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815"/>
        <w:gridCol w:w="1816"/>
      </w:tblGrid>
      <w:tr w:rsidR="00F73287" w:rsidRPr="00F011CD" w14:paraId="12467E00" w14:textId="77777777" w:rsidTr="00A0374B">
        <w:trPr>
          <w:trHeight w:val="2277"/>
        </w:trPr>
        <w:tc>
          <w:tcPr>
            <w:tcW w:w="7815" w:type="dxa"/>
            <w:tcMar>
              <w:left w:w="0" w:type="dxa"/>
              <w:right w:w="0" w:type="dxa"/>
            </w:tcMar>
          </w:tcPr>
          <w:p w14:paraId="03AC4BD2" w14:textId="77777777" w:rsidR="00F73287" w:rsidRPr="00F011CD" w:rsidRDefault="00F73287" w:rsidP="00A0374B">
            <w:pPr>
              <w:pStyle w:val="KopTitel"/>
              <w:rPr>
                <w:rFonts w:eastAsia="Times New Roman"/>
              </w:rPr>
            </w:pPr>
          </w:p>
        </w:tc>
        <w:tc>
          <w:tcPr>
            <w:tcW w:w="1816" w:type="dxa"/>
          </w:tcPr>
          <w:p w14:paraId="03E56453" w14:textId="77777777" w:rsidR="00F73287" w:rsidRPr="00F011CD" w:rsidRDefault="00F73287" w:rsidP="00A0374B">
            <w:pPr>
              <w:pStyle w:val="Geenafstand"/>
              <w:rPr>
                <w:noProof/>
                <w:lang w:eastAsia="nl-NL"/>
              </w:rPr>
            </w:pPr>
            <w:r w:rsidRPr="00F011CD">
              <w:rPr>
                <w:noProof/>
                <w:lang w:val="nl-NL" w:eastAsia="nl-NL"/>
              </w:rPr>
              <w:drawing>
                <wp:anchor distT="0" distB="0" distL="114300" distR="114300" simplePos="0" relativeHeight="251669504" behindDoc="0" locked="0" layoutInCell="1" allowOverlap="1" wp14:anchorId="58B14ED9" wp14:editId="6D8F5833">
                  <wp:simplePos x="0" y="0"/>
                  <wp:positionH relativeFrom="margin">
                    <wp:posOffset>0</wp:posOffset>
                  </wp:positionH>
                  <wp:positionV relativeFrom="margin">
                    <wp:posOffset>4405</wp:posOffset>
                  </wp:positionV>
                  <wp:extent cx="712470" cy="1155065"/>
                  <wp:effectExtent l="0" t="0" r="0" b="6985"/>
                  <wp:wrapSquare wrapText="bothSides"/>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NWO logo - RGB kle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470" cy="1155065"/>
                          </a:xfrm>
                          <a:prstGeom prst="rect">
                            <a:avLst/>
                          </a:prstGeom>
                        </pic:spPr>
                      </pic:pic>
                    </a:graphicData>
                  </a:graphic>
                  <wp14:sizeRelH relativeFrom="margin">
                    <wp14:pctWidth>0</wp14:pctWidth>
                  </wp14:sizeRelH>
                  <wp14:sizeRelV relativeFrom="margin">
                    <wp14:pctHeight>0</wp14:pctHeight>
                  </wp14:sizeRelV>
                </wp:anchor>
              </w:drawing>
            </w:r>
          </w:p>
        </w:tc>
      </w:tr>
    </w:tbl>
    <w:p w14:paraId="355C822B" w14:textId="77777777" w:rsidR="00FB6FEA" w:rsidRDefault="00FB6FEA" w:rsidP="00A4554B">
      <w:pPr>
        <w:pStyle w:val="Kop2"/>
        <w:spacing w:before="0" w:after="260"/>
      </w:pPr>
      <w:r>
        <w:t>Instructions</w:t>
      </w:r>
    </w:p>
    <w:p w14:paraId="38FA7FFE" w14:textId="77777777" w:rsidR="00FB6FEA" w:rsidRDefault="00FB6FEA" w:rsidP="00E67443">
      <w:r w:rsidRPr="00B102AE">
        <w:t xml:space="preserve">This </w:t>
      </w:r>
      <w:r>
        <w:t>A</w:t>
      </w:r>
      <w:r w:rsidRPr="00B102AE">
        <w:t xml:space="preserve">greement </w:t>
      </w:r>
      <w:r>
        <w:t>must</w:t>
      </w:r>
      <w:r w:rsidRPr="00B102AE">
        <w:t xml:space="preserve"> be concluded after the </w:t>
      </w:r>
      <w:r>
        <w:t>G</w:t>
      </w:r>
      <w:r w:rsidRPr="00B102AE">
        <w:t xml:space="preserve">rant </w:t>
      </w:r>
      <w:r>
        <w:t>A</w:t>
      </w:r>
      <w:r w:rsidRPr="00B102AE">
        <w:t xml:space="preserve">ward </w:t>
      </w:r>
      <w:r>
        <w:t>D</w:t>
      </w:r>
      <w:r w:rsidRPr="00B102AE">
        <w:t xml:space="preserve">ecision by NWO </w:t>
      </w:r>
      <w:r>
        <w:t>concerning</w:t>
      </w:r>
      <w:r w:rsidRPr="00B102AE">
        <w:t xml:space="preserve"> this Project and before the start of the Project. The arrangements laid down in the main text of the </w:t>
      </w:r>
      <w:r>
        <w:t>A</w:t>
      </w:r>
      <w:r w:rsidRPr="00B102AE">
        <w:t>greement form the basis for executing the Project.</w:t>
      </w:r>
    </w:p>
    <w:p w14:paraId="7D0CFAFA" w14:textId="77777777" w:rsidR="00FB6FEA" w:rsidRDefault="00FB6FEA" w:rsidP="00E67443">
      <w:r>
        <w:t xml:space="preserve">All </w:t>
      </w:r>
      <w:r w:rsidR="00F57346">
        <w:t xml:space="preserve">pages, including </w:t>
      </w:r>
      <w:r w:rsidR="00D1103C">
        <w:t>A</w:t>
      </w:r>
      <w:r>
        <w:t>nnexes</w:t>
      </w:r>
      <w:r w:rsidR="00F57346">
        <w:t xml:space="preserve">, with fields to be filed in shown in </w:t>
      </w:r>
      <w:r w:rsidR="00F57346">
        <w:rPr>
          <w:color w:val="EB5D47"/>
        </w:rPr>
        <w:t>re</w:t>
      </w:r>
      <w:r w:rsidR="00F57346" w:rsidRPr="007C7C19">
        <w:rPr>
          <w:color w:val="EB5D47"/>
        </w:rPr>
        <w:t>d</w:t>
      </w:r>
      <w:r w:rsidR="00F57346">
        <w:t xml:space="preserve">, </w:t>
      </w:r>
      <w:r>
        <w:t>to this Agreement are mandatory and must be completed.</w:t>
      </w:r>
    </w:p>
    <w:p w14:paraId="76054280" w14:textId="77777777" w:rsidR="00FB6FEA" w:rsidRPr="00B102AE" w:rsidRDefault="00FB6FEA" w:rsidP="00E67443">
      <w:r w:rsidRPr="00B102AE">
        <w:t xml:space="preserve">Arrangements </w:t>
      </w:r>
      <w:r>
        <w:t>on</w:t>
      </w:r>
      <w:r w:rsidRPr="00B102AE">
        <w:t xml:space="preserve"> intellectual property, publication </w:t>
      </w:r>
      <w:r>
        <w:t xml:space="preserve">and confidential information </w:t>
      </w:r>
      <w:r w:rsidRPr="00B102AE">
        <w:t xml:space="preserve">are included in Annex 1. </w:t>
      </w:r>
      <w:r w:rsidRPr="00DC51D4">
        <w:t xml:space="preserve">Parties may choose to </w:t>
      </w:r>
      <w:r w:rsidRPr="00B9773A">
        <w:t xml:space="preserve">adopt </w:t>
      </w:r>
      <w:r w:rsidRPr="00602677">
        <w:rPr>
          <w:b/>
        </w:rPr>
        <w:t>the standard text</w:t>
      </w:r>
      <w:r w:rsidRPr="00B53374">
        <w:rPr>
          <w:b/>
        </w:rPr>
        <w:t xml:space="preserve"> </w:t>
      </w:r>
      <w:r w:rsidR="00B53374" w:rsidRPr="00B53374">
        <w:rPr>
          <w:b/>
        </w:rPr>
        <w:t>NWO</w:t>
      </w:r>
      <w:r w:rsidRPr="00B9773A">
        <w:t>, in which case no alterations are</w:t>
      </w:r>
      <w:r w:rsidRPr="00DC51D4">
        <w:t xml:space="preserve"> allowed</w:t>
      </w:r>
      <w:r>
        <w:t>. Parties may also choose to</w:t>
      </w:r>
      <w:r w:rsidRPr="00DC51D4">
        <w:t xml:space="preserve"> negotiate </w:t>
      </w:r>
      <w:r w:rsidRPr="00B53374">
        <w:rPr>
          <w:b/>
        </w:rPr>
        <w:t>tailor-made agreements</w:t>
      </w:r>
      <w:r w:rsidRPr="00DC51D4">
        <w:t>.</w:t>
      </w:r>
      <w:r w:rsidRPr="00B102AE">
        <w:t xml:space="preserve"> </w:t>
      </w:r>
    </w:p>
    <w:p w14:paraId="42D5281A" w14:textId="77777777" w:rsidR="00FB6FEA" w:rsidRDefault="00FB6FEA" w:rsidP="00E67443">
      <w:r>
        <w:br w:type="page"/>
      </w:r>
    </w:p>
    <w:p w14:paraId="0670542D" w14:textId="77777777" w:rsidR="00F73287" w:rsidRPr="00F73287" w:rsidRDefault="00F73287" w:rsidP="00F73287">
      <w:pPr>
        <w:pStyle w:val="KopTitel"/>
        <w:jc w:val="center"/>
      </w:pPr>
      <w:r w:rsidRPr="00F73287">
        <w:lastRenderedPageBreak/>
        <w:t>CONSORTIUM AGREEMENT</w:t>
      </w:r>
    </w:p>
    <w:p w14:paraId="0BC5E5FB" w14:textId="2E04D267" w:rsidR="000A4A29" w:rsidRDefault="000A4A29" w:rsidP="00F73287">
      <w:pPr>
        <w:pStyle w:val="Titelondertitel"/>
        <w:jc w:val="center"/>
        <w:rPr>
          <w:rFonts w:eastAsia="Times New Roman"/>
        </w:rPr>
      </w:pPr>
      <w:r>
        <w:t>Open Technology Programme 2024</w:t>
      </w:r>
    </w:p>
    <w:p w14:paraId="1E59F6F3" w14:textId="00D2F911" w:rsidR="00F73287" w:rsidRDefault="000A4A29" w:rsidP="00F73287">
      <w:pPr>
        <w:pStyle w:val="Titelondertitel"/>
        <w:jc w:val="center"/>
      </w:pPr>
      <w:r w:rsidRPr="000778CF">
        <w:rPr>
          <w:rFonts w:eastAsia="Times New Roman"/>
        </w:rPr>
        <w:t xml:space="preserve">PROJECT </w:t>
      </w:r>
      <w:sdt>
        <w:sdtPr>
          <w:rPr>
            <w:rFonts w:eastAsia="Times New Roman"/>
          </w:rPr>
          <w:id w:val="-1240316425"/>
          <w:placeholder>
            <w:docPart w:val="B20CAC9DDAA846B58D432FF7B78513C2"/>
          </w:placeholder>
          <w:showingPlcHdr/>
        </w:sdtPr>
        <w:sdtEndPr/>
        <w:sdtContent>
          <w:r>
            <w:rPr>
              <w:rStyle w:val="Tekstvantijdelijkeaanduiding"/>
              <w:color w:val="EB5D47" w:themeColor="accent2"/>
            </w:rPr>
            <w:t>[TITle</w:t>
          </w:r>
          <w:r w:rsidRPr="000778CF">
            <w:rPr>
              <w:rStyle w:val="Tekstvantijdelijkeaanduiding"/>
              <w:color w:val="EB5D47" w:themeColor="accent2"/>
            </w:rPr>
            <w:t>]</w:t>
          </w:r>
        </w:sdtContent>
      </w:sdt>
    </w:p>
    <w:p w14:paraId="7C638F62" w14:textId="77777777" w:rsidR="00F73287" w:rsidRDefault="00F73287" w:rsidP="00535244">
      <w:pPr>
        <w:pStyle w:val="Koptekst"/>
        <w:jc w:val="center"/>
      </w:pPr>
      <w:r>
        <w:t xml:space="preserve">File number </w:t>
      </w:r>
      <w:r w:rsidR="00B53374" w:rsidRPr="00097168">
        <w:rPr>
          <w:highlight w:val="yellow"/>
        </w:rPr>
        <w:t>&lt;&lt;&lt;</w:t>
      </w:r>
      <w:proofErr w:type="spellStart"/>
      <w:r w:rsidR="00B53374" w:rsidRPr="00097168">
        <w:rPr>
          <w:highlight w:val="yellow"/>
        </w:rPr>
        <w:t>dossiernummer</w:t>
      </w:r>
      <w:proofErr w:type="spellEnd"/>
      <w:r w:rsidR="00B53374" w:rsidRPr="00097168">
        <w:rPr>
          <w:highlight w:val="yellow"/>
        </w:rPr>
        <w:t>&gt;&gt;&gt;</w:t>
      </w:r>
    </w:p>
    <w:p w14:paraId="12808AE8" w14:textId="77777777" w:rsidR="00DF0A60" w:rsidRPr="000778CF" w:rsidRDefault="002002B6" w:rsidP="00F73287">
      <w:pPr>
        <w:pStyle w:val="Kop2"/>
        <w:tabs>
          <w:tab w:val="center" w:pos="4536"/>
        </w:tabs>
        <w:spacing w:before="1040" w:after="260"/>
      </w:pPr>
      <w:r>
        <w:t>Grant Recipients</w:t>
      </w:r>
      <w:r w:rsidR="00F73287">
        <w:tab/>
      </w:r>
    </w:p>
    <w:p w14:paraId="685D93C3" w14:textId="77777777" w:rsidR="00DF0A60" w:rsidRPr="000778CF" w:rsidRDefault="005C5420" w:rsidP="009F6300">
      <w:pPr>
        <w:pStyle w:val="Lijstlevel1Nummering123"/>
      </w:pPr>
      <w:sdt>
        <w:sdtPr>
          <w:rPr>
            <w:b/>
          </w:rPr>
          <w:id w:val="-1805999576"/>
          <w:placeholder>
            <w:docPart w:val="85146D7BE8D44FAF98CD212AE5D309B0"/>
          </w:placeholder>
          <w:showingPlcHdr/>
        </w:sdtPr>
        <w:sdtEndPr/>
        <w:sdtContent>
          <w:r w:rsidR="009F6300" w:rsidRPr="000778CF">
            <w:rPr>
              <w:rStyle w:val="Tekstvantijdelijkeaanduiding"/>
              <w:b/>
              <w:color w:val="EB5D47" w:themeColor="accent2"/>
            </w:rPr>
            <w:t>Name Grant Recipient</w:t>
          </w:r>
        </w:sdtContent>
      </w:sdt>
      <w:r w:rsidR="00DF0A60" w:rsidRPr="000778CF">
        <w:t xml:space="preserve"> having its registered office in </w:t>
      </w:r>
      <w:sdt>
        <w:sdtPr>
          <w:id w:val="-1176879161"/>
          <w:placeholder>
            <w:docPart w:val="0698CCEF3FAC4C0BB3BE7DF2DF6AC630"/>
          </w:placeholder>
          <w:showingPlcHdr/>
        </w:sdtPr>
        <w:sdtEndPr/>
        <w:sdtContent>
          <w:r w:rsidR="009F6300" w:rsidRPr="000778CF">
            <w:rPr>
              <w:rStyle w:val="Tekstvantijdelijkeaanduiding"/>
              <w:color w:val="EB5D47" w:themeColor="accent2"/>
            </w:rPr>
            <w:t>address (no postal address)</w:t>
          </w:r>
        </w:sdtContent>
      </w:sdt>
      <w:r w:rsidR="00DF0A60" w:rsidRPr="000778CF">
        <w:t xml:space="preserve"> the Netherlands, more specifically the Faculty of </w:t>
      </w:r>
      <w:sdt>
        <w:sdtPr>
          <w:id w:val="-1064556982"/>
          <w:placeholder>
            <w:docPart w:val="3B504C35E9C24FD4ACF3A21B26D43CEF"/>
          </w:placeholder>
          <w:showingPlcHdr/>
        </w:sdtPr>
        <w:sdtEndPr/>
        <w:sdtContent>
          <w:r w:rsidR="00001CDD" w:rsidRPr="000778CF">
            <w:rPr>
              <w:rStyle w:val="Tekstvantijdelijkeaanduiding"/>
              <w:color w:val="EB5D47" w:themeColor="accent2"/>
            </w:rPr>
            <w:t>name faculty</w:t>
          </w:r>
        </w:sdtContent>
      </w:sdt>
      <w:r w:rsidR="00DF0A60" w:rsidRPr="000778CF">
        <w:t>, hereinafter referred to as ‘</w:t>
      </w:r>
      <w:sdt>
        <w:sdtPr>
          <w:rPr>
            <w:b/>
          </w:rPr>
          <w:id w:val="-184523362"/>
          <w:placeholder>
            <w:docPart w:val="9515EDD9D4F041F2A7B62CE444E7F3D9"/>
          </w:placeholder>
          <w:showingPlcHdr/>
        </w:sdtPr>
        <w:sdtEndPr/>
        <w:sdtContent>
          <w:r w:rsidR="00001CDD" w:rsidRPr="000778CF">
            <w:rPr>
              <w:rStyle w:val="Tekstvantijdelijkeaanduiding"/>
              <w:b/>
              <w:color w:val="EB5D47" w:themeColor="accent2"/>
            </w:rPr>
            <w:t>YY</w:t>
          </w:r>
        </w:sdtContent>
      </w:sdt>
      <w:r w:rsidR="00DF0A60" w:rsidRPr="000778CF">
        <w:t xml:space="preserve">’, legally represented by </w:t>
      </w:r>
      <w:sdt>
        <w:sdtPr>
          <w:id w:val="-1544668802"/>
          <w:placeholder>
            <w:docPart w:val="1587628CC015429DA4F1AE6AC6F826B0"/>
          </w:placeholder>
          <w:showingPlcHdr/>
        </w:sdtPr>
        <w:sdtEndPr/>
        <w:sdtContent>
          <w:r w:rsidR="009F6300" w:rsidRPr="000778CF">
            <w:rPr>
              <w:rStyle w:val="Tekstvantijdelijkeaanduiding"/>
              <w:color w:val="EB5D47" w:themeColor="accent2"/>
            </w:rPr>
            <w:t>name legally representative</w:t>
          </w:r>
        </w:sdtContent>
      </w:sdt>
      <w:r w:rsidR="00DF0A60" w:rsidRPr="000778CF">
        <w:t xml:space="preserve">; </w:t>
      </w:r>
    </w:p>
    <w:p w14:paraId="68FA837E" w14:textId="77777777" w:rsidR="00001CDD" w:rsidRPr="000778CF" w:rsidRDefault="005C5420" w:rsidP="00001CDD">
      <w:pPr>
        <w:pStyle w:val="Lijstlevel1Nummering123"/>
      </w:pPr>
      <w:sdt>
        <w:sdtPr>
          <w:rPr>
            <w:b/>
          </w:rPr>
          <w:id w:val="2025742730"/>
          <w:placeholder>
            <w:docPart w:val="D88694C79E9E4C01B29199F590D23781"/>
          </w:placeholder>
          <w:showingPlcHdr/>
        </w:sdtPr>
        <w:sdtEndPr/>
        <w:sdtContent>
          <w:r w:rsidR="00001CDD" w:rsidRPr="000778CF">
            <w:rPr>
              <w:rStyle w:val="Tekstvantijdelijkeaanduiding"/>
              <w:b/>
              <w:color w:val="EB5D47" w:themeColor="accent2"/>
            </w:rPr>
            <w:t>Name Grant Recipient</w:t>
          </w:r>
        </w:sdtContent>
      </w:sdt>
      <w:r w:rsidR="00001CDD" w:rsidRPr="000778CF">
        <w:t xml:space="preserve"> having its registered office in </w:t>
      </w:r>
      <w:sdt>
        <w:sdtPr>
          <w:id w:val="1035239272"/>
          <w:placeholder>
            <w:docPart w:val="8486770D4E1A4F1E993B541EF028F44F"/>
          </w:placeholder>
          <w:showingPlcHdr/>
        </w:sdtPr>
        <w:sdtEndPr/>
        <w:sdtContent>
          <w:r w:rsidR="00001CDD" w:rsidRPr="000778CF">
            <w:rPr>
              <w:rStyle w:val="Tekstvantijdelijkeaanduiding"/>
              <w:color w:val="EB5D47" w:themeColor="accent2"/>
            </w:rPr>
            <w:t>address (no postal address)</w:t>
          </w:r>
        </w:sdtContent>
      </w:sdt>
      <w:r w:rsidR="00001CDD" w:rsidRPr="000778CF">
        <w:t xml:space="preserve"> the Netherlands, more specifically the Faculty of </w:t>
      </w:r>
      <w:sdt>
        <w:sdtPr>
          <w:id w:val="305594080"/>
          <w:placeholder>
            <w:docPart w:val="F66695ED11A64B5B85338179A81C5FD5"/>
          </w:placeholder>
          <w:showingPlcHdr/>
        </w:sdtPr>
        <w:sdtEndPr/>
        <w:sdtContent>
          <w:r w:rsidR="00001CDD" w:rsidRPr="000778CF">
            <w:rPr>
              <w:rStyle w:val="Tekstvantijdelijkeaanduiding"/>
              <w:color w:val="EB5D47" w:themeColor="accent2"/>
            </w:rPr>
            <w:t>name faculty</w:t>
          </w:r>
        </w:sdtContent>
      </w:sdt>
      <w:r w:rsidR="00001CDD" w:rsidRPr="000778CF">
        <w:t>, hereinafter referred to as ‘</w:t>
      </w:r>
      <w:sdt>
        <w:sdtPr>
          <w:rPr>
            <w:b/>
          </w:rPr>
          <w:id w:val="1231577169"/>
          <w:placeholder>
            <w:docPart w:val="517B96CEE2D14706B4CE386DD827B588"/>
          </w:placeholder>
          <w:showingPlcHdr/>
        </w:sdtPr>
        <w:sdtEndPr/>
        <w:sdtContent>
          <w:r w:rsidR="00001CDD" w:rsidRPr="000778CF">
            <w:rPr>
              <w:rStyle w:val="Tekstvantijdelijkeaanduiding"/>
              <w:b/>
              <w:color w:val="EB5D47" w:themeColor="accent2"/>
            </w:rPr>
            <w:t>YY</w:t>
          </w:r>
        </w:sdtContent>
      </w:sdt>
      <w:r w:rsidR="00001CDD" w:rsidRPr="000778CF">
        <w:t xml:space="preserve">’, legally represented by </w:t>
      </w:r>
      <w:sdt>
        <w:sdtPr>
          <w:id w:val="1487588107"/>
          <w:placeholder>
            <w:docPart w:val="F5CFBDC13E5A4C5B83421AF8C5D36CE1"/>
          </w:placeholder>
          <w:showingPlcHdr/>
        </w:sdtPr>
        <w:sdtEndPr/>
        <w:sdtContent>
          <w:r w:rsidR="00001CDD" w:rsidRPr="000778CF">
            <w:rPr>
              <w:rStyle w:val="Tekstvantijdelijkeaanduiding"/>
              <w:color w:val="EB5D47" w:themeColor="accent2"/>
            </w:rPr>
            <w:t>name legally representative</w:t>
          </w:r>
        </w:sdtContent>
      </w:sdt>
      <w:r w:rsidR="00001CDD" w:rsidRPr="000778CF">
        <w:t xml:space="preserve">; </w:t>
      </w:r>
    </w:p>
    <w:p w14:paraId="6D9368F0" w14:textId="77777777" w:rsidR="00001CDD" w:rsidRPr="000778CF" w:rsidRDefault="005C5420" w:rsidP="00001CDD">
      <w:pPr>
        <w:pStyle w:val="Lijstlevel1Nummering123"/>
      </w:pPr>
      <w:sdt>
        <w:sdtPr>
          <w:rPr>
            <w:b/>
          </w:rPr>
          <w:id w:val="-1391719254"/>
          <w:placeholder>
            <w:docPart w:val="AFAF61EDACC7490B94AF9FB2633446D9"/>
          </w:placeholder>
          <w:showingPlcHdr/>
        </w:sdtPr>
        <w:sdtEndPr/>
        <w:sdtContent>
          <w:r w:rsidR="00001CDD" w:rsidRPr="000778CF">
            <w:rPr>
              <w:rStyle w:val="Tekstvantijdelijkeaanduiding"/>
              <w:b/>
              <w:color w:val="EB5D47" w:themeColor="accent2"/>
            </w:rPr>
            <w:t>Name Grant Recipient</w:t>
          </w:r>
        </w:sdtContent>
      </w:sdt>
      <w:r w:rsidR="00001CDD" w:rsidRPr="000778CF">
        <w:t xml:space="preserve"> having its registered office in </w:t>
      </w:r>
      <w:sdt>
        <w:sdtPr>
          <w:id w:val="292260899"/>
          <w:placeholder>
            <w:docPart w:val="E009221D331F48ADBB8200604CCB8DD3"/>
          </w:placeholder>
          <w:showingPlcHdr/>
        </w:sdtPr>
        <w:sdtEndPr/>
        <w:sdtContent>
          <w:r w:rsidR="00001CDD" w:rsidRPr="000778CF">
            <w:rPr>
              <w:rStyle w:val="Tekstvantijdelijkeaanduiding"/>
              <w:color w:val="EB5D47" w:themeColor="accent2"/>
            </w:rPr>
            <w:t>address (no postal address)</w:t>
          </w:r>
        </w:sdtContent>
      </w:sdt>
      <w:r w:rsidR="00001CDD" w:rsidRPr="000778CF">
        <w:t xml:space="preserve"> the Netherlands, more specifically the Faculty of </w:t>
      </w:r>
      <w:sdt>
        <w:sdtPr>
          <w:id w:val="-2014140535"/>
          <w:placeholder>
            <w:docPart w:val="29572DA3160D42D8BA54573D93E7A067"/>
          </w:placeholder>
          <w:showingPlcHdr/>
        </w:sdtPr>
        <w:sdtEndPr/>
        <w:sdtContent>
          <w:r w:rsidR="00001CDD" w:rsidRPr="000778CF">
            <w:rPr>
              <w:rStyle w:val="Tekstvantijdelijkeaanduiding"/>
              <w:color w:val="EB5D47" w:themeColor="accent2"/>
            </w:rPr>
            <w:t>name faculty</w:t>
          </w:r>
        </w:sdtContent>
      </w:sdt>
      <w:r w:rsidR="00001CDD" w:rsidRPr="000778CF">
        <w:t>, hereinafter referred to as ‘</w:t>
      </w:r>
      <w:sdt>
        <w:sdtPr>
          <w:rPr>
            <w:b/>
          </w:rPr>
          <w:id w:val="-1923708284"/>
          <w:placeholder>
            <w:docPart w:val="0683E4ACF6DD48DF81811ED32A4606EF"/>
          </w:placeholder>
          <w:showingPlcHdr/>
        </w:sdtPr>
        <w:sdtEndPr/>
        <w:sdtContent>
          <w:r w:rsidR="00001CDD" w:rsidRPr="000778CF">
            <w:rPr>
              <w:rStyle w:val="Tekstvantijdelijkeaanduiding"/>
              <w:b/>
              <w:color w:val="EB5D47" w:themeColor="accent2"/>
            </w:rPr>
            <w:t>YY</w:t>
          </w:r>
        </w:sdtContent>
      </w:sdt>
      <w:r w:rsidR="00001CDD" w:rsidRPr="000778CF">
        <w:t xml:space="preserve">’, legally represented by </w:t>
      </w:r>
      <w:sdt>
        <w:sdtPr>
          <w:id w:val="1362939633"/>
          <w:placeholder>
            <w:docPart w:val="5399D265849F4EDC85076AFAF54B259E"/>
          </w:placeholder>
          <w:showingPlcHdr/>
        </w:sdtPr>
        <w:sdtEndPr/>
        <w:sdtContent>
          <w:r w:rsidR="00001CDD" w:rsidRPr="000778CF">
            <w:rPr>
              <w:rStyle w:val="Tekstvantijdelijkeaanduiding"/>
              <w:color w:val="EB5D47" w:themeColor="accent2"/>
            </w:rPr>
            <w:t>name legally representative</w:t>
          </w:r>
        </w:sdtContent>
      </w:sdt>
      <w:r w:rsidR="00001CDD" w:rsidRPr="000778CF">
        <w:t xml:space="preserve">; </w:t>
      </w:r>
    </w:p>
    <w:p w14:paraId="4B2DBC2B" w14:textId="77777777" w:rsidR="00DF0A60" w:rsidRPr="006323EF" w:rsidRDefault="00001CDD" w:rsidP="006323EF">
      <w:pPr>
        <w:pStyle w:val="Lijstlevel1Nummering123"/>
      </w:pPr>
      <w:r w:rsidRPr="000778CF">
        <w:rPr>
          <w:rStyle w:val="Tekstvantijdelijkeaanduiding"/>
          <w:color w:val="auto"/>
        </w:rPr>
        <w:t>...</w:t>
      </w:r>
    </w:p>
    <w:p w14:paraId="34989690" w14:textId="77777777" w:rsidR="00DF0A60" w:rsidRPr="000778CF" w:rsidRDefault="002002B6" w:rsidP="00A4554B">
      <w:pPr>
        <w:pStyle w:val="Kop2"/>
        <w:spacing w:after="260"/>
      </w:pPr>
      <w:r w:rsidRPr="002A35FC">
        <w:t>Project Stakeholders</w:t>
      </w:r>
    </w:p>
    <w:p w14:paraId="5CD4DD17" w14:textId="77777777" w:rsidR="00001CDD" w:rsidRPr="000778CF" w:rsidRDefault="005C5420" w:rsidP="00001CDD">
      <w:pPr>
        <w:pStyle w:val="Lijstlevel1Nummering123"/>
      </w:pPr>
      <w:sdt>
        <w:sdtPr>
          <w:rPr>
            <w:b/>
          </w:rPr>
          <w:id w:val="1648786844"/>
          <w:placeholder>
            <w:docPart w:val="418A01689ADA4DDC86A308FED8D7BB6A"/>
          </w:placeholder>
          <w:showingPlcHdr/>
        </w:sdtPr>
        <w:sdtEndPr/>
        <w:sdtContent>
          <w:r w:rsidR="00001CDD" w:rsidRPr="000778CF">
            <w:rPr>
              <w:rStyle w:val="Tekstvantijdelijkeaanduiding"/>
              <w:b/>
              <w:color w:val="EB5D47" w:themeColor="accent2"/>
            </w:rPr>
            <w:t>Name Project Stakeholder</w:t>
          </w:r>
        </w:sdtContent>
      </w:sdt>
      <w:r w:rsidR="00001CDD" w:rsidRPr="000778CF">
        <w:t xml:space="preserve"> having its principal office in </w:t>
      </w:r>
      <w:sdt>
        <w:sdtPr>
          <w:id w:val="924224985"/>
          <w:placeholder>
            <w:docPart w:val="9B9EA2971191402FAFD4234344AF560C"/>
          </w:placeholder>
          <w:showingPlcHdr/>
        </w:sdtPr>
        <w:sdtEndPr/>
        <w:sdtContent>
          <w:r w:rsidR="00001CDD" w:rsidRPr="000778CF">
            <w:rPr>
              <w:rStyle w:val="Tekstvantijdelijkeaanduiding"/>
              <w:color w:val="EB5D47" w:themeColor="accent2"/>
            </w:rPr>
            <w:t>address</w:t>
          </w:r>
        </w:sdtContent>
      </w:sdt>
      <w:r w:rsidR="00001CDD" w:rsidRPr="000778CF">
        <w:t xml:space="preserve">,  </w:t>
      </w:r>
      <w:sdt>
        <w:sdtPr>
          <w:id w:val="-794448332"/>
          <w:placeholder>
            <w:docPart w:val="F61E8DEFE2A64943945FE26621255140"/>
          </w:placeholder>
          <w:showingPlcHdr/>
        </w:sdtPr>
        <w:sdtEndPr/>
        <w:sdtContent>
          <w:r w:rsidR="00001CDD" w:rsidRPr="000778CF">
            <w:rPr>
              <w:rStyle w:val="Tekstvantijdelijkeaanduiding"/>
              <w:color w:val="EB5D47" w:themeColor="accent2"/>
            </w:rPr>
            <w:t>country</w:t>
          </w:r>
        </w:sdtContent>
      </w:sdt>
      <w:r w:rsidR="00001CDD" w:rsidRPr="000778CF">
        <w:t>, hereinafter referred to as ‘</w:t>
      </w:r>
      <w:sdt>
        <w:sdtPr>
          <w:rPr>
            <w:b/>
          </w:rPr>
          <w:id w:val="1988426968"/>
          <w:placeholder>
            <w:docPart w:val="F20F07897E3F4DF79BD3690220297715"/>
          </w:placeholder>
          <w:showingPlcHdr/>
        </w:sdtPr>
        <w:sdtEndPr/>
        <w:sdtContent>
          <w:r w:rsidR="00001CDD" w:rsidRPr="000778CF">
            <w:rPr>
              <w:rStyle w:val="Tekstvantijdelijkeaanduiding"/>
              <w:b/>
              <w:color w:val="EB5D47" w:themeColor="accent2"/>
            </w:rPr>
            <w:t>ZZ</w:t>
          </w:r>
        </w:sdtContent>
      </w:sdt>
      <w:r w:rsidR="00001CDD" w:rsidRPr="000778CF">
        <w:t xml:space="preserve">’, legally represented by </w:t>
      </w:r>
      <w:sdt>
        <w:sdtPr>
          <w:id w:val="1687250880"/>
          <w:placeholder>
            <w:docPart w:val="1647D94D2E19419B937626DA0D868C8A"/>
          </w:placeholder>
          <w:showingPlcHdr/>
        </w:sdtPr>
        <w:sdtEndPr/>
        <w:sdtContent>
          <w:r w:rsidR="00001CDD" w:rsidRPr="000778CF">
            <w:rPr>
              <w:rStyle w:val="Tekstvantijdelijkeaanduiding"/>
              <w:color w:val="EB5D47" w:themeColor="accent2"/>
            </w:rPr>
            <w:t>name legally representative</w:t>
          </w:r>
        </w:sdtContent>
      </w:sdt>
      <w:r w:rsidR="00001CDD" w:rsidRPr="000778CF">
        <w:t xml:space="preserve">; </w:t>
      </w:r>
    </w:p>
    <w:p w14:paraId="6D329FD5" w14:textId="77777777" w:rsidR="00001CDD" w:rsidRPr="000778CF" w:rsidRDefault="005C5420" w:rsidP="00001CDD">
      <w:pPr>
        <w:pStyle w:val="Lijstlevel1Nummering123"/>
      </w:pPr>
      <w:sdt>
        <w:sdtPr>
          <w:rPr>
            <w:b/>
          </w:rPr>
          <w:id w:val="664057226"/>
          <w:placeholder>
            <w:docPart w:val="99B47F175C6B47FEBCA58E9BFDA0D231"/>
          </w:placeholder>
          <w:showingPlcHdr/>
        </w:sdtPr>
        <w:sdtEndPr/>
        <w:sdtContent>
          <w:r w:rsidR="00001CDD" w:rsidRPr="000778CF">
            <w:rPr>
              <w:rStyle w:val="Tekstvantijdelijkeaanduiding"/>
              <w:b/>
              <w:color w:val="EB5D47" w:themeColor="accent2"/>
            </w:rPr>
            <w:t>Name Project Stakeholder</w:t>
          </w:r>
        </w:sdtContent>
      </w:sdt>
      <w:r w:rsidR="00001CDD" w:rsidRPr="000778CF">
        <w:t xml:space="preserve"> having its principal office in </w:t>
      </w:r>
      <w:sdt>
        <w:sdtPr>
          <w:id w:val="-528954987"/>
          <w:placeholder>
            <w:docPart w:val="D0B9AC9319B9487B84C9FBBF9AF92A00"/>
          </w:placeholder>
          <w:showingPlcHdr/>
        </w:sdtPr>
        <w:sdtEndPr/>
        <w:sdtContent>
          <w:r w:rsidR="00001CDD" w:rsidRPr="000778CF">
            <w:rPr>
              <w:rStyle w:val="Tekstvantijdelijkeaanduiding"/>
              <w:color w:val="EB5D47" w:themeColor="accent2"/>
            </w:rPr>
            <w:t>address</w:t>
          </w:r>
        </w:sdtContent>
      </w:sdt>
      <w:r w:rsidR="00001CDD" w:rsidRPr="000778CF">
        <w:t xml:space="preserve">,  </w:t>
      </w:r>
      <w:sdt>
        <w:sdtPr>
          <w:id w:val="-1107892977"/>
          <w:placeholder>
            <w:docPart w:val="28229B12AA294D4787D2B7B625CF076B"/>
          </w:placeholder>
          <w:showingPlcHdr/>
        </w:sdtPr>
        <w:sdtEndPr/>
        <w:sdtContent>
          <w:r w:rsidR="00001CDD" w:rsidRPr="000778CF">
            <w:rPr>
              <w:rStyle w:val="Tekstvantijdelijkeaanduiding"/>
              <w:color w:val="EB5D47" w:themeColor="accent2"/>
            </w:rPr>
            <w:t>country</w:t>
          </w:r>
        </w:sdtContent>
      </w:sdt>
      <w:r w:rsidR="00001CDD" w:rsidRPr="000778CF">
        <w:t>, hereinafter referred to as ‘</w:t>
      </w:r>
      <w:sdt>
        <w:sdtPr>
          <w:rPr>
            <w:b/>
          </w:rPr>
          <w:id w:val="-652833739"/>
          <w:placeholder>
            <w:docPart w:val="175CC7C6020E4798A91384724C5AFEC5"/>
          </w:placeholder>
          <w:showingPlcHdr/>
        </w:sdtPr>
        <w:sdtEndPr/>
        <w:sdtContent>
          <w:r w:rsidR="00001CDD" w:rsidRPr="000778CF">
            <w:rPr>
              <w:rStyle w:val="Tekstvantijdelijkeaanduiding"/>
              <w:b/>
              <w:color w:val="EB5D47" w:themeColor="accent2"/>
            </w:rPr>
            <w:t>ZZ</w:t>
          </w:r>
        </w:sdtContent>
      </w:sdt>
      <w:r w:rsidR="00001CDD" w:rsidRPr="000778CF">
        <w:t xml:space="preserve">’, legally represented by </w:t>
      </w:r>
      <w:sdt>
        <w:sdtPr>
          <w:id w:val="786930099"/>
          <w:placeholder>
            <w:docPart w:val="F7422090BD764E069211761686D1A75A"/>
          </w:placeholder>
          <w:showingPlcHdr/>
        </w:sdtPr>
        <w:sdtEndPr/>
        <w:sdtContent>
          <w:r w:rsidR="00001CDD" w:rsidRPr="000778CF">
            <w:rPr>
              <w:rStyle w:val="Tekstvantijdelijkeaanduiding"/>
              <w:color w:val="EB5D47" w:themeColor="accent2"/>
            </w:rPr>
            <w:t>name legally representative</w:t>
          </w:r>
        </w:sdtContent>
      </w:sdt>
      <w:r w:rsidR="00001CDD" w:rsidRPr="000778CF">
        <w:t xml:space="preserve">; </w:t>
      </w:r>
    </w:p>
    <w:p w14:paraId="4A2A9E79" w14:textId="77777777" w:rsidR="00001CDD" w:rsidRPr="000778CF" w:rsidRDefault="005C5420" w:rsidP="00001CDD">
      <w:pPr>
        <w:pStyle w:val="Lijstlevel1Nummering123"/>
      </w:pPr>
      <w:sdt>
        <w:sdtPr>
          <w:rPr>
            <w:b/>
          </w:rPr>
          <w:id w:val="-1637172244"/>
          <w:placeholder>
            <w:docPart w:val="2F65BAB6563D4F2F95D90D360C784A6E"/>
          </w:placeholder>
          <w:showingPlcHdr/>
        </w:sdtPr>
        <w:sdtEndPr/>
        <w:sdtContent>
          <w:r w:rsidR="00001CDD" w:rsidRPr="000778CF">
            <w:rPr>
              <w:rStyle w:val="Tekstvantijdelijkeaanduiding"/>
              <w:b/>
              <w:color w:val="EB5D47" w:themeColor="accent2"/>
            </w:rPr>
            <w:t>Name Project Stakeholder</w:t>
          </w:r>
        </w:sdtContent>
      </w:sdt>
      <w:r w:rsidR="00001CDD" w:rsidRPr="000778CF">
        <w:t xml:space="preserve"> having its principal office in </w:t>
      </w:r>
      <w:sdt>
        <w:sdtPr>
          <w:id w:val="-1614977351"/>
          <w:placeholder>
            <w:docPart w:val="186B231F398D48138B0D8B6F8755A4AE"/>
          </w:placeholder>
          <w:showingPlcHdr/>
        </w:sdtPr>
        <w:sdtEndPr/>
        <w:sdtContent>
          <w:r w:rsidR="00001CDD" w:rsidRPr="000778CF">
            <w:rPr>
              <w:rStyle w:val="Tekstvantijdelijkeaanduiding"/>
              <w:color w:val="EB5D47" w:themeColor="accent2"/>
            </w:rPr>
            <w:t>address</w:t>
          </w:r>
        </w:sdtContent>
      </w:sdt>
      <w:r w:rsidR="00001CDD" w:rsidRPr="000778CF">
        <w:t xml:space="preserve">,  </w:t>
      </w:r>
      <w:sdt>
        <w:sdtPr>
          <w:id w:val="356014923"/>
          <w:placeholder>
            <w:docPart w:val="0426BDB094494392B20A71A979390641"/>
          </w:placeholder>
          <w:showingPlcHdr/>
        </w:sdtPr>
        <w:sdtEndPr/>
        <w:sdtContent>
          <w:r w:rsidR="00001CDD" w:rsidRPr="000778CF">
            <w:rPr>
              <w:rStyle w:val="Tekstvantijdelijkeaanduiding"/>
              <w:color w:val="EB5D47" w:themeColor="accent2"/>
            </w:rPr>
            <w:t>country</w:t>
          </w:r>
        </w:sdtContent>
      </w:sdt>
      <w:r w:rsidR="00001CDD" w:rsidRPr="000778CF">
        <w:t>, hereinafter referred to as ‘</w:t>
      </w:r>
      <w:sdt>
        <w:sdtPr>
          <w:rPr>
            <w:b/>
          </w:rPr>
          <w:id w:val="-1641185723"/>
          <w:placeholder>
            <w:docPart w:val="1598DD83B2834DF1892BD72865A7A98A"/>
          </w:placeholder>
          <w:showingPlcHdr/>
        </w:sdtPr>
        <w:sdtEndPr/>
        <w:sdtContent>
          <w:r w:rsidR="00001CDD" w:rsidRPr="000778CF">
            <w:rPr>
              <w:rStyle w:val="Tekstvantijdelijkeaanduiding"/>
              <w:b/>
              <w:color w:val="EB5D47" w:themeColor="accent2"/>
            </w:rPr>
            <w:t>ZZ</w:t>
          </w:r>
        </w:sdtContent>
      </w:sdt>
      <w:r w:rsidR="00001CDD" w:rsidRPr="000778CF">
        <w:t xml:space="preserve">’, legally represented by </w:t>
      </w:r>
      <w:sdt>
        <w:sdtPr>
          <w:id w:val="1957445851"/>
          <w:placeholder>
            <w:docPart w:val="4E396D958ED64675B3FEBC37275D55FE"/>
          </w:placeholder>
          <w:showingPlcHdr/>
        </w:sdtPr>
        <w:sdtEndPr/>
        <w:sdtContent>
          <w:r w:rsidR="00001CDD" w:rsidRPr="000778CF">
            <w:rPr>
              <w:rStyle w:val="Tekstvantijdelijkeaanduiding"/>
              <w:color w:val="EB5D47" w:themeColor="accent2"/>
            </w:rPr>
            <w:t>name legally representative</w:t>
          </w:r>
        </w:sdtContent>
      </w:sdt>
      <w:r w:rsidR="00001CDD" w:rsidRPr="000778CF">
        <w:t xml:space="preserve">; </w:t>
      </w:r>
    </w:p>
    <w:p w14:paraId="600E579B" w14:textId="77777777" w:rsidR="00DF0A60" w:rsidRPr="006323EF" w:rsidRDefault="000778CF" w:rsidP="006323EF">
      <w:pPr>
        <w:pStyle w:val="Lijstlevel1Nummering123"/>
      </w:pPr>
      <w:r w:rsidRPr="000778CF">
        <w:rPr>
          <w:rStyle w:val="Tekstvantijdelijkeaanduiding"/>
          <w:color w:val="auto"/>
        </w:rPr>
        <w:t>…</w:t>
      </w:r>
    </w:p>
    <w:p w14:paraId="2143B25F" w14:textId="77777777" w:rsidR="004A11DE" w:rsidRDefault="00DF0A60" w:rsidP="00E67443">
      <w:r w:rsidRPr="000778CF">
        <w:t>Together referred to as ‘</w:t>
      </w:r>
      <w:r w:rsidRPr="000778CF">
        <w:rPr>
          <w:b/>
        </w:rPr>
        <w:t>Parties</w:t>
      </w:r>
      <w:r w:rsidRPr="000778CF">
        <w:t>’ and individually as ‘</w:t>
      </w:r>
      <w:r w:rsidRPr="000778CF">
        <w:rPr>
          <w:b/>
        </w:rPr>
        <w:t>Party</w:t>
      </w:r>
      <w:r w:rsidRPr="000778CF">
        <w:t>’.</w:t>
      </w:r>
    </w:p>
    <w:p w14:paraId="3D1EB0EB" w14:textId="77777777" w:rsidR="006323EF" w:rsidRPr="006323EF" w:rsidRDefault="007B5AA7" w:rsidP="00E67443">
      <w:r>
        <w:t xml:space="preserve">Parties </w:t>
      </w:r>
      <w:r w:rsidR="00C049BD">
        <w:t>numbers</w:t>
      </w:r>
      <w:r w:rsidRPr="000778CF">
        <w:t xml:space="preserve"> </w:t>
      </w:r>
      <w:sdt>
        <w:sdtPr>
          <w:id w:val="-2137870096"/>
          <w:placeholder>
            <w:docPart w:val="045ACAE293DF458B9A80AA449D6276C0"/>
          </w:placeholder>
          <w:showingPlcHdr/>
        </w:sdtPr>
        <w:sdtEndPr/>
        <w:sdtContent>
          <w:r w:rsidR="00C049BD" w:rsidRPr="00C049BD">
            <w:rPr>
              <w:rStyle w:val="Tekstvantijdelijkeaanduiding"/>
              <w:b/>
              <w:color w:val="EB5D47" w:themeColor="accent2"/>
            </w:rPr>
            <w:t>numbers among Grant Recipients</w:t>
          </w:r>
        </w:sdtContent>
      </w:sdt>
      <w:r w:rsidRPr="006323EF">
        <w:t xml:space="preserve"> </w:t>
      </w:r>
      <w:r w:rsidR="006323EF" w:rsidRPr="006323EF">
        <w:t>together will be referred to as ‘</w:t>
      </w:r>
      <w:r w:rsidR="006323EF" w:rsidRPr="00C049BD">
        <w:t>Grant Recipients</w:t>
      </w:r>
      <w:r w:rsidR="00C049BD">
        <w:t>’ and numbers</w:t>
      </w:r>
      <w:r w:rsidR="006323EF" w:rsidRPr="006323EF">
        <w:t xml:space="preserve"> </w:t>
      </w:r>
      <w:sdt>
        <w:sdtPr>
          <w:id w:val="-1962879293"/>
          <w:placeholder>
            <w:docPart w:val="16EDB55649644EF9ACFF92DA0045050E"/>
          </w:placeholder>
          <w:showingPlcHdr/>
        </w:sdtPr>
        <w:sdtEndPr/>
        <w:sdtContent>
          <w:r w:rsidR="00C049BD" w:rsidRPr="00C049BD">
            <w:rPr>
              <w:rStyle w:val="Tekstvantijdelijkeaanduiding"/>
              <w:b/>
              <w:color w:val="EB5D47" w:themeColor="accent2"/>
            </w:rPr>
            <w:t xml:space="preserve">numbers among </w:t>
          </w:r>
          <w:r w:rsidR="00C049BD">
            <w:rPr>
              <w:rStyle w:val="Tekstvantijdelijkeaanduiding"/>
              <w:b/>
              <w:color w:val="EB5D47" w:themeColor="accent2"/>
            </w:rPr>
            <w:t>Project Stakeholders</w:t>
          </w:r>
        </w:sdtContent>
      </w:sdt>
      <w:r w:rsidR="00C049BD" w:rsidRPr="006323EF">
        <w:t xml:space="preserve"> </w:t>
      </w:r>
      <w:r w:rsidR="006323EF" w:rsidRPr="006323EF">
        <w:t>together will be referre</w:t>
      </w:r>
      <w:r w:rsidR="006323EF">
        <w:t>d to as ‘</w:t>
      </w:r>
      <w:r w:rsidR="006323EF" w:rsidRPr="00C049BD">
        <w:t>Project Stakeholders’.</w:t>
      </w:r>
    </w:p>
    <w:p w14:paraId="5D75E902" w14:textId="77777777" w:rsidR="006323EF" w:rsidRPr="002A35FC" w:rsidRDefault="002002B6" w:rsidP="00A4554B">
      <w:pPr>
        <w:pStyle w:val="Kop2"/>
        <w:spacing w:after="260"/>
      </w:pPr>
      <w:r w:rsidRPr="002A35FC">
        <w:lastRenderedPageBreak/>
        <w:t>Whereas</w:t>
      </w:r>
    </w:p>
    <w:p w14:paraId="0F78D011" w14:textId="654A63CE" w:rsidR="006323EF" w:rsidRPr="006323EF" w:rsidRDefault="006323EF" w:rsidP="002002B6">
      <w:pPr>
        <w:pStyle w:val="Lijstlevel1Opsommingdash"/>
        <w:keepNext/>
      </w:pPr>
      <w:r w:rsidRPr="006323EF">
        <w:t xml:space="preserve">The Grant Recipients have submitted a Research Proposal for the project to NWO as part of the Call for Proposals </w:t>
      </w:r>
      <w:sdt>
        <w:sdtPr>
          <w:rPr>
            <w:b/>
          </w:rPr>
          <w:id w:val="1058052551"/>
          <w:placeholder>
            <w:docPart w:val="EFED602327F349B3AD570E9F1518AC4A"/>
          </w:placeholder>
        </w:sdtPr>
        <w:sdtEndPr/>
        <w:sdtContent>
          <w:r w:rsidR="000A4A29">
            <w:rPr>
              <w:rFonts w:cstheme="minorHAnsi"/>
              <w:bCs/>
              <w:szCs w:val="20"/>
            </w:rPr>
            <w:t>Open Technology Programme 2024</w:t>
          </w:r>
        </w:sdtContent>
      </w:sdt>
      <w:r w:rsidRPr="006323EF">
        <w:t>;</w:t>
      </w:r>
    </w:p>
    <w:p w14:paraId="28D2C397" w14:textId="77777777" w:rsidR="006323EF" w:rsidRPr="006323EF" w:rsidRDefault="006323EF" w:rsidP="006323EF">
      <w:pPr>
        <w:pStyle w:val="Lijstlevel1Opsommingdash"/>
      </w:pPr>
      <w:r w:rsidRPr="006323EF">
        <w:t xml:space="preserve">NWO has decided to award funding to this Research Proposal entitled </w:t>
      </w:r>
      <w:sdt>
        <w:sdtPr>
          <w:rPr>
            <w:b/>
          </w:rPr>
          <w:id w:val="-13314989"/>
          <w:placeholder>
            <w:docPart w:val="4AD2063C251E461A898F632A44E1A0C4"/>
          </w:placeholder>
          <w:showingPlcHdr/>
        </w:sdtPr>
        <w:sdtEndPr/>
        <w:sdtContent>
          <w:r w:rsidR="00C049BD">
            <w:rPr>
              <w:rStyle w:val="Tekstvantijdelijkeaanduiding"/>
              <w:b/>
              <w:color w:val="EB5D47" w:themeColor="accent2"/>
            </w:rPr>
            <w:t>project title</w:t>
          </w:r>
        </w:sdtContent>
      </w:sdt>
      <w:r w:rsidRPr="006323EF">
        <w:t>;</w:t>
      </w:r>
    </w:p>
    <w:p w14:paraId="38A64029" w14:textId="77777777" w:rsidR="006323EF" w:rsidRPr="006323EF" w:rsidRDefault="006323EF" w:rsidP="006323EF">
      <w:pPr>
        <w:pStyle w:val="Lijstlevel1Opsommingdash"/>
      </w:pPr>
      <w:r w:rsidRPr="006323EF">
        <w:t>The Project Stakeholders, being co-</w:t>
      </w:r>
      <w:proofErr w:type="spellStart"/>
      <w:r w:rsidRPr="006323EF">
        <w:t>funders</w:t>
      </w:r>
      <w:proofErr w:type="spellEnd"/>
      <w:r w:rsidRPr="006323EF">
        <w:t xml:space="preserve"> and/or cooperation partners have committed to support the Project as indicated in the Research Proposal and/or their respective Declaration co-</w:t>
      </w:r>
      <w:r w:rsidR="00E62762">
        <w:t>funding</w:t>
      </w:r>
      <w:r w:rsidRPr="006323EF">
        <w:t xml:space="preserve"> as specified in this Agreement;</w:t>
      </w:r>
    </w:p>
    <w:p w14:paraId="5CF84999" w14:textId="77777777" w:rsidR="00DB528E" w:rsidRDefault="006323EF" w:rsidP="006323EF">
      <w:pPr>
        <w:pStyle w:val="Lijstlevel1Opsommingdash"/>
      </w:pPr>
      <w:r w:rsidRPr="006323EF">
        <w:t>The Parties wish to collaborate under the terms and conditions as set forth in this Agreement.</w:t>
      </w:r>
    </w:p>
    <w:p w14:paraId="3C2C5138" w14:textId="77777777" w:rsidR="00C049BD" w:rsidRPr="00C049BD" w:rsidRDefault="00C049BD" w:rsidP="00A4554B">
      <w:pPr>
        <w:pStyle w:val="Kop2"/>
        <w:spacing w:after="260"/>
        <w:rPr>
          <w:rFonts w:eastAsia="Times New Roman"/>
        </w:rPr>
      </w:pPr>
      <w:r w:rsidRPr="006E10D5">
        <w:rPr>
          <w:rFonts w:eastAsia="Times New Roman"/>
        </w:rPr>
        <w:t>Agree as follows</w:t>
      </w:r>
    </w:p>
    <w:p w14:paraId="0B3494A2" w14:textId="77777777" w:rsidR="00C049BD" w:rsidRPr="00C049BD" w:rsidRDefault="00C049BD" w:rsidP="00E67443">
      <w:pPr>
        <w:pStyle w:val="Kop3"/>
        <w:rPr>
          <w:rFonts w:eastAsia="Times New Roman"/>
        </w:rPr>
      </w:pPr>
      <w:r w:rsidRPr="006E10D5">
        <w:rPr>
          <w:rFonts w:eastAsia="Times New Roman"/>
        </w:rPr>
        <w:t>Article 1</w:t>
      </w:r>
      <w:r w:rsidR="00ED2B7B">
        <w:rPr>
          <w:rFonts w:eastAsia="Times New Roman"/>
        </w:rPr>
        <w:br/>
      </w:r>
      <w:r w:rsidRPr="00ED2B7B">
        <w:rPr>
          <w:rFonts w:eastAsia="Times New Roman"/>
          <w:sz w:val="24"/>
          <w:szCs w:val="24"/>
        </w:rPr>
        <w:t>Definitions</w:t>
      </w:r>
    </w:p>
    <w:p w14:paraId="7B36C2AB" w14:textId="77777777" w:rsidR="00C049BD" w:rsidRPr="006E10D5" w:rsidRDefault="00C049BD" w:rsidP="00E67443">
      <w:pPr>
        <w:pStyle w:val="Standaard-Definitionstableplaintext"/>
      </w:pPr>
      <w:r w:rsidRPr="00E67443">
        <w:rPr>
          <w:color w:val="18657C" w:themeColor="text2"/>
        </w:rPr>
        <w:t>Agreement</w:t>
      </w:r>
      <w:r w:rsidRPr="006E10D5">
        <w:rPr>
          <w:b/>
        </w:rPr>
        <w:tab/>
      </w:r>
      <w:r>
        <w:t>T</w:t>
      </w:r>
      <w:r w:rsidRPr="006E10D5">
        <w:t>his agreement, including the recitals and the Annexes.</w:t>
      </w:r>
    </w:p>
    <w:p w14:paraId="56369091" w14:textId="77777777" w:rsidR="005C5420" w:rsidRDefault="00C049BD" w:rsidP="005C5420">
      <w:pPr>
        <w:pStyle w:val="Standaard-Definitionstableplaintext"/>
        <w:spacing w:after="0"/>
      </w:pPr>
      <w:r w:rsidRPr="00E67443">
        <w:rPr>
          <w:color w:val="18657C" w:themeColor="text2"/>
        </w:rPr>
        <w:t>Annexes</w:t>
      </w:r>
      <w:r w:rsidRPr="006E10D5">
        <w:tab/>
      </w:r>
      <w:r>
        <w:t>T</w:t>
      </w:r>
      <w:r w:rsidRPr="006E10D5">
        <w:t>he annexes to this Agreement, which include:</w:t>
      </w:r>
      <w:r>
        <w:br/>
      </w:r>
      <w:r w:rsidRPr="006E10D5">
        <w:t>Annex 1: Intellectual Property Rights, Confidentiality and Publication Procedure;</w:t>
      </w:r>
      <w:r>
        <w:br/>
      </w:r>
      <w:r w:rsidRPr="006E10D5">
        <w:t xml:space="preserve">Annex 2: Research Proposal, including </w:t>
      </w:r>
      <w:r w:rsidRPr="0084706E">
        <w:t>Declaration co-funding</w:t>
      </w:r>
      <w:r>
        <w:t>;</w:t>
      </w:r>
      <w:r w:rsidR="00D8014B">
        <w:br/>
      </w:r>
      <w:r w:rsidRPr="006E10D5">
        <w:t>Annex 3:</w:t>
      </w:r>
      <w:r w:rsidRPr="00651B7B">
        <w:t xml:space="preserve"> </w:t>
      </w:r>
      <w:r w:rsidRPr="006E10D5">
        <w:t>Grant Award Decision NWO;</w:t>
      </w:r>
      <w:r w:rsidR="00D8014B">
        <w:br/>
      </w:r>
      <w:r w:rsidRPr="006E10D5">
        <w:t>Annex 4:</w:t>
      </w:r>
      <w:r w:rsidRPr="00651B7B">
        <w:t xml:space="preserve"> </w:t>
      </w:r>
      <w:r>
        <w:t>Background Information Notice;</w:t>
      </w:r>
      <w:r w:rsidR="00D8014B">
        <w:br/>
      </w:r>
      <w:r w:rsidR="005C5420">
        <w:t xml:space="preserve">Annex 5: </w:t>
      </w:r>
      <w:r w:rsidR="005C5420" w:rsidRPr="00AF485D">
        <w:t xml:space="preserve">Financial information </w:t>
      </w:r>
      <w:r w:rsidR="005C5420">
        <w:t xml:space="preserve">NWO; </w:t>
      </w:r>
    </w:p>
    <w:p w14:paraId="7ED726AF" w14:textId="0654DDED" w:rsidR="00C049BD" w:rsidRDefault="005C5420" w:rsidP="005C5420">
      <w:pPr>
        <w:pStyle w:val="Standaard-Definitionstableplaintext"/>
        <w:ind w:firstLine="0"/>
      </w:pPr>
      <w:r w:rsidRPr="00BD3772">
        <w:t xml:space="preserve">Annex </w:t>
      </w:r>
      <w:r>
        <w:t>6</w:t>
      </w:r>
      <w:r w:rsidRPr="00BD3772">
        <w:t>: Accession document</w:t>
      </w:r>
      <w:r>
        <w:t>.</w:t>
      </w:r>
    </w:p>
    <w:p w14:paraId="1EF3FE7D" w14:textId="77777777" w:rsidR="00C049BD" w:rsidRPr="006E10D5" w:rsidRDefault="00C049BD" w:rsidP="00E67443">
      <w:pPr>
        <w:pStyle w:val="Standaard-Definitionstableplaintext"/>
      </w:pPr>
      <w:r w:rsidRPr="00E67443">
        <w:rPr>
          <w:color w:val="18657C" w:themeColor="text2"/>
        </w:rPr>
        <w:t>Background Information</w:t>
      </w:r>
      <w:r w:rsidRPr="002A35FC">
        <w:rPr>
          <w:b/>
          <w:color w:val="18657C" w:themeColor="text2"/>
        </w:rPr>
        <w:t xml:space="preserve">  </w:t>
      </w:r>
      <w:r w:rsidR="00D8014B">
        <w:rPr>
          <w:b/>
        </w:rPr>
        <w:tab/>
      </w:r>
      <w:r>
        <w:t>A</w:t>
      </w:r>
      <w:r w:rsidRPr="00F70C8A">
        <w:t xml:space="preserve">ll information, techniques, know-how, software and materials (regardless of the form or medium in which they are disclosed or stored), as well as any Intellectual Property Rights pertaining thereto which is in the possession of a Party prior to commencement of the Project, or is generated by a Party before or outside the Project and which is necessary to carry out the </w:t>
      </w:r>
      <w:r>
        <w:t>Project</w:t>
      </w:r>
      <w:r w:rsidRPr="00F70C8A">
        <w:t>.</w:t>
      </w:r>
    </w:p>
    <w:p w14:paraId="1176BF14" w14:textId="625D205E" w:rsidR="00C049BD" w:rsidRPr="00C049BD" w:rsidRDefault="00C049BD" w:rsidP="00E67443">
      <w:pPr>
        <w:pStyle w:val="Standaard-Definitionstableplaintext"/>
        <w:rPr>
          <w:b/>
        </w:rPr>
      </w:pPr>
      <w:r w:rsidRPr="00E67443">
        <w:rPr>
          <w:color w:val="18657C" w:themeColor="text2"/>
        </w:rPr>
        <w:t>Call for Proposals</w:t>
      </w:r>
      <w:r w:rsidRPr="00651B7B">
        <w:rPr>
          <w:b/>
        </w:rPr>
        <w:tab/>
      </w:r>
      <w:r w:rsidR="000A4A29">
        <w:rPr>
          <w:rFonts w:cstheme="minorHAnsi"/>
          <w:bCs/>
          <w:szCs w:val="20"/>
        </w:rPr>
        <w:t>Open Technology Programme 2024</w:t>
      </w:r>
    </w:p>
    <w:p w14:paraId="138D288D" w14:textId="77777777" w:rsidR="00C049BD" w:rsidRPr="00147046" w:rsidRDefault="00C049BD" w:rsidP="00E67443">
      <w:pPr>
        <w:pStyle w:val="Standaard-Definitionstableplaintext"/>
      </w:pPr>
      <w:r w:rsidRPr="00E67443">
        <w:rPr>
          <w:color w:val="18657C" w:themeColor="text2"/>
        </w:rPr>
        <w:t xml:space="preserve">Committee </w:t>
      </w:r>
      <w:r w:rsidRPr="00CD0463">
        <w:rPr>
          <w:b/>
        </w:rPr>
        <w:tab/>
      </w:r>
      <w:r>
        <w:t>T</w:t>
      </w:r>
      <w:r w:rsidRPr="00CD0463">
        <w:t xml:space="preserve">he advisory committee </w:t>
      </w:r>
      <w:r>
        <w:t xml:space="preserve">or user committee </w:t>
      </w:r>
      <w:r w:rsidRPr="00CD0463">
        <w:t>established by Parties as prescribed in the Call for Proposals, which at least includes representatives of all Parties, but may also include, where appropriate, representatives of NWO and/or of scientific and/or societal stakeholders, and which has a supervising and advisory role with regard to the Project’s progress in terms of science and knowledge utilisation.</w:t>
      </w:r>
    </w:p>
    <w:p w14:paraId="29596B3C" w14:textId="77777777" w:rsidR="00C049BD" w:rsidRPr="00CD0463" w:rsidRDefault="00C049BD" w:rsidP="00E67443">
      <w:pPr>
        <w:pStyle w:val="Standaard-Definitionstableplaintext"/>
      </w:pPr>
      <w:r w:rsidRPr="00E67443">
        <w:rPr>
          <w:color w:val="18657C" w:themeColor="text2"/>
        </w:rPr>
        <w:t>Effective Date</w:t>
      </w:r>
      <w:r w:rsidRPr="00CD0463">
        <w:rPr>
          <w:b/>
        </w:rPr>
        <w:tab/>
      </w:r>
      <w:r>
        <w:t>T</w:t>
      </w:r>
      <w:r w:rsidRPr="00CD0463">
        <w:t>he signing date of the last Party to sign this Agreement.</w:t>
      </w:r>
    </w:p>
    <w:p w14:paraId="6673B79C" w14:textId="77777777" w:rsidR="00C049BD" w:rsidRPr="00CD0463" w:rsidRDefault="00C049BD" w:rsidP="00E67443">
      <w:pPr>
        <w:pStyle w:val="Standaard-Definitionstableplaintext"/>
      </w:pPr>
      <w:r w:rsidRPr="00E67443">
        <w:rPr>
          <w:color w:val="18657C" w:themeColor="text2"/>
        </w:rPr>
        <w:t xml:space="preserve">Grant Award Decision </w:t>
      </w:r>
      <w:r w:rsidRPr="00CD0463">
        <w:tab/>
      </w:r>
      <w:r>
        <w:t>T</w:t>
      </w:r>
      <w:r w:rsidRPr="00CD0463">
        <w:t xml:space="preserve">he decision by NWO, as included in Annex </w:t>
      </w:r>
      <w:r w:rsidR="0045638D">
        <w:t>3</w:t>
      </w:r>
      <w:r w:rsidRPr="00CD0463">
        <w:t xml:space="preserve"> to this Agreement.</w:t>
      </w:r>
    </w:p>
    <w:p w14:paraId="0057BB36" w14:textId="77777777" w:rsidR="00C049BD" w:rsidRPr="009852BC" w:rsidRDefault="00C049BD" w:rsidP="00E67443">
      <w:pPr>
        <w:pStyle w:val="Standaard-Definitionstableplaintext"/>
        <w:rPr>
          <w:b/>
          <w:lang w:val="nl-NL"/>
        </w:rPr>
      </w:pPr>
      <w:r w:rsidRPr="009852BC">
        <w:rPr>
          <w:color w:val="18657C" w:themeColor="text2"/>
          <w:lang w:val="nl-NL"/>
        </w:rPr>
        <w:t xml:space="preserve">NWO   </w:t>
      </w:r>
      <w:r w:rsidRPr="009852BC">
        <w:rPr>
          <w:b/>
          <w:lang w:val="nl-NL"/>
        </w:rPr>
        <w:tab/>
      </w:r>
      <w:r w:rsidRPr="009852BC">
        <w:rPr>
          <w:lang w:val="nl-NL"/>
        </w:rPr>
        <w:t>The Dutch Research Council (</w:t>
      </w:r>
      <w:r w:rsidRPr="00480BCA">
        <w:rPr>
          <w:lang w:val="nl-NL"/>
        </w:rPr>
        <w:t>Nederlandse Organisatie voor Wetenschappelijk Onderzoek</w:t>
      </w:r>
      <w:r w:rsidRPr="009852BC">
        <w:rPr>
          <w:lang w:val="nl-NL"/>
        </w:rPr>
        <w:t>).</w:t>
      </w:r>
    </w:p>
    <w:p w14:paraId="40B5AA6F" w14:textId="77777777" w:rsidR="00C049BD" w:rsidRPr="00D8014B" w:rsidRDefault="00C049BD" w:rsidP="00E67443">
      <w:pPr>
        <w:pStyle w:val="Standaard-Definitionstableplaintext"/>
      </w:pPr>
      <w:r w:rsidRPr="00E67443">
        <w:rPr>
          <w:color w:val="18657C" w:themeColor="text2"/>
        </w:rPr>
        <w:lastRenderedPageBreak/>
        <w:t xml:space="preserve">Project </w:t>
      </w:r>
      <w:r w:rsidRPr="001748D4">
        <w:rPr>
          <w:b/>
        </w:rPr>
        <w:tab/>
      </w:r>
      <w:r w:rsidRPr="001748D4">
        <w:t xml:space="preserve">The research project </w:t>
      </w:r>
      <w:r w:rsidR="00D8014B" w:rsidRPr="006323EF">
        <w:t xml:space="preserve">entitled </w:t>
      </w:r>
      <w:sdt>
        <w:sdtPr>
          <w:rPr>
            <w:b/>
          </w:rPr>
          <w:id w:val="-2059772844"/>
          <w:placeholder>
            <w:docPart w:val="2F4A4214CD21418E89BF8D0C07B4AA5C"/>
          </w:placeholder>
          <w:showingPlcHdr/>
        </w:sdtPr>
        <w:sdtEndPr/>
        <w:sdtContent>
          <w:r w:rsidR="00D8014B">
            <w:rPr>
              <w:rStyle w:val="Tekstvantijdelijkeaanduiding"/>
              <w:b/>
              <w:color w:val="EB5D47" w:themeColor="accent2"/>
            </w:rPr>
            <w:t>project title</w:t>
          </w:r>
        </w:sdtContent>
      </w:sdt>
      <w:r w:rsidR="009852BC">
        <w:t xml:space="preserve">, File number </w:t>
      </w:r>
      <w:sdt>
        <w:sdtPr>
          <w:rPr>
            <w:b/>
          </w:rPr>
          <w:id w:val="1690555837"/>
          <w:placeholder>
            <w:docPart w:val="6E6CC77F2AA94350A393A166C20A5525"/>
          </w:placeholder>
          <w:showingPlcHdr/>
        </w:sdtPr>
        <w:sdtEndPr/>
        <w:sdtContent>
          <w:r w:rsidR="009852BC">
            <w:rPr>
              <w:b/>
              <w:color w:val="EB5D47" w:themeColor="accent2"/>
            </w:rPr>
            <w:t>File number</w:t>
          </w:r>
        </w:sdtContent>
      </w:sdt>
      <w:r w:rsidR="009852BC">
        <w:t xml:space="preserve">, </w:t>
      </w:r>
      <w:r w:rsidRPr="00CD0463">
        <w:t xml:space="preserve">as further specified in the Research </w:t>
      </w:r>
      <w:r w:rsidRPr="00D8014B">
        <w:t xml:space="preserve">Proposal. </w:t>
      </w:r>
    </w:p>
    <w:p w14:paraId="1458376D" w14:textId="77777777" w:rsidR="00C049BD" w:rsidRDefault="00C049BD" w:rsidP="00E67443">
      <w:pPr>
        <w:pStyle w:val="Standaard-Definitionstableplaintext"/>
        <w:rPr>
          <w:b/>
        </w:rPr>
      </w:pPr>
      <w:r w:rsidRPr="00E67443">
        <w:rPr>
          <w:color w:val="18657C" w:themeColor="text2"/>
        </w:rPr>
        <w:t>Project Leader</w:t>
      </w:r>
      <w:r w:rsidRPr="00651B7B">
        <w:rPr>
          <w:b/>
        </w:rPr>
        <w:tab/>
      </w:r>
      <w:r w:rsidRPr="003448A6">
        <w:t xml:space="preserve">The person employed by the knowledge institution who bears final responsibility for the project in terms of content and finance, as referred to in </w:t>
      </w:r>
      <w:r w:rsidR="00B62C00">
        <w:t>a</w:t>
      </w:r>
      <w:r w:rsidRPr="003448A6">
        <w:t>rticle 5.1 of the NWO Grant Rules 2017.</w:t>
      </w:r>
    </w:p>
    <w:p w14:paraId="1752FCF5" w14:textId="77777777" w:rsidR="00C049BD" w:rsidRPr="00C049BD" w:rsidRDefault="00C049BD" w:rsidP="00E67443">
      <w:pPr>
        <w:pStyle w:val="Standaard-Definitionstableplaintext"/>
      </w:pPr>
      <w:r w:rsidRPr="00E67443">
        <w:rPr>
          <w:color w:val="18657C" w:themeColor="text2"/>
        </w:rPr>
        <w:t>Publication</w:t>
      </w:r>
      <w:r w:rsidRPr="006E10D5">
        <w:rPr>
          <w:b/>
        </w:rPr>
        <w:tab/>
      </w:r>
      <w:r>
        <w:t>T</w:t>
      </w:r>
      <w:r w:rsidRPr="006E10D5">
        <w:t xml:space="preserve">he disclosure of Results, in any manner or by any method whatsoever, excluding any disclosure resulting from an application for a patent on </w:t>
      </w:r>
      <w:r>
        <w:t>R</w:t>
      </w:r>
      <w:r w:rsidRPr="006E10D5">
        <w:t>esults (article 5.1 NWO Grant Rules 2017).</w:t>
      </w:r>
    </w:p>
    <w:p w14:paraId="65BF0ADC" w14:textId="77777777" w:rsidR="00C049BD" w:rsidRPr="006E10D5" w:rsidRDefault="00C049BD" w:rsidP="00E67443">
      <w:pPr>
        <w:pStyle w:val="Standaard-Definitionstableplaintext"/>
      </w:pPr>
      <w:r w:rsidRPr="00E67443">
        <w:rPr>
          <w:color w:val="18657C" w:themeColor="text2"/>
        </w:rPr>
        <w:t>Research Proposal</w:t>
      </w:r>
      <w:r w:rsidRPr="002A35FC">
        <w:rPr>
          <w:color w:val="18657C" w:themeColor="text2"/>
        </w:rPr>
        <w:t xml:space="preserve"> </w:t>
      </w:r>
      <w:r w:rsidRPr="006E10D5">
        <w:tab/>
      </w:r>
      <w:r>
        <w:t>T</w:t>
      </w:r>
      <w:r w:rsidRPr="006E10D5">
        <w:t xml:space="preserve">he Research Proposal submitted to and granted by NWO, included in Annex </w:t>
      </w:r>
      <w:r w:rsidR="0045638D">
        <w:t>2</w:t>
      </w:r>
      <w:r w:rsidRPr="006E10D5">
        <w:t xml:space="preserve"> to this Agreement.</w:t>
      </w:r>
    </w:p>
    <w:p w14:paraId="6D107B2D" w14:textId="77777777" w:rsidR="00C049BD" w:rsidRDefault="00C049BD" w:rsidP="00E67443">
      <w:pPr>
        <w:pStyle w:val="Standaard-Definitionstableplaintext"/>
      </w:pPr>
      <w:r w:rsidRPr="00E67443">
        <w:rPr>
          <w:color w:val="18657C" w:themeColor="text2"/>
        </w:rPr>
        <w:t>Results</w:t>
      </w:r>
      <w:r w:rsidRPr="006E10D5">
        <w:tab/>
      </w:r>
      <w:r>
        <w:t>A</w:t>
      </w:r>
      <w:r w:rsidRPr="00CD0463">
        <w:t>ll inventions</w:t>
      </w:r>
      <w:r w:rsidRPr="006E10D5">
        <w:t>, results, materials, methods, processes, programmes, software, findings or discoveries that are generated within a Project (ar</w:t>
      </w:r>
      <w:r>
        <w:t>ticle 5.1 NWO Grant Rules 2017).</w:t>
      </w:r>
    </w:p>
    <w:p w14:paraId="2C5264B6" w14:textId="77777777" w:rsidR="0060039F" w:rsidRDefault="0060039F" w:rsidP="00E67443">
      <w:pPr>
        <w:pStyle w:val="Kop3"/>
      </w:pPr>
      <w:r>
        <w:t>Article 2</w:t>
      </w:r>
      <w:r w:rsidR="00ED2B7B">
        <w:br/>
      </w:r>
      <w:r w:rsidRPr="003D7E04">
        <w:rPr>
          <w:sz w:val="24"/>
          <w:szCs w:val="24"/>
        </w:rPr>
        <w:t>Conduct of the Project and Committee</w:t>
      </w:r>
      <w:r>
        <w:t xml:space="preserve"> </w:t>
      </w:r>
    </w:p>
    <w:p w14:paraId="6FEE5B3A" w14:textId="77777777" w:rsidR="0060039F" w:rsidRDefault="0060039F" w:rsidP="0060039F">
      <w:pPr>
        <w:pStyle w:val="Lijstlevel1Nummering123"/>
        <w:numPr>
          <w:ilvl w:val="0"/>
          <w:numId w:val="11"/>
        </w:numPr>
      </w:pPr>
      <w:r>
        <w:t xml:space="preserve">The Project will take place under the general supervision </w:t>
      </w:r>
      <w:r w:rsidRPr="002550DC">
        <w:t>of</w:t>
      </w:r>
      <w:r w:rsidRPr="002550DC">
        <w:rPr>
          <w:b/>
        </w:rPr>
        <w:t xml:space="preserve"> </w:t>
      </w:r>
      <w:sdt>
        <w:sdtPr>
          <w:rPr>
            <w:b/>
          </w:rPr>
          <w:id w:val="2126642346"/>
          <w:placeholder>
            <w:docPart w:val="8FD3674DE80C4195BA7B87277B7E9090"/>
          </w:placeholder>
          <w:showingPlcHdr/>
        </w:sdtPr>
        <w:sdtEndPr/>
        <w:sdtContent>
          <w:r w:rsidR="00480BCA" w:rsidRPr="002550DC">
            <w:rPr>
              <w:rStyle w:val="Tekstvantijdelijkeaanduiding"/>
              <w:b/>
              <w:color w:val="EB5D47" w:themeColor="accent2"/>
            </w:rPr>
            <w:t xml:space="preserve">name project leader </w:t>
          </w:r>
        </w:sdtContent>
      </w:sdt>
      <w:r w:rsidRPr="002550DC">
        <w:t>(</w:t>
      </w:r>
      <w:r>
        <w:t>the Project Leader). Parties shall conduct the Project in accordance with the Research Proposal, the Grant Award Decision and the NWO Grant Rules 2017 to the best of their knowledge and ability and taking into account the criteria and standards applicable to scientific and/or technological research.</w:t>
      </w:r>
    </w:p>
    <w:p w14:paraId="262EBA5B" w14:textId="77777777" w:rsidR="0060039F" w:rsidRDefault="0060039F" w:rsidP="0060039F">
      <w:pPr>
        <w:pStyle w:val="Lijstlevel1Nummering123"/>
        <w:spacing w:after="0"/>
      </w:pPr>
      <w:r>
        <w:t>The Project Leader is responsible for the scientific quality, coordination, Project management and progress of the Project and to this extent arranges for:</w:t>
      </w:r>
    </w:p>
    <w:p w14:paraId="69AFF951" w14:textId="77777777" w:rsidR="0060039F" w:rsidRPr="0060039F" w:rsidRDefault="0060039F" w:rsidP="0060039F">
      <w:pPr>
        <w:pStyle w:val="Lijstlevel2Nummeringabc"/>
      </w:pPr>
      <w:r w:rsidRPr="0060039F">
        <w:t>the organisation of a kick-off meeting to be organised at the start of the Project to which all Parties shall be invited;</w:t>
      </w:r>
    </w:p>
    <w:p w14:paraId="1EFC847A" w14:textId="77777777" w:rsidR="0060039F" w:rsidRPr="0060039F" w:rsidRDefault="0060039F" w:rsidP="0060039F">
      <w:pPr>
        <w:pStyle w:val="Lijstlevel2Nummeringabc"/>
      </w:pPr>
      <w:r w:rsidRPr="0060039F">
        <w:t>the organisation of Committee meetings, that will take place at least once per year. During the meetings, the progress of the Project towards both science and knowledge utilisation shall be discussed and evaluated;</w:t>
      </w:r>
    </w:p>
    <w:p w14:paraId="5872ECF3" w14:textId="77777777" w:rsidR="0060039F" w:rsidRPr="0060039F" w:rsidRDefault="0060039F" w:rsidP="0060039F">
      <w:pPr>
        <w:pStyle w:val="Lijstlevel2Nummeringabc"/>
      </w:pPr>
      <w:r w:rsidRPr="0060039F">
        <w:t>the preparing of a progress report before the meetings of the Committee and reporting on these meetings;</w:t>
      </w:r>
    </w:p>
    <w:p w14:paraId="4BF8FBB2" w14:textId="77777777" w:rsidR="0060039F" w:rsidRPr="0060039F" w:rsidRDefault="0060039F" w:rsidP="0060039F">
      <w:pPr>
        <w:pStyle w:val="Lijstlevel2Nummeringabc"/>
      </w:pPr>
      <w:r w:rsidRPr="0060039F">
        <w:t>managing the process of obtaining societal, economic and/or scientific value out of Results;</w:t>
      </w:r>
    </w:p>
    <w:p w14:paraId="29DCB834" w14:textId="77777777" w:rsidR="0060039F" w:rsidRDefault="0060039F" w:rsidP="0060039F">
      <w:pPr>
        <w:pStyle w:val="Lijstlevel2Nummeringabc"/>
        <w:numPr>
          <w:ilvl w:val="0"/>
          <w:numId w:val="0"/>
        </w:numPr>
        <w:ind w:left="680"/>
      </w:pPr>
      <w:r w:rsidRPr="0060039F">
        <w:t xml:space="preserve">The Project Leader may appoint a project manager in or outside his/her knowledge institute and delegate its Project management tasks such as the organisation and conduct of Committee meetings. For any avoidance of doubt, the Project Leader remains responsible for the delegated tasks. </w:t>
      </w:r>
    </w:p>
    <w:p w14:paraId="139362E2" w14:textId="77777777" w:rsidR="0060039F" w:rsidRDefault="0060039F" w:rsidP="0060039F">
      <w:pPr>
        <w:pStyle w:val="Lijstlevel1Nummering123"/>
      </w:pPr>
      <w:r>
        <w:t>If any patentable invention is created in the Project, the inventing Part(y)(ies) shall inform the Project Leader. The Project Leader shall inform the other Parties thereof by sending a completed invention disclosure form to each member of the Committee.</w:t>
      </w:r>
    </w:p>
    <w:p w14:paraId="1845303A" w14:textId="77777777" w:rsidR="0060039F" w:rsidRDefault="0060039F" w:rsidP="0060039F">
      <w:pPr>
        <w:pStyle w:val="Lijstlevel1Nummering123"/>
      </w:pPr>
      <w:r>
        <w:t>In the event that the Project cannot be conducted in accordance with this Agreement, the Research Proposal and/or the NWO Grant Rules 2017, the Project Leader notifies NWO immediately. All possible solutions shall be discussed, upon which a decision on the continuation of the Project shall be taken by NWO.</w:t>
      </w:r>
    </w:p>
    <w:p w14:paraId="3157D66C" w14:textId="77777777" w:rsidR="0060039F" w:rsidRDefault="0060039F" w:rsidP="0060039F">
      <w:pPr>
        <w:pStyle w:val="Lijstlevel1Nummering123"/>
      </w:pPr>
      <w:r>
        <w:t>Parties shall obtain first-hand information on the progress of the Project and the Project in general.</w:t>
      </w:r>
    </w:p>
    <w:p w14:paraId="11C9AD4D" w14:textId="77777777" w:rsidR="00E52A8E" w:rsidRDefault="00E52A8E" w:rsidP="00E67443">
      <w:pPr>
        <w:pStyle w:val="Kop3"/>
      </w:pPr>
      <w:r>
        <w:lastRenderedPageBreak/>
        <w:t>Article 3</w:t>
      </w:r>
      <w:r w:rsidR="00ED2B7B">
        <w:br/>
      </w:r>
      <w:r w:rsidRPr="003D7E04">
        <w:rPr>
          <w:sz w:val="24"/>
          <w:szCs w:val="24"/>
        </w:rPr>
        <w:t>Contribution and Invoicing</w:t>
      </w:r>
    </w:p>
    <w:p w14:paraId="010A2211" w14:textId="77777777" w:rsidR="00E52A8E" w:rsidRDefault="00E52A8E" w:rsidP="00E52A8E">
      <w:pPr>
        <w:pStyle w:val="Lijstlevel1Nummering123"/>
        <w:keepNext/>
        <w:keepLines/>
        <w:numPr>
          <w:ilvl w:val="0"/>
          <w:numId w:val="13"/>
        </w:numPr>
      </w:pPr>
      <w:r>
        <w:t>Grant Recipient(s) shall receive the grant from NWO in accordance with the Grant Award Decision.</w:t>
      </w:r>
    </w:p>
    <w:p w14:paraId="7CC99766" w14:textId="77777777" w:rsidR="00E52A8E" w:rsidRDefault="00E52A8E" w:rsidP="00E52A8E">
      <w:pPr>
        <w:pStyle w:val="Lijstlevel1Nummering123"/>
        <w:numPr>
          <w:ilvl w:val="0"/>
          <w:numId w:val="13"/>
        </w:numPr>
      </w:pPr>
      <w:r>
        <w:t>Project Stakeholder(s)</w:t>
      </w:r>
      <w:r w:rsidR="002D5A16">
        <w:t>,</w:t>
      </w:r>
      <w:r>
        <w:t xml:space="preserve"> </w:t>
      </w:r>
      <w:r w:rsidR="002D5A16" w:rsidRPr="006323EF">
        <w:t>being co-funder</w:t>
      </w:r>
      <w:r w:rsidR="002D5A16">
        <w:t>(</w:t>
      </w:r>
      <w:r w:rsidR="002D5A16" w:rsidRPr="006323EF">
        <w:t>s</w:t>
      </w:r>
      <w:r w:rsidR="002D5A16">
        <w:t xml:space="preserve">), </w:t>
      </w:r>
      <w:r>
        <w:t>shall deliver the in cash contribution(s) in accordance with their respective  Declaration co-funding. The contribution of the Project Stakeholder(s) is invoiced by NWO on behalf of the Grant Recipient(s) in accordance with the Payment Schedule and Invoicing Form(s). Furthermore, Project Stakeholder(s) shall provide NWO with all additional necessary information to facilitate such invoicing.</w:t>
      </w:r>
    </w:p>
    <w:p w14:paraId="5CC23138" w14:textId="77777777" w:rsidR="00E52A8E" w:rsidRDefault="00E52A8E" w:rsidP="00E52A8E">
      <w:pPr>
        <w:pStyle w:val="Lijstlevel1Nummering123"/>
        <w:numPr>
          <w:ilvl w:val="0"/>
          <w:numId w:val="13"/>
        </w:numPr>
      </w:pPr>
      <w:r>
        <w:t>Project Stakeholder(s)</w:t>
      </w:r>
      <w:r w:rsidR="002D5A16">
        <w:t xml:space="preserve">, </w:t>
      </w:r>
      <w:r w:rsidR="002D5A16" w:rsidRPr="006323EF">
        <w:t>being co-funder</w:t>
      </w:r>
      <w:r w:rsidR="002D5A16">
        <w:t>(</w:t>
      </w:r>
      <w:r w:rsidR="002D5A16" w:rsidRPr="006323EF">
        <w:t>s</w:t>
      </w:r>
      <w:r w:rsidR="002D5A16">
        <w:t xml:space="preserve">), </w:t>
      </w:r>
      <w:r>
        <w:t>shall deliver the in kind contribution(s) in accordance with their respective Declaration co-funding.</w:t>
      </w:r>
    </w:p>
    <w:p w14:paraId="20E71ED1" w14:textId="77777777" w:rsidR="00480BCA" w:rsidRDefault="00E52A8E" w:rsidP="00E52A8E">
      <w:pPr>
        <w:pStyle w:val="Lijstlevel1Nummering123"/>
        <w:numPr>
          <w:ilvl w:val="0"/>
          <w:numId w:val="13"/>
        </w:numPr>
      </w:pPr>
      <w:r>
        <w:t>In the event that the Project is terminated prematurely, Parties shall discuss the reimbursement possibilities of instalments of Project Stakeholders’</w:t>
      </w:r>
      <w:r w:rsidR="002D5A16">
        <w:t xml:space="preserve">, </w:t>
      </w:r>
      <w:r w:rsidR="002D5A16" w:rsidRPr="006323EF">
        <w:t>being co-funder</w:t>
      </w:r>
      <w:r w:rsidR="002D5A16">
        <w:t>(</w:t>
      </w:r>
      <w:r w:rsidR="002D5A16" w:rsidRPr="006323EF">
        <w:t>s</w:t>
      </w:r>
      <w:r w:rsidR="002D5A16">
        <w:t xml:space="preserve">), </w:t>
      </w:r>
      <w:r>
        <w:t>contributions.</w:t>
      </w:r>
    </w:p>
    <w:p w14:paraId="5D95F9DC" w14:textId="77777777" w:rsidR="00E52A8E" w:rsidRDefault="00E52A8E" w:rsidP="00E67443">
      <w:pPr>
        <w:pStyle w:val="Kop3"/>
      </w:pPr>
      <w:r>
        <w:t>Article 4</w:t>
      </w:r>
      <w:r w:rsidR="00ED2B7B">
        <w:br/>
      </w:r>
      <w:r w:rsidRPr="003D7E04">
        <w:rPr>
          <w:sz w:val="24"/>
          <w:szCs w:val="24"/>
        </w:rPr>
        <w:t>Intellectual property, Publication and Confidential Information</w:t>
      </w:r>
      <w:r>
        <w:t xml:space="preserve"> </w:t>
      </w:r>
    </w:p>
    <w:p w14:paraId="5D9F6721" w14:textId="77777777" w:rsidR="00E52A8E" w:rsidRDefault="005C5420" w:rsidP="00E67443">
      <w:pPr>
        <w:pStyle w:val="Lijstlevel1Nummering123"/>
        <w:numPr>
          <w:ilvl w:val="0"/>
          <w:numId w:val="14"/>
        </w:numPr>
        <w:tabs>
          <w:tab w:val="clear" w:pos="1361"/>
          <w:tab w:val="left" w:pos="567"/>
        </w:tabs>
        <w:spacing w:after="0"/>
      </w:pPr>
      <w:sdt>
        <w:sdtPr>
          <w:rPr>
            <w:rStyle w:val="Checkboxes"/>
          </w:rPr>
          <w:id w:val="1033539213"/>
          <w15:color w:val="008080"/>
          <w15:appearance w15:val="hidden"/>
          <w14:checkbox>
            <w14:checked w14:val="0"/>
            <w14:checkedState w14:val="25A0" w14:font="MS Gothic"/>
            <w14:uncheckedState w14:val="25A1" w14:font="MS Gothic"/>
          </w14:checkbox>
        </w:sdtPr>
        <w:sdtEndPr>
          <w:rPr>
            <w:rStyle w:val="Checkboxes"/>
          </w:rPr>
        </w:sdtEndPr>
        <w:sdtContent>
          <w:r w:rsidR="005373F1" w:rsidRPr="009852BC">
            <w:rPr>
              <w:rStyle w:val="Checkboxes"/>
              <w:rFonts w:hint="eastAsia"/>
              <w:color w:val="FF0000"/>
            </w:rPr>
            <w:t>□</w:t>
          </w:r>
        </w:sdtContent>
      </w:sdt>
      <w:r w:rsidR="00E52A8E">
        <w:t xml:space="preserve"> </w:t>
      </w:r>
      <w:r w:rsidR="00E67443">
        <w:tab/>
      </w:r>
      <w:r w:rsidR="00E52A8E">
        <w:t xml:space="preserve">Parties follow the standard NWO policy on intellectual property, publication rights and confidential </w:t>
      </w:r>
      <w:r w:rsidR="00E67443">
        <w:br/>
      </w:r>
      <w:r w:rsidR="00E67443">
        <w:tab/>
      </w:r>
      <w:r w:rsidR="00E67443">
        <w:tab/>
      </w:r>
      <w:r w:rsidR="00E52A8E">
        <w:t>information as</w:t>
      </w:r>
      <w:r w:rsidR="00986D7D">
        <w:t xml:space="preserve"> specified in Annex 1 (standard text NWO).</w:t>
      </w:r>
      <w:r w:rsidR="00E52A8E">
        <w:t xml:space="preserve"> </w:t>
      </w:r>
      <w:r w:rsidR="00E67443">
        <w:br/>
      </w:r>
      <w:r w:rsidR="00E52A8E">
        <w:br/>
      </w:r>
      <w:sdt>
        <w:sdtPr>
          <w:rPr>
            <w:rStyle w:val="Checkboxes"/>
          </w:rPr>
          <w:id w:val="1197741010"/>
          <w15:color w:val="008080"/>
          <w15:appearance w15:val="hidden"/>
          <w14:checkbox>
            <w14:checked w14:val="0"/>
            <w14:checkedState w14:val="25A0" w14:font="MS Gothic"/>
            <w14:uncheckedState w14:val="25A1" w14:font="MS Gothic"/>
          </w14:checkbox>
        </w:sdtPr>
        <w:sdtEndPr>
          <w:rPr>
            <w:rStyle w:val="Checkboxes"/>
          </w:rPr>
        </w:sdtEndPr>
        <w:sdtContent>
          <w:r w:rsidR="005373F1" w:rsidRPr="009852BC">
            <w:rPr>
              <w:rStyle w:val="Checkboxes"/>
              <w:rFonts w:hint="eastAsia"/>
              <w:color w:val="FF0000"/>
            </w:rPr>
            <w:t>□</w:t>
          </w:r>
        </w:sdtContent>
      </w:sdt>
      <w:r w:rsidR="00E52A8E">
        <w:t xml:space="preserve"> </w:t>
      </w:r>
      <w:r w:rsidR="00E67443">
        <w:tab/>
      </w:r>
      <w:r w:rsidR="00E52A8E">
        <w:t>Parties make their own arrangements in Annex 1 (</w:t>
      </w:r>
      <w:r w:rsidR="00986D7D">
        <w:t>tailor-made agreements</w:t>
      </w:r>
      <w:r w:rsidR="00E52A8E">
        <w:t>) on at least:</w:t>
      </w:r>
    </w:p>
    <w:p w14:paraId="474440A5" w14:textId="77777777" w:rsidR="00E52A8E" w:rsidRPr="00E52A8E" w:rsidRDefault="00E52A8E" w:rsidP="00E52A8E">
      <w:pPr>
        <w:pStyle w:val="Lijstlevel2Nummering123"/>
      </w:pPr>
      <w:r w:rsidRPr="00E52A8E">
        <w:t>ownership of Results;</w:t>
      </w:r>
    </w:p>
    <w:p w14:paraId="2070C3BF" w14:textId="77777777" w:rsidR="00E52A8E" w:rsidRPr="00E52A8E" w:rsidRDefault="00E52A8E" w:rsidP="00E52A8E">
      <w:pPr>
        <w:pStyle w:val="Lijstlevel2Nummering123"/>
      </w:pPr>
      <w:r w:rsidRPr="00E52A8E">
        <w:t>access to Background Information and/or intellectual property rights for the conduct of the Project;</w:t>
      </w:r>
    </w:p>
    <w:p w14:paraId="21124D02" w14:textId="77777777" w:rsidR="00E52A8E" w:rsidRPr="00E52A8E" w:rsidRDefault="00E52A8E" w:rsidP="00E52A8E">
      <w:pPr>
        <w:pStyle w:val="Lijstlevel2Nummering123"/>
      </w:pPr>
      <w:r w:rsidRPr="00E52A8E">
        <w:t>access to Results and/or intellectual property rights for the conduct of the Project;</w:t>
      </w:r>
    </w:p>
    <w:p w14:paraId="5620F84D" w14:textId="77777777" w:rsidR="00E52A8E" w:rsidRPr="00E52A8E" w:rsidRDefault="00E52A8E" w:rsidP="00E52A8E">
      <w:pPr>
        <w:pStyle w:val="Lijstlevel2Nummering123"/>
      </w:pPr>
      <w:r w:rsidRPr="00E52A8E">
        <w:t>publication;</w:t>
      </w:r>
    </w:p>
    <w:p w14:paraId="49E2931D" w14:textId="77777777" w:rsidR="00E52A8E" w:rsidRPr="00E52A8E" w:rsidRDefault="00E52A8E" w:rsidP="00E52A8E">
      <w:pPr>
        <w:pStyle w:val="Lijstlevel2Nummering123"/>
      </w:pPr>
      <w:r w:rsidRPr="00E52A8E">
        <w:t>confidential information.</w:t>
      </w:r>
    </w:p>
    <w:p w14:paraId="1432A404" w14:textId="77777777" w:rsidR="00E52A8E" w:rsidRDefault="00E52A8E" w:rsidP="00E52A8E">
      <w:pPr>
        <w:pStyle w:val="Lijstlevel1Nummering123"/>
        <w:spacing w:after="0"/>
      </w:pPr>
      <w:r>
        <w:t>In either case the arrangements in Annex 1 comply with the following documents:</w:t>
      </w:r>
    </w:p>
    <w:p w14:paraId="75CAF72E" w14:textId="77777777" w:rsidR="00E52A8E" w:rsidRPr="00E52A8E" w:rsidRDefault="00E52A8E" w:rsidP="00E52A8E">
      <w:pPr>
        <w:pStyle w:val="Lijstlevel2Nummering123"/>
      </w:pPr>
      <w:r w:rsidRPr="00E52A8E">
        <w:t xml:space="preserve">Call for Proposals; </w:t>
      </w:r>
    </w:p>
    <w:p w14:paraId="067995BA" w14:textId="77777777" w:rsidR="00E52A8E" w:rsidRPr="00E52A8E" w:rsidRDefault="00E52A8E" w:rsidP="00E52A8E">
      <w:pPr>
        <w:pStyle w:val="Lijstlevel2Nummering123"/>
      </w:pPr>
      <w:r w:rsidRPr="00E52A8E">
        <w:t>NWO Grant Rules 2017;</w:t>
      </w:r>
    </w:p>
    <w:p w14:paraId="0171B759" w14:textId="77777777" w:rsidR="00E52A8E" w:rsidRPr="00E52A8E" w:rsidRDefault="00E52A8E" w:rsidP="00E52A8E">
      <w:pPr>
        <w:pStyle w:val="Lijstlevel2Nummering123"/>
      </w:pPr>
      <w:r w:rsidRPr="00E52A8E">
        <w:t xml:space="preserve">European legislation on state aid; </w:t>
      </w:r>
    </w:p>
    <w:p w14:paraId="02937C58" w14:textId="77777777" w:rsidR="00E52A8E" w:rsidRDefault="00E52A8E" w:rsidP="00E52A8E">
      <w:pPr>
        <w:pStyle w:val="Lijstlevel2Nummering123"/>
      </w:pPr>
      <w:r w:rsidRPr="00E52A8E">
        <w:t>Ten Principles for Socially Responsible Licensing as laid down in the NFU report on ‘Ten Principles for Socially Responsible Licensing’.</w:t>
      </w:r>
    </w:p>
    <w:p w14:paraId="6F15F97C" w14:textId="77777777" w:rsidR="007A07C1" w:rsidRDefault="007A07C1" w:rsidP="00E67443">
      <w:pPr>
        <w:pStyle w:val="Kop3"/>
      </w:pPr>
      <w:r>
        <w:t>Article 5</w:t>
      </w:r>
      <w:r w:rsidR="00ED2B7B">
        <w:br/>
      </w:r>
      <w:r w:rsidRPr="00ED2B7B">
        <w:rPr>
          <w:sz w:val="24"/>
          <w:szCs w:val="24"/>
        </w:rPr>
        <w:t>No Guarantee</w:t>
      </w:r>
      <w:r>
        <w:t xml:space="preserve"> </w:t>
      </w:r>
    </w:p>
    <w:p w14:paraId="3910F442" w14:textId="77777777" w:rsidR="005373F1" w:rsidRDefault="007A07C1" w:rsidP="00E67443">
      <w:r>
        <w:t>Each Party shall carry out the tasks assigned to it in this Project and this Agreement with care and diligence. Nevertheless, no guarantee is given that any expected Results will be achieved, or that Results are fit for any particular purpose, or that Results generated in the Project do not infringe rights of third parties, or that patent applications result in granted patents. Parties shall not create or develop any technology for the Project that knowingly infringes any third party intellectual property rights. For the avoidance of doubt, neither Parties’ obligations in this respect comprise conducting patent searches.</w:t>
      </w:r>
    </w:p>
    <w:p w14:paraId="5A7749FD" w14:textId="77777777" w:rsidR="007A07C1" w:rsidRDefault="007A07C1" w:rsidP="00E67443">
      <w:pPr>
        <w:pStyle w:val="Kop3"/>
      </w:pPr>
      <w:r>
        <w:lastRenderedPageBreak/>
        <w:t>Article 6</w:t>
      </w:r>
      <w:r w:rsidR="00ED2B7B">
        <w:br/>
      </w:r>
      <w:r w:rsidRPr="003D7E04">
        <w:rPr>
          <w:sz w:val="24"/>
          <w:szCs w:val="24"/>
        </w:rPr>
        <w:t>Miscellaneous</w:t>
      </w:r>
    </w:p>
    <w:p w14:paraId="2D5E49BA" w14:textId="77777777" w:rsidR="007A07C1" w:rsidRDefault="007A07C1" w:rsidP="007A07C1">
      <w:pPr>
        <w:pStyle w:val="Lijstlevel1Nummering123"/>
        <w:numPr>
          <w:ilvl w:val="0"/>
          <w:numId w:val="15"/>
        </w:numPr>
      </w:pPr>
      <w:r>
        <w:t xml:space="preserve">Parties shall not assign their rights and obligations under this Agreement or any part thereof without the prior written consent of the other Parties. </w:t>
      </w:r>
    </w:p>
    <w:p w14:paraId="153F1DBE" w14:textId="77777777" w:rsidR="007A07C1" w:rsidRDefault="007A07C1" w:rsidP="007A07C1">
      <w:pPr>
        <w:pStyle w:val="Lijstlevel1Nummering123"/>
        <w:numPr>
          <w:ilvl w:val="0"/>
          <w:numId w:val="15"/>
        </w:numPr>
      </w:pPr>
      <w:r>
        <w:t>Except in case of wilful misconduct or gross negligence, the aggregate liability by each Party towards the other Parties is limited to its share in the overall Project budget as laid down in the Grant Award Decision.</w:t>
      </w:r>
    </w:p>
    <w:p w14:paraId="3164CC34" w14:textId="77777777" w:rsidR="007A07C1" w:rsidRDefault="007A07C1" w:rsidP="007A07C1">
      <w:pPr>
        <w:pStyle w:val="Lijstlevel1Nummering123"/>
        <w:numPr>
          <w:ilvl w:val="0"/>
          <w:numId w:val="15"/>
        </w:numPr>
      </w:pPr>
      <w:r>
        <w:t>Parties shall not be responsible for delays resulting from cases beyond the reasonable control of such Party, including, without limitation, fire, explosion, flood, war, strike, or riot, provided that the non-performing Party uses its reasonable efforts to avoid or remove such causes of non-performance and continues performance under this Agreement with reasonable dispatch whenever such causes are removed. Illness and disease of individuals involved in research activities to be performed in this Project cannot be adduced as force majeure.</w:t>
      </w:r>
    </w:p>
    <w:p w14:paraId="02FAB9FD" w14:textId="77777777" w:rsidR="007A07C1" w:rsidRDefault="007A07C1" w:rsidP="007A07C1">
      <w:pPr>
        <w:pStyle w:val="Lijstlevel1Nummering123"/>
        <w:numPr>
          <w:ilvl w:val="0"/>
          <w:numId w:val="15"/>
        </w:numPr>
      </w:pPr>
      <w:r>
        <w:t xml:space="preserve">This Agreement may not be amended, modified or terminated orally; no provision of this Agreement may be waived orally; and no amendment, modification, or waiver of any of the provisions hereof shall be binding unless in writing and signed by all Parties. </w:t>
      </w:r>
    </w:p>
    <w:p w14:paraId="67BDE33E" w14:textId="77777777" w:rsidR="007A07C1" w:rsidRDefault="007A07C1" w:rsidP="007A07C1">
      <w:pPr>
        <w:pStyle w:val="Lijstlevel1Nummering123"/>
        <w:numPr>
          <w:ilvl w:val="0"/>
          <w:numId w:val="15"/>
        </w:numPr>
      </w:pPr>
      <w:r>
        <w:t>In the event of nullity, void</w:t>
      </w:r>
      <w:r w:rsidR="00986D7D">
        <w:t>-</w:t>
      </w:r>
      <w:r>
        <w:t>ability or unenforceability of one or more provisions of this Agreement, the remaining provisions shall remain in full force and effect. Parties shall replace in good faith any null, void or unenforceable provision with a valid and enforceable one such that the objectives contemplated by the Parties when entering into this Agreement may be realised.</w:t>
      </w:r>
    </w:p>
    <w:p w14:paraId="7AC3B48A" w14:textId="77777777" w:rsidR="007A07C1" w:rsidRDefault="007A07C1" w:rsidP="007A07C1">
      <w:pPr>
        <w:pStyle w:val="Lijstlevel1Nummering123"/>
        <w:numPr>
          <w:ilvl w:val="0"/>
          <w:numId w:val="15"/>
        </w:numPr>
      </w:pPr>
      <w:r>
        <w:t>The waiver of a provision or breach of an obligation or the failure to exercise any rights provided under the Agreement, shall not be deemed to constitute a waiver of any other provision or subsequent breach of an obligation and shall not prejudice the exercise of any right in the future.</w:t>
      </w:r>
    </w:p>
    <w:p w14:paraId="40F1FC02" w14:textId="77777777" w:rsidR="007A07C1" w:rsidRDefault="007A07C1" w:rsidP="00E67443">
      <w:pPr>
        <w:pStyle w:val="Kop3"/>
      </w:pPr>
      <w:r>
        <w:t>Article 7</w:t>
      </w:r>
      <w:r w:rsidR="00ED2B7B">
        <w:br/>
      </w:r>
      <w:r w:rsidRPr="003D7E04">
        <w:rPr>
          <w:sz w:val="24"/>
          <w:szCs w:val="24"/>
        </w:rPr>
        <w:t>Term and Termination</w:t>
      </w:r>
    </w:p>
    <w:p w14:paraId="1E5DA588" w14:textId="77777777" w:rsidR="007A07C1" w:rsidRDefault="007A07C1" w:rsidP="00A91558">
      <w:pPr>
        <w:pStyle w:val="Lijstlevel1Nummering123"/>
        <w:numPr>
          <w:ilvl w:val="0"/>
          <w:numId w:val="16"/>
        </w:numPr>
      </w:pPr>
      <w:r>
        <w:t xml:space="preserve">This Agreement shall come into force on the Effective Date and shall thereafter remain in force until three months after the date of termination or the date of conclusion of the Project through a Grant Amount Decision as defined in </w:t>
      </w:r>
      <w:r w:rsidR="00B62C00">
        <w:t>a</w:t>
      </w:r>
      <w:r>
        <w:t>rticle 5.1 of the NWO Grant Rules 2017.</w:t>
      </w:r>
    </w:p>
    <w:p w14:paraId="09A40CDB" w14:textId="77777777" w:rsidR="007A07C1" w:rsidRDefault="007A07C1" w:rsidP="00FB6FEA">
      <w:pPr>
        <w:pStyle w:val="Lijstlevel1Nummering123"/>
        <w:keepNext/>
        <w:spacing w:after="0"/>
      </w:pPr>
      <w:r>
        <w:t>With regard to a Party:</w:t>
      </w:r>
    </w:p>
    <w:p w14:paraId="758DD4BE" w14:textId="77777777" w:rsidR="007A07C1" w:rsidRPr="00F83BB9" w:rsidRDefault="007A07C1" w:rsidP="00F83BB9">
      <w:pPr>
        <w:pStyle w:val="Lijstlevel2Nummeringiiiiii0"/>
      </w:pPr>
      <w:r w:rsidRPr="00F83BB9">
        <w:t>that has not, not timely or not properly fulfilled its obligations under this Agreement and, after having been summoned thereto in writing, has failed to remedy such breach within a reasonable term mentioned in the summons, without prejudice to the right of the other Parties to claim the losses they have suffered as a result of the default and/or termination of the Agreement;</w:t>
      </w:r>
    </w:p>
    <w:p w14:paraId="5D277D26" w14:textId="77777777" w:rsidR="007A07C1" w:rsidRPr="00F83BB9" w:rsidRDefault="007A07C1" w:rsidP="00F83BB9">
      <w:pPr>
        <w:pStyle w:val="Lijstlevel2Nummeringiiiiii0"/>
      </w:pPr>
      <w:r w:rsidRPr="00F83BB9">
        <w:t>in respect of which a suspension of payment is granted, bankruptcy is declared, an administrative order is filed, a receiver is appointed in respect of its assets or a general assignment for the benefit of creditors is made; or</w:t>
      </w:r>
    </w:p>
    <w:p w14:paraId="4EF90C05" w14:textId="77777777" w:rsidR="007A07C1" w:rsidRPr="00F83BB9" w:rsidRDefault="007A07C1" w:rsidP="00F83BB9">
      <w:pPr>
        <w:pStyle w:val="Lijstlevel2Nummeringiiiiii0"/>
        <w:spacing w:after="260"/>
      </w:pPr>
      <w:r w:rsidRPr="00F83BB9">
        <w:t>that goes into liquidation or that permanently discontinues its business,</w:t>
      </w:r>
      <w:r w:rsidR="00A91558" w:rsidRPr="00F83BB9">
        <w:t xml:space="preserve"> </w:t>
      </w:r>
      <w:r w:rsidRPr="00F83BB9">
        <w:t>the other Parties may terminate this Agreement vis-à-vis such Party with immediate effect, without judicial intervention or any further summons being required, by giving written notice by registered mail. The remaining Parties shall discuss on what conditions they continue the Agreement in accordance with the NWO Grant Rules 2017.</w:t>
      </w:r>
    </w:p>
    <w:p w14:paraId="4006C59D" w14:textId="372DDFBA" w:rsidR="005C5420" w:rsidRDefault="005C5420" w:rsidP="00A91558">
      <w:pPr>
        <w:pStyle w:val="Lijstlevel1Nummering123"/>
      </w:pPr>
      <w:r>
        <w:lastRenderedPageBreak/>
        <w:t xml:space="preserve">If the consortium agrees a new party may, during the term of the Agreement, join the consortium after NWO has approved the </w:t>
      </w:r>
      <w:r w:rsidRPr="008A2F6F">
        <w:t>request</w:t>
      </w:r>
      <w:r>
        <w:t xml:space="preserve"> for change to that effect. A new party becomes a Party to the Agreement by signing the Accession document (Annex 5) by the new party and the Project Leader. Parties authorize the Project Leader to sign the Accession document on their behalf. Accession shall take effect on the date specified in the Accession document</w:t>
      </w:r>
      <w:r>
        <w:t>.</w:t>
      </w:r>
    </w:p>
    <w:p w14:paraId="434F0744" w14:textId="68AFEC3D" w:rsidR="007A07C1" w:rsidRDefault="007A07C1" w:rsidP="00A91558">
      <w:pPr>
        <w:pStyle w:val="Lijstlevel1Nummering123"/>
      </w:pPr>
      <w:r>
        <w:t>All articles except article 7 shall survive termination of this Agreement.</w:t>
      </w:r>
    </w:p>
    <w:p w14:paraId="49D68150" w14:textId="77777777" w:rsidR="007A07C1" w:rsidRDefault="007A07C1" w:rsidP="00E67443">
      <w:pPr>
        <w:pStyle w:val="Kop3"/>
      </w:pPr>
      <w:r>
        <w:t>Article 8</w:t>
      </w:r>
      <w:r w:rsidR="00ED2B7B">
        <w:br/>
      </w:r>
      <w:r w:rsidRPr="003D7E04">
        <w:rPr>
          <w:sz w:val="24"/>
          <w:szCs w:val="24"/>
        </w:rPr>
        <w:t>Applicable law and disputes</w:t>
      </w:r>
      <w:r>
        <w:t xml:space="preserve"> </w:t>
      </w:r>
    </w:p>
    <w:p w14:paraId="452BAA16" w14:textId="77777777" w:rsidR="007A07C1" w:rsidRDefault="007A07C1" w:rsidP="00E67443">
      <w:r>
        <w:t>This Agreement is governed by Dutch law. Any dispute arising from or in connection with this Agreement shall be submitted to the district court of</w:t>
      </w:r>
      <w:r w:rsidR="00BB4F46">
        <w:t xml:space="preserve"> </w:t>
      </w:r>
      <w:sdt>
        <w:sdtPr>
          <w:rPr>
            <w:rFonts w:ascii="MS Gothic" w:eastAsia="MS Gothic" w:hAnsi="MS Gothic"/>
            <w:color w:val="18657C"/>
            <w:szCs w:val="20"/>
          </w:rPr>
          <w:id w:val="229742685"/>
          <w:placeholder>
            <w:docPart w:val="E448F4C05CB64612A09C284722B70F33"/>
          </w:placeholder>
          <w:showingPlcHdr/>
        </w:sdtPr>
        <w:sdtEndPr>
          <w:rPr>
            <w:rFonts w:asciiTheme="minorHAnsi" w:eastAsia="Times New Roman" w:hAnsiTheme="minorHAnsi"/>
            <w:b/>
            <w:color w:val="auto"/>
            <w:szCs w:val="19"/>
          </w:rPr>
        </w:sdtEndPr>
        <w:sdtContent>
          <w:r w:rsidR="00845E36" w:rsidRPr="00845E36">
            <w:rPr>
              <w:b/>
              <w:color w:val="EB5D47" w:themeColor="accent2"/>
            </w:rPr>
            <w:t>Place district court</w:t>
          </w:r>
        </w:sdtContent>
      </w:sdt>
      <w:r>
        <w:t>, the Netherlands. Parties shall however endeavour first to settle any and all disputes arising from or in connection from this Agreement amicably.</w:t>
      </w:r>
    </w:p>
    <w:p w14:paraId="3728E788" w14:textId="77777777" w:rsidR="00FB6FEA" w:rsidRDefault="00FB6FEA" w:rsidP="00E67443">
      <w:r>
        <w:br w:type="page"/>
      </w:r>
    </w:p>
    <w:p w14:paraId="37472892" w14:textId="77777777" w:rsidR="00FB6FEA" w:rsidRDefault="00845E36" w:rsidP="003D7E04">
      <w:pPr>
        <w:pStyle w:val="Kop2"/>
        <w:spacing w:after="260"/>
      </w:pPr>
      <w:r>
        <w:lastRenderedPageBreak/>
        <w:t>Signatures</w:t>
      </w:r>
    </w:p>
    <w:p w14:paraId="3FEC2C8D" w14:textId="77777777" w:rsidR="00845E36" w:rsidRDefault="00845E36" w:rsidP="00E67443">
      <w:r>
        <w:t>For each grant recipient, the following information must be completed and signed.</w:t>
      </w:r>
    </w:p>
    <w:p w14:paraId="6275E9F3" w14:textId="77777777" w:rsidR="00FB6FEA" w:rsidRDefault="006833D3" w:rsidP="00E67443">
      <w:r>
        <w:t>Organisation Grant Recipient</w:t>
      </w:r>
      <w:r w:rsidR="00BB4F46">
        <w:t xml:space="preserve">: </w:t>
      </w:r>
      <w:sdt>
        <w:sdtPr>
          <w:rPr>
            <w:b/>
          </w:rPr>
          <w:id w:val="528304515"/>
          <w:placeholder>
            <w:docPart w:val="1C19C085D4D7407DA822B76617CB2E47"/>
          </w:placeholder>
          <w:showingPlcHdr/>
        </w:sdtPr>
        <w:sdtEndPr/>
        <w:sdtContent>
          <w:r w:rsidR="00F57346">
            <w:rPr>
              <w:rStyle w:val="Tekstvantijdelijkeaanduiding"/>
              <w:b/>
              <w:color w:val="EB5D47" w:themeColor="accent2"/>
            </w:rPr>
            <w:t>O</w:t>
          </w:r>
          <w:r w:rsidR="00D450E9">
            <w:rPr>
              <w:rStyle w:val="Tekstvantijdelijkeaanduiding"/>
              <w:b/>
              <w:color w:val="EB5D47" w:themeColor="accent2"/>
            </w:rPr>
            <w:t>rganisation</w:t>
          </w:r>
          <w:r w:rsidR="00F57346">
            <w:rPr>
              <w:rStyle w:val="Tekstvantijdelijkeaanduiding"/>
              <w:b/>
              <w:color w:val="EB5D47" w:themeColor="accent2"/>
            </w:rPr>
            <w:t xml:space="preserve"> </w:t>
          </w:r>
          <w:r w:rsidR="001F66EE">
            <w:rPr>
              <w:rStyle w:val="Tekstvantijdelijkeaanduiding"/>
              <w:b/>
              <w:color w:val="EB5D47" w:themeColor="accent2"/>
            </w:rPr>
            <w:t>Grant R</w:t>
          </w:r>
          <w:r>
            <w:rPr>
              <w:rStyle w:val="Tekstvantijdelijkeaanduiding"/>
              <w:b/>
              <w:color w:val="EB5D47" w:themeColor="accent2"/>
            </w:rPr>
            <w:t>ecipient</w:t>
          </w:r>
        </w:sdtContent>
      </w:sdt>
    </w:p>
    <w:p w14:paraId="609CE91D" w14:textId="77777777" w:rsidR="00FB6FEA" w:rsidRPr="00D450E9" w:rsidRDefault="00FB6FEA" w:rsidP="00E67443">
      <w:r w:rsidRPr="00D450E9">
        <w:t>Place &amp; Date:</w:t>
      </w:r>
      <w:r w:rsidR="00BB4F46" w:rsidRPr="00D450E9">
        <w:t xml:space="preserve"> </w:t>
      </w:r>
      <w:sdt>
        <w:sdtPr>
          <w:rPr>
            <w:b/>
          </w:rPr>
          <w:id w:val="-1328828163"/>
          <w:placeholder>
            <w:docPart w:val="6DFE9546320044FE92B11E50812C70C4"/>
          </w:placeholder>
          <w:showingPlcHdr/>
        </w:sdtPr>
        <w:sdtEndPr/>
        <w:sdtContent>
          <w:r w:rsidR="00D450E9">
            <w:rPr>
              <w:rStyle w:val="Tekstvantijdelijkeaanduiding"/>
              <w:b/>
              <w:color w:val="EB5D47" w:themeColor="accent2"/>
            </w:rPr>
            <w:t>Place &amp; Date</w:t>
          </w:r>
        </w:sdtContent>
      </w:sdt>
    </w:p>
    <w:p w14:paraId="7EA7F591" w14:textId="77777777" w:rsidR="00BB4F46" w:rsidRDefault="00FB6FEA" w:rsidP="00E67443">
      <w:r>
        <w:t>Signature:</w:t>
      </w:r>
      <w:r w:rsidR="00BB4F46">
        <w:t xml:space="preserve"> </w:t>
      </w:r>
      <w:sdt>
        <w:sdtPr>
          <w:rPr>
            <w:b/>
          </w:rPr>
          <w:id w:val="-847869915"/>
          <w:placeholder>
            <w:docPart w:val="FF39C4BCAA0342CE9F8BA58C27F99A20"/>
          </w:placeholder>
          <w:showingPlcHdr/>
        </w:sdtPr>
        <w:sdtEndPr/>
        <w:sdtContent>
          <w:r w:rsidR="00D450E9">
            <w:rPr>
              <w:rStyle w:val="Tekstvantijdelijkeaanduiding"/>
              <w:b/>
              <w:color w:val="EB5D47" w:themeColor="accent2"/>
            </w:rPr>
            <w:t>Signature</w:t>
          </w:r>
        </w:sdtContent>
      </w:sdt>
    </w:p>
    <w:p w14:paraId="0C84BB6F" w14:textId="77777777" w:rsidR="004E2779" w:rsidRDefault="004E2779" w:rsidP="00E67443"/>
    <w:p w14:paraId="5B173942" w14:textId="77777777" w:rsidR="00D450E9" w:rsidRPr="00D450E9" w:rsidRDefault="00FB6FEA" w:rsidP="00D450E9">
      <w:r w:rsidRPr="00D450E9">
        <w:t>Name Legal representative, function:</w:t>
      </w:r>
      <w:r w:rsidR="00D450E9" w:rsidRPr="00D450E9">
        <w:t xml:space="preserve"> </w:t>
      </w:r>
      <w:sdt>
        <w:sdtPr>
          <w:rPr>
            <w:b/>
          </w:rPr>
          <w:id w:val="-233935993"/>
          <w:placeholder>
            <w:docPart w:val="430670AE48DA47CDA56D9243AC1BB3E4"/>
          </w:placeholder>
          <w:showingPlcHdr/>
        </w:sdtPr>
        <w:sdtEndPr/>
        <w:sdtContent>
          <w:r w:rsidR="00D450E9">
            <w:rPr>
              <w:rStyle w:val="Tekstvantijdelijkeaanduiding"/>
              <w:b/>
              <w:color w:val="EB5D47" w:themeColor="accent2"/>
            </w:rPr>
            <w:t>Name Legal representative, function</w:t>
          </w:r>
        </w:sdtContent>
      </w:sdt>
    </w:p>
    <w:p w14:paraId="24FC9210" w14:textId="77777777" w:rsidR="00845E36" w:rsidRDefault="00845E36" w:rsidP="00845E36"/>
    <w:p w14:paraId="087C37AC" w14:textId="77777777" w:rsidR="00845E36" w:rsidRDefault="00845E36" w:rsidP="00845E36">
      <w:r w:rsidRPr="005B4099">
        <w:t>For each project stakeholder, the schedules below should be completed and signed</w:t>
      </w:r>
      <w:r w:rsidR="003B7D51">
        <w:t>.</w:t>
      </w:r>
    </w:p>
    <w:p w14:paraId="20707C61" w14:textId="77777777" w:rsidR="00845E36" w:rsidRDefault="00845E36" w:rsidP="00845E36">
      <w:r>
        <w:t xml:space="preserve">Project Stakeholder: </w:t>
      </w:r>
      <w:sdt>
        <w:sdtPr>
          <w:rPr>
            <w:b/>
          </w:rPr>
          <w:id w:val="-523088239"/>
          <w:placeholder>
            <w:docPart w:val="6DD86CCBC3A74207A61ACA6177DC044B"/>
          </w:placeholder>
          <w:showingPlcHdr/>
        </w:sdtPr>
        <w:sdtEndPr/>
        <w:sdtContent>
          <w:r>
            <w:rPr>
              <w:rStyle w:val="Tekstvantijdelijkeaanduiding"/>
              <w:b/>
              <w:color w:val="EB5D47" w:themeColor="accent2"/>
            </w:rPr>
            <w:t>Project stakeholder</w:t>
          </w:r>
        </w:sdtContent>
      </w:sdt>
    </w:p>
    <w:p w14:paraId="1660663D" w14:textId="77777777" w:rsidR="00845E36" w:rsidRPr="00D450E9" w:rsidRDefault="00845E36" w:rsidP="00845E36">
      <w:r w:rsidRPr="00D450E9">
        <w:t xml:space="preserve">Place &amp; Date: </w:t>
      </w:r>
      <w:sdt>
        <w:sdtPr>
          <w:rPr>
            <w:b/>
          </w:rPr>
          <w:id w:val="1968855635"/>
          <w:placeholder>
            <w:docPart w:val="06FB4096042F41C79C9C7EF3977496CD"/>
          </w:placeholder>
          <w:showingPlcHdr/>
        </w:sdtPr>
        <w:sdtEndPr/>
        <w:sdtContent>
          <w:r>
            <w:rPr>
              <w:rStyle w:val="Tekstvantijdelijkeaanduiding"/>
              <w:b/>
              <w:color w:val="EB5D47" w:themeColor="accent2"/>
            </w:rPr>
            <w:t>Place &amp; Date</w:t>
          </w:r>
        </w:sdtContent>
      </w:sdt>
    </w:p>
    <w:p w14:paraId="0B3EF334" w14:textId="77777777" w:rsidR="00845E36" w:rsidRDefault="00845E36" w:rsidP="00845E36">
      <w:r>
        <w:t xml:space="preserve">Signature: </w:t>
      </w:r>
      <w:sdt>
        <w:sdtPr>
          <w:rPr>
            <w:b/>
          </w:rPr>
          <w:id w:val="1770354616"/>
          <w:placeholder>
            <w:docPart w:val="DB223816D75D4F7C8491726E360D6F51"/>
          </w:placeholder>
          <w:showingPlcHdr/>
        </w:sdtPr>
        <w:sdtEndPr/>
        <w:sdtContent>
          <w:r>
            <w:rPr>
              <w:rStyle w:val="Tekstvantijdelijkeaanduiding"/>
              <w:b/>
              <w:color w:val="EB5D47" w:themeColor="accent2"/>
            </w:rPr>
            <w:t>Signature</w:t>
          </w:r>
        </w:sdtContent>
      </w:sdt>
    </w:p>
    <w:p w14:paraId="0904B87B" w14:textId="77777777" w:rsidR="00845E36" w:rsidRDefault="00845E36" w:rsidP="00845E36"/>
    <w:p w14:paraId="15260F11" w14:textId="77777777" w:rsidR="00A91558" w:rsidRPr="00D450E9" w:rsidRDefault="00845E36" w:rsidP="00845E36">
      <w:r w:rsidRPr="00D450E9">
        <w:t xml:space="preserve">Name Legal representative, function: </w:t>
      </w:r>
      <w:sdt>
        <w:sdtPr>
          <w:rPr>
            <w:b/>
          </w:rPr>
          <w:id w:val="544567462"/>
          <w:placeholder>
            <w:docPart w:val="4385BD9B03F74DFB89D6DE9695CF8BB2"/>
          </w:placeholder>
          <w:showingPlcHdr/>
        </w:sdtPr>
        <w:sdtEndPr/>
        <w:sdtContent>
          <w:r>
            <w:rPr>
              <w:rStyle w:val="Tekstvantijdelijkeaanduiding"/>
              <w:b/>
              <w:color w:val="EB5D47" w:themeColor="accent2"/>
            </w:rPr>
            <w:t>Name Legal representative, function</w:t>
          </w:r>
        </w:sdtContent>
      </w:sdt>
    </w:p>
    <w:p w14:paraId="701CC47B" w14:textId="77777777" w:rsidR="00BB4F46" w:rsidRPr="00BB4F46" w:rsidRDefault="00BB4F46" w:rsidP="00E67443">
      <w:pPr>
        <w:pStyle w:val="Kop3"/>
        <w:rPr>
          <w:sz w:val="20"/>
          <w:szCs w:val="20"/>
        </w:rPr>
      </w:pPr>
      <w:r>
        <w:t xml:space="preserve">Contribution in kind </w:t>
      </w:r>
      <w:r>
        <w:br/>
      </w:r>
      <w:r w:rsidRPr="003D7E04">
        <w:rPr>
          <w:sz w:val="24"/>
          <w:szCs w:val="24"/>
        </w:rPr>
        <w:t>(if applicable)</w:t>
      </w:r>
    </w:p>
    <w:tbl>
      <w:tblPr>
        <w:tblStyle w:val="Tabelraster"/>
        <w:tblW w:w="9067" w:type="dxa"/>
        <w:tblCellMar>
          <w:top w:w="85" w:type="dxa"/>
          <w:bottom w:w="85" w:type="dxa"/>
        </w:tblCellMar>
        <w:tblLook w:val="0480" w:firstRow="0" w:lastRow="0" w:firstColumn="1" w:lastColumn="0" w:noHBand="0" w:noVBand="1"/>
      </w:tblPr>
      <w:tblGrid>
        <w:gridCol w:w="7083"/>
        <w:gridCol w:w="1984"/>
      </w:tblGrid>
      <w:tr w:rsidR="00BB4F46" w:rsidRPr="00BB4F46" w14:paraId="2D8B93DC" w14:textId="77777777" w:rsidTr="00ED2B7B">
        <w:tc>
          <w:tcPr>
            <w:tcW w:w="7083" w:type="dxa"/>
          </w:tcPr>
          <w:p w14:paraId="1AAAA390" w14:textId="77777777" w:rsidR="00BB4F46" w:rsidRPr="00BB4F46" w:rsidRDefault="00B62C00" w:rsidP="003429BF">
            <w:pPr>
              <w:pStyle w:val="Geenafstand"/>
            </w:pPr>
            <w:r>
              <w:t>Waives (Option) to IPR</w:t>
            </w:r>
          </w:p>
        </w:tc>
        <w:tc>
          <w:tcPr>
            <w:tcW w:w="1984" w:type="dxa"/>
          </w:tcPr>
          <w:p w14:paraId="1F518EFA" w14:textId="77777777" w:rsidR="00F57346" w:rsidRPr="00F011CD" w:rsidRDefault="005C5420" w:rsidP="00F57346">
            <w:pPr>
              <w:pStyle w:val="Geenafstand"/>
            </w:pPr>
            <w:sdt>
              <w:sdtPr>
                <w:rPr>
                  <w:rStyle w:val="Checkboxes"/>
                  <w:lang w:val="nl-NL"/>
                </w:rPr>
                <w:id w:val="-1063795767"/>
                <w15:color w:val="008080"/>
                <w15:appearance w15:val="hidden"/>
                <w14:checkbox>
                  <w14:checked w14:val="0"/>
                  <w14:checkedState w14:val="25A0" w14:font="MS Gothic"/>
                  <w14:uncheckedState w14:val="25A1" w14:font="MS Gothic"/>
                </w14:checkbox>
              </w:sdtPr>
              <w:sdtEndPr>
                <w:rPr>
                  <w:rStyle w:val="Checkboxes"/>
                </w:rPr>
              </w:sdtEndPr>
              <w:sdtContent>
                <w:r w:rsidR="00F57346" w:rsidRPr="00013107">
                  <w:rPr>
                    <w:rStyle w:val="Checkboxes"/>
                    <w:color w:val="FF0000"/>
                    <w:lang w:val="nl-NL"/>
                  </w:rPr>
                  <w:t>□</w:t>
                </w:r>
              </w:sdtContent>
            </w:sdt>
            <w:r w:rsidR="00F57346" w:rsidRPr="00F011CD">
              <w:t xml:space="preserve"> </w:t>
            </w:r>
            <w:r w:rsidR="00F57346">
              <w:t>Yes</w:t>
            </w:r>
          </w:p>
          <w:p w14:paraId="16E6C120" w14:textId="77777777" w:rsidR="00BB4F46" w:rsidRPr="00BB4F46" w:rsidRDefault="005C5420" w:rsidP="00BB4F46">
            <w:pPr>
              <w:pStyle w:val="Geenafstand"/>
            </w:pPr>
            <w:sdt>
              <w:sdtPr>
                <w:rPr>
                  <w:rStyle w:val="Checkboxes"/>
                  <w:lang w:val="nl-NL"/>
                </w:rPr>
                <w:id w:val="1245538958"/>
                <w15:color w:val="008080"/>
                <w15:appearance w15:val="hidden"/>
                <w14:checkbox>
                  <w14:checked w14:val="0"/>
                  <w14:checkedState w14:val="25A0" w14:font="MS Gothic"/>
                  <w14:uncheckedState w14:val="25A1" w14:font="MS Gothic"/>
                </w14:checkbox>
              </w:sdtPr>
              <w:sdtEndPr>
                <w:rPr>
                  <w:rStyle w:val="Checkboxes"/>
                </w:rPr>
              </w:sdtEndPr>
              <w:sdtContent>
                <w:r w:rsidR="00F57346" w:rsidRPr="00013107">
                  <w:rPr>
                    <w:rStyle w:val="Checkboxes"/>
                    <w:color w:val="FF0000"/>
                    <w:lang w:val="nl-NL"/>
                  </w:rPr>
                  <w:t>□</w:t>
                </w:r>
              </w:sdtContent>
            </w:sdt>
            <w:r w:rsidR="00BB4F46" w:rsidRPr="00D540A7">
              <w:rPr>
                <w:color w:val="18657C"/>
              </w:rPr>
              <w:t xml:space="preserve"> </w:t>
            </w:r>
            <w:r w:rsidR="00BB4F46">
              <w:t>No</w:t>
            </w:r>
          </w:p>
        </w:tc>
      </w:tr>
      <w:tr w:rsidR="00BB4F46" w:rsidRPr="00BB4F46" w14:paraId="427F21CE" w14:textId="77777777" w:rsidTr="00ED2B7B">
        <w:tc>
          <w:tcPr>
            <w:tcW w:w="7083" w:type="dxa"/>
          </w:tcPr>
          <w:p w14:paraId="5EB43157" w14:textId="77777777" w:rsidR="00BB4F46" w:rsidRPr="00BB4F46" w:rsidRDefault="00BB4F46" w:rsidP="00BB4F46">
            <w:pPr>
              <w:pStyle w:val="Geenafstand"/>
            </w:pPr>
            <w:r w:rsidRPr="00BB4F46">
              <w:t>Amount in kind</w:t>
            </w:r>
          </w:p>
        </w:tc>
        <w:tc>
          <w:tcPr>
            <w:tcW w:w="1984" w:type="dxa"/>
          </w:tcPr>
          <w:p w14:paraId="41D5CF51" w14:textId="77777777" w:rsidR="00BB4F46" w:rsidRPr="00BB4F46" w:rsidRDefault="00BB4F46" w:rsidP="00BB4F46">
            <w:pPr>
              <w:pStyle w:val="Geenafstand"/>
            </w:pPr>
            <w:r>
              <w:t>€</w:t>
            </w:r>
            <w:r w:rsidRPr="00BB4F46">
              <w:t xml:space="preserve"> </w:t>
            </w:r>
            <w:sdt>
              <w:sdtPr>
                <w:id w:val="-1296983090"/>
                <w:placeholder>
                  <w:docPart w:val="67589E0445DC451EAE4DFB35328E1C63"/>
                </w:placeholder>
                <w:showingPlcHdr/>
              </w:sdtPr>
              <w:sdtEndPr>
                <w:rPr>
                  <w:b/>
                </w:rPr>
              </w:sdtEndPr>
              <w:sdtContent>
                <w:r>
                  <w:rPr>
                    <w:rStyle w:val="Tekstvantijdelijkeaanduiding"/>
                    <w:color w:val="EB5D47" w:themeColor="accent2"/>
                  </w:rPr>
                  <w:t>amount</w:t>
                </w:r>
                <w:r w:rsidRPr="00BB4F46">
                  <w:rPr>
                    <w:rStyle w:val="Tekstvantijdelijkeaanduiding"/>
                    <w:color w:val="EB5D47" w:themeColor="accent2"/>
                  </w:rPr>
                  <w:t xml:space="preserve"> </w:t>
                </w:r>
              </w:sdtContent>
            </w:sdt>
          </w:p>
        </w:tc>
      </w:tr>
    </w:tbl>
    <w:p w14:paraId="2240AB56" w14:textId="77777777" w:rsidR="00BB4F46" w:rsidRDefault="00BB4F46" w:rsidP="00E67443">
      <w:pPr>
        <w:pStyle w:val="Kop3"/>
      </w:pPr>
      <w:r>
        <w:t xml:space="preserve">Contribution in cash, payment schedule and invoicing </w:t>
      </w:r>
      <w:r>
        <w:br/>
      </w:r>
      <w:r w:rsidRPr="003D7E04">
        <w:rPr>
          <w:sz w:val="24"/>
          <w:szCs w:val="24"/>
        </w:rPr>
        <w:t>(if applicable)</w:t>
      </w:r>
    </w:p>
    <w:p w14:paraId="25F9D15E" w14:textId="77777777" w:rsidR="00BB4F46" w:rsidRDefault="00BB4F46" w:rsidP="002550DC">
      <w:pPr>
        <w:pStyle w:val="Kopalinea"/>
      </w:pPr>
      <w:r w:rsidRPr="002550DC">
        <w:t>Invoicing</w:t>
      </w:r>
      <w:r>
        <w:t xml:space="preserve"> </w:t>
      </w:r>
    </w:p>
    <w:p w14:paraId="7BE1D5CA" w14:textId="77777777" w:rsidR="00BB4F46" w:rsidRPr="003D7E04" w:rsidRDefault="00BB4F46" w:rsidP="00E67443">
      <w:pPr>
        <w:rPr>
          <w:i/>
        </w:rPr>
      </w:pPr>
      <w:r w:rsidRPr="003D7E04">
        <w:rPr>
          <w:i/>
        </w:rPr>
        <w:t>NWO will send digital invoices to the contributing Project Stakeholders</w:t>
      </w:r>
      <w:r w:rsidR="002D5A16">
        <w:t xml:space="preserve">, </w:t>
      </w:r>
      <w:r w:rsidR="002D5A16" w:rsidRPr="002D5A16">
        <w:rPr>
          <w:i/>
        </w:rPr>
        <w:t>being co-</w:t>
      </w:r>
      <w:proofErr w:type="spellStart"/>
      <w:r w:rsidR="002D5A16" w:rsidRPr="002D5A16">
        <w:rPr>
          <w:i/>
        </w:rPr>
        <w:t>funder</w:t>
      </w:r>
      <w:proofErr w:type="spellEnd"/>
      <w:r w:rsidR="002D5A16" w:rsidRPr="002D5A16">
        <w:rPr>
          <w:i/>
        </w:rPr>
        <w:t>(s)</w:t>
      </w:r>
      <w:r w:rsidRPr="002D5A16">
        <w:rPr>
          <w:i/>
        </w:rPr>
        <w:t>.</w:t>
      </w:r>
      <w:r w:rsidRPr="003D7E04">
        <w:rPr>
          <w:i/>
        </w:rPr>
        <w:t xml:space="preserve"> All in cash contributions are quoted exclusive of VAT. Contributions are by default invoiced as a lump sum at the beginning of the project (at the moment when all starting conditions have been fulfilled). If desired, the contribution can be made in up to four</w:t>
      </w:r>
      <w:r w:rsidR="003D7E04">
        <w:rPr>
          <w:i/>
        </w:rPr>
        <w:t> </w:t>
      </w:r>
      <w:r w:rsidRPr="003D7E04">
        <w:rPr>
          <w:i/>
        </w:rPr>
        <w:t>(4) instalments spread over four (4) years.</w:t>
      </w:r>
    </w:p>
    <w:tbl>
      <w:tblPr>
        <w:tblStyle w:val="Tabelraster"/>
        <w:tblW w:w="9067" w:type="dxa"/>
        <w:tblCellMar>
          <w:top w:w="85" w:type="dxa"/>
          <w:bottom w:w="85" w:type="dxa"/>
        </w:tblCellMar>
        <w:tblLook w:val="0480" w:firstRow="0" w:lastRow="0" w:firstColumn="1" w:lastColumn="0" w:noHBand="0" w:noVBand="1"/>
      </w:tblPr>
      <w:tblGrid>
        <w:gridCol w:w="7083"/>
        <w:gridCol w:w="1984"/>
      </w:tblGrid>
      <w:tr w:rsidR="003C222E" w:rsidRPr="00BB4F46" w14:paraId="59FF949B" w14:textId="77777777" w:rsidTr="00ED2B7B">
        <w:tc>
          <w:tcPr>
            <w:tcW w:w="7083" w:type="dxa"/>
          </w:tcPr>
          <w:p w14:paraId="21D3B400" w14:textId="77777777" w:rsidR="003C222E" w:rsidRPr="00BB4F46" w:rsidRDefault="003C222E" w:rsidP="000640EC">
            <w:pPr>
              <w:pStyle w:val="Geenafstand"/>
            </w:pPr>
            <w:r w:rsidRPr="00BB4F46">
              <w:lastRenderedPageBreak/>
              <w:t>Waives (Option) to IPR</w:t>
            </w:r>
            <w:r w:rsidR="003429BF">
              <w:rPr>
                <w:rStyle w:val="Voetnootmarkering"/>
              </w:rPr>
              <w:footnoteReference w:id="1"/>
            </w:r>
            <w:r w:rsidRPr="00BB4F46">
              <w:t xml:space="preserve"> </w:t>
            </w:r>
          </w:p>
        </w:tc>
        <w:tc>
          <w:tcPr>
            <w:tcW w:w="1984" w:type="dxa"/>
          </w:tcPr>
          <w:p w14:paraId="51AD232A" w14:textId="77777777" w:rsidR="00F57346" w:rsidRPr="00F011CD" w:rsidRDefault="005C5420" w:rsidP="00F57346">
            <w:pPr>
              <w:pStyle w:val="Geenafstand"/>
            </w:pPr>
            <w:sdt>
              <w:sdtPr>
                <w:rPr>
                  <w:rStyle w:val="Checkboxes"/>
                  <w:lang w:val="nl-NL"/>
                </w:rPr>
                <w:id w:val="-930503101"/>
                <w15:color w:val="008080"/>
                <w15:appearance w15:val="hidden"/>
                <w14:checkbox>
                  <w14:checked w14:val="0"/>
                  <w14:checkedState w14:val="25A0" w14:font="MS Gothic"/>
                  <w14:uncheckedState w14:val="25A1" w14:font="MS Gothic"/>
                </w14:checkbox>
              </w:sdtPr>
              <w:sdtEndPr>
                <w:rPr>
                  <w:rStyle w:val="Checkboxes"/>
                </w:rPr>
              </w:sdtEndPr>
              <w:sdtContent>
                <w:r w:rsidR="00F57346" w:rsidRPr="00013107">
                  <w:rPr>
                    <w:rStyle w:val="Checkboxes"/>
                    <w:color w:val="FF0000"/>
                    <w:lang w:val="nl-NL"/>
                  </w:rPr>
                  <w:t>□</w:t>
                </w:r>
              </w:sdtContent>
            </w:sdt>
            <w:r w:rsidR="00F57346" w:rsidRPr="00F011CD">
              <w:t xml:space="preserve"> </w:t>
            </w:r>
            <w:r w:rsidR="00F57346">
              <w:t>Yes</w:t>
            </w:r>
          </w:p>
          <w:p w14:paraId="7A2AE0D0" w14:textId="77777777" w:rsidR="003C222E" w:rsidRPr="00BB4F46" w:rsidRDefault="005C5420" w:rsidP="00F57346">
            <w:pPr>
              <w:pStyle w:val="Geenafstand"/>
            </w:pPr>
            <w:sdt>
              <w:sdtPr>
                <w:rPr>
                  <w:rStyle w:val="Checkboxes"/>
                  <w:lang w:val="nl-NL"/>
                </w:rPr>
                <w:id w:val="-1109660784"/>
                <w15:color w:val="008080"/>
                <w15:appearance w15:val="hidden"/>
                <w14:checkbox>
                  <w14:checked w14:val="0"/>
                  <w14:checkedState w14:val="25A0" w14:font="MS Gothic"/>
                  <w14:uncheckedState w14:val="25A1" w14:font="MS Gothic"/>
                </w14:checkbox>
              </w:sdtPr>
              <w:sdtEndPr>
                <w:rPr>
                  <w:rStyle w:val="Checkboxes"/>
                </w:rPr>
              </w:sdtEndPr>
              <w:sdtContent>
                <w:r w:rsidR="00F57346" w:rsidRPr="00013107">
                  <w:rPr>
                    <w:rStyle w:val="Checkboxes"/>
                    <w:color w:val="FF0000"/>
                    <w:lang w:val="nl-NL"/>
                  </w:rPr>
                  <w:t>□</w:t>
                </w:r>
              </w:sdtContent>
            </w:sdt>
            <w:r w:rsidR="00F57346" w:rsidRPr="00D540A7">
              <w:rPr>
                <w:color w:val="18657C"/>
              </w:rPr>
              <w:t xml:space="preserve"> </w:t>
            </w:r>
            <w:r w:rsidR="00F57346">
              <w:t>No</w:t>
            </w:r>
          </w:p>
        </w:tc>
      </w:tr>
      <w:tr w:rsidR="003C222E" w:rsidRPr="00BB4F46" w14:paraId="135B7840" w14:textId="77777777" w:rsidTr="00ED2B7B">
        <w:tc>
          <w:tcPr>
            <w:tcW w:w="7083" w:type="dxa"/>
          </w:tcPr>
          <w:p w14:paraId="3CF4E0B1" w14:textId="77777777" w:rsidR="003C222E" w:rsidRPr="00BB4F46" w:rsidRDefault="002550DC" w:rsidP="00D078B3">
            <w:pPr>
              <w:pStyle w:val="Geenafstand"/>
            </w:pPr>
            <w:r>
              <w:t>Amount in cash</w:t>
            </w:r>
          </w:p>
        </w:tc>
        <w:tc>
          <w:tcPr>
            <w:tcW w:w="1984" w:type="dxa"/>
          </w:tcPr>
          <w:p w14:paraId="195CACBC" w14:textId="77777777" w:rsidR="003C222E" w:rsidRPr="00BB4F46" w:rsidRDefault="003C222E" w:rsidP="00D078B3">
            <w:pPr>
              <w:pStyle w:val="Geenafstand"/>
            </w:pPr>
            <w:r>
              <w:t>€</w:t>
            </w:r>
            <w:r w:rsidRPr="00BB4F46">
              <w:t xml:space="preserve"> </w:t>
            </w:r>
            <w:sdt>
              <w:sdtPr>
                <w:id w:val="612021906"/>
                <w:placeholder>
                  <w:docPart w:val="A0342794872B4162A340434E64EFF896"/>
                </w:placeholder>
                <w:showingPlcHdr/>
              </w:sdtPr>
              <w:sdtEndPr>
                <w:rPr>
                  <w:b/>
                </w:rPr>
              </w:sdtEndPr>
              <w:sdtContent>
                <w:r>
                  <w:rPr>
                    <w:rStyle w:val="Tekstvantijdelijkeaanduiding"/>
                    <w:color w:val="EB5D47" w:themeColor="accent2"/>
                  </w:rPr>
                  <w:t>amount</w:t>
                </w:r>
                <w:r w:rsidRPr="00BB4F46">
                  <w:rPr>
                    <w:rStyle w:val="Tekstvantijdelijkeaanduiding"/>
                    <w:color w:val="EB5D47" w:themeColor="accent2"/>
                  </w:rPr>
                  <w:t xml:space="preserve"> </w:t>
                </w:r>
              </w:sdtContent>
            </w:sdt>
          </w:p>
        </w:tc>
      </w:tr>
      <w:tr w:rsidR="00ED2B7B" w:rsidRPr="00BB4F46" w14:paraId="72569590" w14:textId="77777777" w:rsidTr="00ED2B7B">
        <w:tc>
          <w:tcPr>
            <w:tcW w:w="7083" w:type="dxa"/>
          </w:tcPr>
          <w:p w14:paraId="3720DB75" w14:textId="77777777" w:rsidR="00ED2B7B" w:rsidRDefault="00ED2B7B" w:rsidP="00D078B3">
            <w:pPr>
              <w:pStyle w:val="Geenafstand"/>
            </w:pPr>
            <w:r w:rsidRPr="00ED2B7B">
              <w:t xml:space="preserve">The amount is invoiced in 1 instalment. </w:t>
            </w:r>
            <w:r w:rsidR="002A35FC">
              <w:br/>
            </w:r>
            <w:r w:rsidRPr="00ED2B7B">
              <w:rPr>
                <w:i/>
              </w:rPr>
              <w:t>This instalment will be invoiced after the signing of the contract.</w:t>
            </w:r>
            <w:r w:rsidRPr="00ED2B7B">
              <w:rPr>
                <w:i/>
              </w:rPr>
              <w:tab/>
            </w:r>
          </w:p>
        </w:tc>
        <w:tc>
          <w:tcPr>
            <w:tcW w:w="1984" w:type="dxa"/>
          </w:tcPr>
          <w:p w14:paraId="028FF7CA" w14:textId="77777777" w:rsidR="00F57346" w:rsidRPr="00F011CD" w:rsidRDefault="005C5420" w:rsidP="00F57346">
            <w:pPr>
              <w:pStyle w:val="Geenafstand"/>
            </w:pPr>
            <w:sdt>
              <w:sdtPr>
                <w:rPr>
                  <w:rStyle w:val="Checkboxes"/>
                  <w:lang w:val="nl-NL"/>
                </w:rPr>
                <w:id w:val="1624418617"/>
                <w15:color w:val="008080"/>
                <w15:appearance w15:val="hidden"/>
                <w14:checkbox>
                  <w14:checked w14:val="0"/>
                  <w14:checkedState w14:val="25A0" w14:font="MS Gothic"/>
                  <w14:uncheckedState w14:val="25A1" w14:font="MS Gothic"/>
                </w14:checkbox>
              </w:sdtPr>
              <w:sdtEndPr>
                <w:rPr>
                  <w:rStyle w:val="Checkboxes"/>
                </w:rPr>
              </w:sdtEndPr>
              <w:sdtContent>
                <w:r w:rsidR="00F57346" w:rsidRPr="00013107">
                  <w:rPr>
                    <w:rStyle w:val="Checkboxes"/>
                    <w:color w:val="FF0000"/>
                    <w:lang w:val="nl-NL"/>
                  </w:rPr>
                  <w:t>□</w:t>
                </w:r>
              </w:sdtContent>
            </w:sdt>
            <w:r w:rsidR="00F57346" w:rsidRPr="00F011CD">
              <w:t xml:space="preserve"> </w:t>
            </w:r>
            <w:r w:rsidR="00F57346">
              <w:t>Yes</w:t>
            </w:r>
          </w:p>
          <w:p w14:paraId="6821C384" w14:textId="77777777" w:rsidR="00ED2B7B" w:rsidRDefault="005C5420" w:rsidP="00F57346">
            <w:pPr>
              <w:pStyle w:val="Geenafstand"/>
            </w:pPr>
            <w:sdt>
              <w:sdtPr>
                <w:rPr>
                  <w:rStyle w:val="Checkboxes"/>
                  <w:lang w:val="nl-NL"/>
                </w:rPr>
                <w:id w:val="1278838878"/>
                <w15:color w:val="008080"/>
                <w15:appearance w15:val="hidden"/>
                <w14:checkbox>
                  <w14:checked w14:val="0"/>
                  <w14:checkedState w14:val="25A0" w14:font="MS Gothic"/>
                  <w14:uncheckedState w14:val="25A1" w14:font="MS Gothic"/>
                </w14:checkbox>
              </w:sdtPr>
              <w:sdtEndPr>
                <w:rPr>
                  <w:rStyle w:val="Checkboxes"/>
                </w:rPr>
              </w:sdtEndPr>
              <w:sdtContent>
                <w:r w:rsidR="00F57346" w:rsidRPr="00013107">
                  <w:rPr>
                    <w:rStyle w:val="Checkboxes"/>
                    <w:color w:val="FF0000"/>
                    <w:lang w:val="nl-NL"/>
                  </w:rPr>
                  <w:t>□</w:t>
                </w:r>
              </w:sdtContent>
            </w:sdt>
            <w:r w:rsidR="00F57346" w:rsidRPr="00D540A7">
              <w:rPr>
                <w:color w:val="18657C"/>
              </w:rPr>
              <w:t xml:space="preserve"> </w:t>
            </w:r>
            <w:r w:rsidR="00F57346">
              <w:t>No</w:t>
            </w:r>
          </w:p>
        </w:tc>
      </w:tr>
      <w:tr w:rsidR="00ED2B7B" w:rsidRPr="00BB4F46" w14:paraId="647959CE" w14:textId="77777777" w:rsidTr="00ED2B7B">
        <w:tc>
          <w:tcPr>
            <w:tcW w:w="7083" w:type="dxa"/>
          </w:tcPr>
          <w:p w14:paraId="7EB4BAC2" w14:textId="77777777" w:rsidR="00ED2B7B" w:rsidRPr="00ED2B7B" w:rsidRDefault="00ED2B7B" w:rsidP="00D078B3">
            <w:pPr>
              <w:pStyle w:val="Geenafstand"/>
            </w:pPr>
            <w:r>
              <w:t xml:space="preserve">If no, in how many equally divided annual instalment to be invoiced (maximum in four (4) instalments)? </w:t>
            </w:r>
            <w:r w:rsidR="002A35FC">
              <w:br/>
            </w:r>
            <w:r w:rsidRPr="00ED2B7B">
              <w:rPr>
                <w:i/>
              </w:rPr>
              <w:t>The first instalment will be invoiced after the signing of the contract and the subsequent ones one year later each time.</w:t>
            </w:r>
          </w:p>
        </w:tc>
        <w:tc>
          <w:tcPr>
            <w:tcW w:w="1984" w:type="dxa"/>
          </w:tcPr>
          <w:p w14:paraId="766D91A5" w14:textId="77777777" w:rsidR="00ED2B7B" w:rsidRDefault="005C5420" w:rsidP="00ED2B7B">
            <w:pPr>
              <w:pStyle w:val="Geenafstand"/>
              <w:rPr>
                <w:rStyle w:val="Checkboxes"/>
              </w:rPr>
            </w:pPr>
            <w:sdt>
              <w:sdtPr>
                <w:rPr>
                  <w:rFonts w:ascii="MS Gothic" w:eastAsia="MS Gothic" w:hAnsi="MS Gothic"/>
                  <w:color w:val="18657C"/>
                  <w:szCs w:val="20"/>
                  <w:lang w:eastAsia="nl-NL"/>
                </w:rPr>
                <w:id w:val="40961387"/>
                <w:placeholder>
                  <w:docPart w:val="658E01878A22403D8B9ACEB492EAEE4E"/>
                </w:placeholder>
                <w:showingPlcHdr/>
              </w:sdtPr>
              <w:sdtEndPr>
                <w:rPr>
                  <w:rFonts w:ascii="Calibri" w:eastAsiaTheme="minorEastAsia" w:hAnsi="Calibri"/>
                  <w:b/>
                  <w:color w:val="auto"/>
                  <w:szCs w:val="19"/>
                  <w:lang w:eastAsia="ja-JP"/>
                </w:rPr>
              </w:sdtEndPr>
              <w:sdtContent>
                <w:r w:rsidR="00ED2B7B">
                  <w:rPr>
                    <w:rStyle w:val="Tekstvantijdelijkeaanduiding"/>
                    <w:color w:val="EB5D47" w:themeColor="accent2"/>
                  </w:rPr>
                  <w:t>instalments</w:t>
                </w:r>
                <w:r w:rsidR="00ED2B7B" w:rsidRPr="00BB4F46">
                  <w:rPr>
                    <w:rStyle w:val="Tekstvantijdelijkeaanduiding"/>
                    <w:color w:val="EB5D47" w:themeColor="accent2"/>
                  </w:rPr>
                  <w:t xml:space="preserve"> </w:t>
                </w:r>
              </w:sdtContent>
            </w:sdt>
          </w:p>
        </w:tc>
      </w:tr>
    </w:tbl>
    <w:p w14:paraId="1E771F36" w14:textId="77777777" w:rsidR="003B7D51" w:rsidRDefault="003B7D51" w:rsidP="00E67443"/>
    <w:p w14:paraId="5AF51942" w14:textId="77777777" w:rsidR="00BB4F46" w:rsidRPr="009852BC" w:rsidRDefault="00BB4F46" w:rsidP="00E67443">
      <w:r w:rsidRPr="003D7E04">
        <w:rPr>
          <w:i/>
        </w:rPr>
        <w:t>In the case of an in cash contribution, please enter the necessary information (for administrative purposes). This</w:t>
      </w:r>
      <w:r w:rsidR="003D7E04">
        <w:rPr>
          <w:i/>
        </w:rPr>
        <w:t> </w:t>
      </w:r>
      <w:r w:rsidRPr="003D7E04">
        <w:rPr>
          <w:i/>
        </w:rPr>
        <w:t xml:space="preserve">information will be treated as confidential. </w:t>
      </w:r>
    </w:p>
    <w:tbl>
      <w:tblPr>
        <w:tblStyle w:val="Tabelraster"/>
        <w:tblW w:w="0" w:type="auto"/>
        <w:tblCellMar>
          <w:top w:w="85" w:type="dxa"/>
          <w:bottom w:w="85" w:type="dxa"/>
        </w:tblCellMar>
        <w:tblLook w:val="04A0" w:firstRow="1" w:lastRow="0" w:firstColumn="1" w:lastColumn="0" w:noHBand="0" w:noVBand="1"/>
      </w:tblPr>
      <w:tblGrid>
        <w:gridCol w:w="4531"/>
        <w:gridCol w:w="4531"/>
      </w:tblGrid>
      <w:tr w:rsidR="003710CA" w:rsidRPr="003710CA" w14:paraId="392BF048" w14:textId="77777777" w:rsidTr="003710CA">
        <w:tc>
          <w:tcPr>
            <w:tcW w:w="4531" w:type="dxa"/>
          </w:tcPr>
          <w:p w14:paraId="07D6CD20" w14:textId="77777777" w:rsidR="003710CA" w:rsidRPr="003710CA" w:rsidRDefault="003710CA" w:rsidP="003710CA">
            <w:pPr>
              <w:pStyle w:val="Geenafstand"/>
            </w:pPr>
            <w:r w:rsidRPr="003710CA">
              <w:t>Full name organisation</w:t>
            </w:r>
          </w:p>
        </w:tc>
        <w:tc>
          <w:tcPr>
            <w:tcW w:w="4531" w:type="dxa"/>
          </w:tcPr>
          <w:p w14:paraId="5687F76D" w14:textId="77777777" w:rsidR="003710CA" w:rsidRPr="003710CA" w:rsidRDefault="005C5420" w:rsidP="003710CA">
            <w:pPr>
              <w:pStyle w:val="Geenafstand"/>
            </w:pPr>
            <w:sdt>
              <w:sdtPr>
                <w:id w:val="1412975929"/>
                <w:placeholder>
                  <w:docPart w:val="E4EB84216EA24D159F8471836AAD2CC8"/>
                </w:placeholder>
                <w:showingPlcHdr/>
              </w:sdtPr>
              <w:sdtEndPr/>
              <w:sdtContent>
                <w:r w:rsidR="004700CE">
                  <w:rPr>
                    <w:rStyle w:val="Tekstvantijdelijkeaanduiding"/>
                    <w:color w:val="EB5D47" w:themeColor="accent2"/>
                  </w:rPr>
                  <w:t>Full name organisation</w:t>
                </w:r>
              </w:sdtContent>
            </w:sdt>
          </w:p>
        </w:tc>
      </w:tr>
      <w:tr w:rsidR="003710CA" w:rsidRPr="003710CA" w14:paraId="3EC0BF9B" w14:textId="77777777" w:rsidTr="003710CA">
        <w:tc>
          <w:tcPr>
            <w:tcW w:w="4531" w:type="dxa"/>
          </w:tcPr>
          <w:p w14:paraId="65ADD245" w14:textId="77777777" w:rsidR="003710CA" w:rsidRPr="003710CA" w:rsidRDefault="003710CA" w:rsidP="003710CA">
            <w:pPr>
              <w:pStyle w:val="Geenafstand"/>
            </w:pPr>
            <w:r w:rsidRPr="003710CA">
              <w:t>Name financial contact person</w:t>
            </w:r>
          </w:p>
        </w:tc>
        <w:tc>
          <w:tcPr>
            <w:tcW w:w="4531" w:type="dxa"/>
          </w:tcPr>
          <w:p w14:paraId="58689248" w14:textId="77777777" w:rsidR="003710CA" w:rsidRPr="003710CA" w:rsidRDefault="005C5420" w:rsidP="004700CE">
            <w:pPr>
              <w:pStyle w:val="Geenafstand"/>
            </w:pPr>
            <w:sdt>
              <w:sdtPr>
                <w:id w:val="673302160"/>
                <w:placeholder>
                  <w:docPart w:val="E785A989AE784656BFE65C2BC1D8A614"/>
                </w:placeholder>
                <w:showingPlcHdr/>
              </w:sdtPr>
              <w:sdtEndPr/>
              <w:sdtContent>
                <w:r w:rsidR="004700CE">
                  <w:rPr>
                    <w:rStyle w:val="Tekstvantijdelijkeaanduiding"/>
                    <w:color w:val="EB5D47" w:themeColor="accent2"/>
                  </w:rPr>
                  <w:t>Name financia</w:t>
                </w:r>
                <w:r w:rsidR="004700CE" w:rsidRPr="00DD21AF">
                  <w:rPr>
                    <w:rStyle w:val="Tekstvantijdelijkeaanduiding"/>
                    <w:color w:val="EB5D47" w:themeColor="accent2"/>
                  </w:rPr>
                  <w:t>l contact</w:t>
                </w:r>
                <w:r w:rsidR="004700CE">
                  <w:rPr>
                    <w:rStyle w:val="Tekstvantijdelijkeaanduiding"/>
                    <w:color w:val="EB5D47" w:themeColor="accent2"/>
                  </w:rPr>
                  <w:t xml:space="preserve"> </w:t>
                </w:r>
                <w:r w:rsidR="004700CE" w:rsidRPr="00DD21AF">
                  <w:rPr>
                    <w:rStyle w:val="Tekstvantijdelijkeaanduiding"/>
                    <w:color w:val="EB5D47" w:themeColor="accent2"/>
                  </w:rPr>
                  <w:t>person</w:t>
                </w:r>
              </w:sdtContent>
            </w:sdt>
          </w:p>
        </w:tc>
      </w:tr>
      <w:tr w:rsidR="004700CE" w:rsidRPr="003710CA" w14:paraId="7C1A793A" w14:textId="77777777" w:rsidTr="003710CA">
        <w:tc>
          <w:tcPr>
            <w:tcW w:w="4531" w:type="dxa"/>
          </w:tcPr>
          <w:p w14:paraId="038362EC" w14:textId="77777777" w:rsidR="004700CE" w:rsidRPr="003710CA" w:rsidRDefault="004700CE" w:rsidP="004700CE">
            <w:pPr>
              <w:pStyle w:val="Geenafstand"/>
            </w:pPr>
            <w:r w:rsidRPr="003710CA">
              <w:t>Phone number financial contact person</w:t>
            </w:r>
          </w:p>
        </w:tc>
        <w:tc>
          <w:tcPr>
            <w:tcW w:w="4531" w:type="dxa"/>
          </w:tcPr>
          <w:p w14:paraId="6276A165" w14:textId="77777777" w:rsidR="004700CE" w:rsidRPr="00F011CD" w:rsidRDefault="005C5420" w:rsidP="004700CE">
            <w:pPr>
              <w:pStyle w:val="Geenafstand"/>
              <w:keepNext/>
            </w:pPr>
            <w:sdt>
              <w:sdtPr>
                <w:id w:val="622737919"/>
                <w:placeholder>
                  <w:docPart w:val="20CB7A1E06F147719BAB3E7974C31648"/>
                </w:placeholder>
                <w:showingPlcHdr/>
              </w:sdtPr>
              <w:sdtEndPr/>
              <w:sdtContent>
                <w:r w:rsidR="004700CE">
                  <w:rPr>
                    <w:rStyle w:val="Tekstvantijdelijkeaanduiding"/>
                    <w:color w:val="EB5D47" w:themeColor="accent2"/>
                  </w:rPr>
                  <w:t>Phone number financia</w:t>
                </w:r>
                <w:r w:rsidR="004700CE" w:rsidRPr="00DD21AF">
                  <w:rPr>
                    <w:rStyle w:val="Tekstvantijdelijkeaanduiding"/>
                    <w:color w:val="EB5D47" w:themeColor="accent2"/>
                  </w:rPr>
                  <w:t>l contact</w:t>
                </w:r>
                <w:r w:rsidR="004700CE">
                  <w:rPr>
                    <w:rStyle w:val="Tekstvantijdelijkeaanduiding"/>
                    <w:color w:val="EB5D47" w:themeColor="accent2"/>
                  </w:rPr>
                  <w:t xml:space="preserve"> </w:t>
                </w:r>
                <w:r w:rsidR="004700CE" w:rsidRPr="00DD21AF">
                  <w:rPr>
                    <w:rStyle w:val="Tekstvantijdelijkeaanduiding"/>
                    <w:color w:val="EB5D47" w:themeColor="accent2"/>
                  </w:rPr>
                  <w:t>person</w:t>
                </w:r>
              </w:sdtContent>
            </w:sdt>
          </w:p>
        </w:tc>
      </w:tr>
      <w:tr w:rsidR="004700CE" w:rsidRPr="003710CA" w14:paraId="6F905A2F" w14:textId="77777777" w:rsidTr="003710CA">
        <w:tc>
          <w:tcPr>
            <w:tcW w:w="4531" w:type="dxa"/>
          </w:tcPr>
          <w:p w14:paraId="1EA9A899" w14:textId="77777777" w:rsidR="004700CE" w:rsidRPr="003710CA" w:rsidRDefault="004700CE" w:rsidP="004700CE">
            <w:pPr>
              <w:pStyle w:val="Geenafstand"/>
            </w:pPr>
            <w:r w:rsidRPr="003710CA">
              <w:t>E-mail address to send the invoice to</w:t>
            </w:r>
          </w:p>
        </w:tc>
        <w:tc>
          <w:tcPr>
            <w:tcW w:w="4531" w:type="dxa"/>
          </w:tcPr>
          <w:p w14:paraId="6DB5B93D" w14:textId="77777777" w:rsidR="004700CE" w:rsidRPr="00F011CD" w:rsidRDefault="005C5420" w:rsidP="004700CE">
            <w:pPr>
              <w:pStyle w:val="Geenafstand"/>
              <w:keepNext/>
            </w:pPr>
            <w:sdt>
              <w:sdtPr>
                <w:id w:val="130210378"/>
                <w:placeholder>
                  <w:docPart w:val="D2556F781F174A20B18D17BBD91EDFD2"/>
                </w:placeholder>
                <w:showingPlcHdr/>
              </w:sdtPr>
              <w:sdtEndPr/>
              <w:sdtContent>
                <w:r w:rsidR="004700CE" w:rsidRPr="00DD21AF">
                  <w:rPr>
                    <w:rStyle w:val="Tekstvantijdelijkeaanduiding"/>
                    <w:color w:val="EB5D47" w:themeColor="accent2"/>
                  </w:rPr>
                  <w:t>E-mail</w:t>
                </w:r>
                <w:r w:rsidR="004700CE">
                  <w:rPr>
                    <w:rStyle w:val="Tekstvantijdelijkeaanduiding"/>
                    <w:color w:val="EB5D47" w:themeColor="accent2"/>
                  </w:rPr>
                  <w:t xml:space="preserve"> </w:t>
                </w:r>
                <w:r w:rsidR="004700CE" w:rsidRPr="00DD21AF">
                  <w:rPr>
                    <w:rStyle w:val="Tekstvantijdelijkeaanduiding"/>
                    <w:color w:val="EB5D47" w:themeColor="accent2"/>
                  </w:rPr>
                  <w:t>ad</w:t>
                </w:r>
                <w:r w:rsidR="004700CE">
                  <w:rPr>
                    <w:rStyle w:val="Tekstvantijdelijkeaanduiding"/>
                    <w:color w:val="EB5D47" w:themeColor="accent2"/>
                  </w:rPr>
                  <w:t>d</w:t>
                </w:r>
                <w:r w:rsidR="004700CE" w:rsidRPr="00DD21AF">
                  <w:rPr>
                    <w:rStyle w:val="Tekstvantijdelijkeaanduiding"/>
                    <w:color w:val="EB5D47" w:themeColor="accent2"/>
                  </w:rPr>
                  <w:t>res</w:t>
                </w:r>
                <w:r w:rsidR="004700CE">
                  <w:rPr>
                    <w:rStyle w:val="Tekstvantijdelijkeaanduiding"/>
                    <w:color w:val="EB5D47" w:themeColor="accent2"/>
                  </w:rPr>
                  <w:t>s to send the invoice to</w:t>
                </w:r>
              </w:sdtContent>
            </w:sdt>
          </w:p>
        </w:tc>
      </w:tr>
      <w:tr w:rsidR="004700CE" w:rsidRPr="003710CA" w14:paraId="4E4DC84C" w14:textId="77777777" w:rsidTr="003710CA">
        <w:tc>
          <w:tcPr>
            <w:tcW w:w="4531" w:type="dxa"/>
          </w:tcPr>
          <w:p w14:paraId="0FE0B530" w14:textId="77777777" w:rsidR="004700CE" w:rsidRPr="003710CA" w:rsidRDefault="004700CE" w:rsidP="004700CE">
            <w:pPr>
              <w:pStyle w:val="Geenafstand"/>
            </w:pPr>
            <w:r w:rsidRPr="003710CA">
              <w:t>Invoice address</w:t>
            </w:r>
          </w:p>
        </w:tc>
        <w:tc>
          <w:tcPr>
            <w:tcW w:w="4531" w:type="dxa"/>
          </w:tcPr>
          <w:p w14:paraId="3A93AC82" w14:textId="77777777" w:rsidR="004700CE" w:rsidRPr="003710CA" w:rsidRDefault="005C5420" w:rsidP="004700CE">
            <w:pPr>
              <w:pStyle w:val="Geenafstand"/>
            </w:pPr>
            <w:sdt>
              <w:sdtPr>
                <w:id w:val="525831559"/>
                <w:placeholder>
                  <w:docPart w:val="6F8B2510732742DA979F6C95B06005A4"/>
                </w:placeholder>
                <w:showingPlcHdr/>
              </w:sdtPr>
              <w:sdtEndPr/>
              <w:sdtContent>
                <w:r w:rsidR="004700CE">
                  <w:rPr>
                    <w:rStyle w:val="Tekstvantijdelijkeaanduiding"/>
                    <w:color w:val="EB5D47" w:themeColor="accent2"/>
                  </w:rPr>
                  <w:t xml:space="preserve">Invoice </w:t>
                </w:r>
                <w:r w:rsidR="004700CE" w:rsidRPr="00DD21AF">
                  <w:rPr>
                    <w:rStyle w:val="Tekstvantijdelijkeaanduiding"/>
                    <w:color w:val="EB5D47" w:themeColor="accent2"/>
                  </w:rPr>
                  <w:t>ad</w:t>
                </w:r>
                <w:r w:rsidR="004700CE">
                  <w:rPr>
                    <w:rStyle w:val="Tekstvantijdelijkeaanduiding"/>
                    <w:color w:val="EB5D47" w:themeColor="accent2"/>
                  </w:rPr>
                  <w:t>d</w:t>
                </w:r>
                <w:r w:rsidR="004700CE" w:rsidRPr="00DD21AF">
                  <w:rPr>
                    <w:rStyle w:val="Tekstvantijdelijkeaanduiding"/>
                    <w:color w:val="EB5D47" w:themeColor="accent2"/>
                  </w:rPr>
                  <w:t>res</w:t>
                </w:r>
                <w:r w:rsidR="004700CE">
                  <w:rPr>
                    <w:rStyle w:val="Tekstvantijdelijkeaanduiding"/>
                    <w:color w:val="EB5D47" w:themeColor="accent2"/>
                  </w:rPr>
                  <w:t>s</w:t>
                </w:r>
              </w:sdtContent>
            </w:sdt>
          </w:p>
        </w:tc>
      </w:tr>
      <w:tr w:rsidR="004700CE" w:rsidRPr="003710CA" w14:paraId="4429F135" w14:textId="77777777" w:rsidTr="003710CA">
        <w:tc>
          <w:tcPr>
            <w:tcW w:w="4531" w:type="dxa"/>
          </w:tcPr>
          <w:p w14:paraId="1909F9FB" w14:textId="77777777" w:rsidR="004700CE" w:rsidRPr="003710CA" w:rsidRDefault="004700CE" w:rsidP="004700CE">
            <w:pPr>
              <w:pStyle w:val="Geenafstand"/>
            </w:pPr>
            <w:r w:rsidRPr="003710CA">
              <w:t>ZIP code and address</w:t>
            </w:r>
          </w:p>
        </w:tc>
        <w:tc>
          <w:tcPr>
            <w:tcW w:w="4531" w:type="dxa"/>
          </w:tcPr>
          <w:p w14:paraId="2EC7DB04" w14:textId="77777777" w:rsidR="004700CE" w:rsidRPr="003710CA" w:rsidRDefault="005C5420" w:rsidP="004700CE">
            <w:pPr>
              <w:pStyle w:val="Geenafstand"/>
            </w:pPr>
            <w:sdt>
              <w:sdtPr>
                <w:id w:val="-918321269"/>
                <w:placeholder>
                  <w:docPart w:val="91C09739C7404DDEA74AC061C6788C61"/>
                </w:placeholder>
                <w:showingPlcHdr/>
              </w:sdtPr>
              <w:sdtEndPr/>
              <w:sdtContent>
                <w:r w:rsidR="004700CE">
                  <w:rPr>
                    <w:rStyle w:val="Tekstvantijdelijkeaanduiding"/>
                    <w:color w:val="EB5D47" w:themeColor="accent2"/>
                  </w:rPr>
                  <w:t>ZIP code and address</w:t>
                </w:r>
              </w:sdtContent>
            </w:sdt>
          </w:p>
        </w:tc>
      </w:tr>
      <w:tr w:rsidR="004700CE" w:rsidRPr="003710CA" w14:paraId="74A370D5" w14:textId="77777777" w:rsidTr="003710CA">
        <w:tc>
          <w:tcPr>
            <w:tcW w:w="4531" w:type="dxa"/>
          </w:tcPr>
          <w:p w14:paraId="18176668" w14:textId="77777777" w:rsidR="004700CE" w:rsidRPr="003710CA" w:rsidRDefault="004700CE" w:rsidP="004700CE">
            <w:pPr>
              <w:pStyle w:val="Geenafstand"/>
            </w:pPr>
            <w:r w:rsidRPr="003710CA">
              <w:t xml:space="preserve">Country </w:t>
            </w:r>
          </w:p>
        </w:tc>
        <w:tc>
          <w:tcPr>
            <w:tcW w:w="4531" w:type="dxa"/>
          </w:tcPr>
          <w:p w14:paraId="54C069B0" w14:textId="77777777" w:rsidR="004700CE" w:rsidRPr="003710CA" w:rsidRDefault="005C5420" w:rsidP="004700CE">
            <w:pPr>
              <w:pStyle w:val="Geenafstand"/>
            </w:pPr>
            <w:sdt>
              <w:sdtPr>
                <w:id w:val="1540783739"/>
                <w:placeholder>
                  <w:docPart w:val="75B0441457A848ACB359EBED91DBB4B8"/>
                </w:placeholder>
                <w:showingPlcHdr/>
              </w:sdtPr>
              <w:sdtEndPr/>
              <w:sdtContent>
                <w:r w:rsidR="004700CE">
                  <w:rPr>
                    <w:rStyle w:val="Tekstvantijdelijkeaanduiding"/>
                    <w:color w:val="EB5D47" w:themeColor="accent2"/>
                  </w:rPr>
                  <w:t>Country</w:t>
                </w:r>
              </w:sdtContent>
            </w:sdt>
          </w:p>
        </w:tc>
      </w:tr>
      <w:tr w:rsidR="004700CE" w:rsidRPr="003710CA" w14:paraId="4C48EE39" w14:textId="77777777" w:rsidTr="003710CA">
        <w:tc>
          <w:tcPr>
            <w:tcW w:w="4531" w:type="dxa"/>
          </w:tcPr>
          <w:p w14:paraId="3D2C8ACC" w14:textId="77777777" w:rsidR="004700CE" w:rsidRPr="003710CA" w:rsidRDefault="004700CE" w:rsidP="004700CE">
            <w:pPr>
              <w:pStyle w:val="Geenafstand"/>
            </w:pPr>
            <w:r w:rsidRPr="003710CA">
              <w:t>Payment description (e.g. PO number)</w:t>
            </w:r>
          </w:p>
        </w:tc>
        <w:tc>
          <w:tcPr>
            <w:tcW w:w="4531" w:type="dxa"/>
          </w:tcPr>
          <w:p w14:paraId="70D591D8" w14:textId="77777777" w:rsidR="004700CE" w:rsidRPr="003710CA" w:rsidRDefault="005C5420" w:rsidP="004700CE">
            <w:pPr>
              <w:pStyle w:val="Geenafstand"/>
            </w:pPr>
            <w:sdt>
              <w:sdtPr>
                <w:id w:val="1437560042"/>
                <w:placeholder>
                  <w:docPart w:val="B8382F0704E942688ABA506F1B5909B4"/>
                </w:placeholder>
                <w:showingPlcHdr/>
              </w:sdtPr>
              <w:sdtEndPr/>
              <w:sdtContent>
                <w:r w:rsidR="004700CE">
                  <w:rPr>
                    <w:rStyle w:val="Tekstvantijdelijkeaanduiding"/>
                    <w:color w:val="EB5D47" w:themeColor="accent2"/>
                  </w:rPr>
                  <w:t>Payment description</w:t>
                </w:r>
              </w:sdtContent>
            </w:sdt>
          </w:p>
        </w:tc>
      </w:tr>
      <w:tr w:rsidR="004700CE" w:rsidRPr="003710CA" w14:paraId="5FE28A0D" w14:textId="77777777" w:rsidTr="003710CA">
        <w:tc>
          <w:tcPr>
            <w:tcW w:w="4531" w:type="dxa"/>
          </w:tcPr>
          <w:p w14:paraId="24E7EA22" w14:textId="77777777" w:rsidR="004700CE" w:rsidRPr="003710CA" w:rsidRDefault="004700CE" w:rsidP="004700CE">
            <w:pPr>
              <w:pStyle w:val="Geenafstand"/>
            </w:pPr>
            <w:r w:rsidRPr="003710CA">
              <w:t>Eventual additional description</w:t>
            </w:r>
          </w:p>
        </w:tc>
        <w:tc>
          <w:tcPr>
            <w:tcW w:w="4531" w:type="dxa"/>
          </w:tcPr>
          <w:p w14:paraId="700DE3A1" w14:textId="77777777" w:rsidR="004700CE" w:rsidRPr="003710CA" w:rsidRDefault="005C5420" w:rsidP="004700CE">
            <w:pPr>
              <w:pStyle w:val="Geenafstand"/>
            </w:pPr>
            <w:sdt>
              <w:sdtPr>
                <w:id w:val="803047401"/>
                <w:placeholder>
                  <w:docPart w:val="4B600222FE1C424F983D3E0B275454BD"/>
                </w:placeholder>
                <w:showingPlcHdr/>
              </w:sdtPr>
              <w:sdtEndPr/>
              <w:sdtContent>
                <w:r w:rsidR="004700CE">
                  <w:rPr>
                    <w:rStyle w:val="Tekstvantijdelijkeaanduiding"/>
                    <w:color w:val="EB5D47" w:themeColor="accent2"/>
                  </w:rPr>
                  <w:t>Eventual additional description</w:t>
                </w:r>
              </w:sdtContent>
            </w:sdt>
          </w:p>
        </w:tc>
      </w:tr>
      <w:tr w:rsidR="004700CE" w:rsidRPr="003710CA" w14:paraId="46ED903F" w14:textId="77777777" w:rsidTr="003710CA">
        <w:tc>
          <w:tcPr>
            <w:tcW w:w="4531" w:type="dxa"/>
          </w:tcPr>
          <w:p w14:paraId="10D70A97" w14:textId="77777777" w:rsidR="004700CE" w:rsidRPr="003710CA" w:rsidRDefault="004700CE" w:rsidP="004700CE">
            <w:pPr>
              <w:pStyle w:val="Geenafstand"/>
            </w:pPr>
            <w:r w:rsidRPr="003710CA">
              <w:t>A new PO number with every tranche</w:t>
            </w:r>
          </w:p>
        </w:tc>
        <w:tc>
          <w:tcPr>
            <w:tcW w:w="4531" w:type="dxa"/>
          </w:tcPr>
          <w:p w14:paraId="24BDEB9E" w14:textId="77777777" w:rsidR="004700CE" w:rsidRPr="00F011CD" w:rsidRDefault="005C5420" w:rsidP="004700CE">
            <w:pPr>
              <w:pStyle w:val="Geenafstand"/>
            </w:pPr>
            <w:sdt>
              <w:sdtPr>
                <w:rPr>
                  <w:rStyle w:val="Checkboxes"/>
                  <w:lang w:val="nl-NL"/>
                </w:rPr>
                <w:id w:val="2050329850"/>
                <w15:color w:val="008080"/>
                <w15:appearance w15:val="hidden"/>
                <w14:checkbox>
                  <w14:checked w14:val="0"/>
                  <w14:checkedState w14:val="25A0" w14:font="MS Gothic"/>
                  <w14:uncheckedState w14:val="25A1" w14:font="MS Gothic"/>
                </w14:checkbox>
              </w:sdtPr>
              <w:sdtEndPr>
                <w:rPr>
                  <w:rStyle w:val="Checkboxes"/>
                </w:rPr>
              </w:sdtEndPr>
              <w:sdtContent>
                <w:r w:rsidR="004700CE" w:rsidRPr="00013107">
                  <w:rPr>
                    <w:rStyle w:val="Checkboxes"/>
                    <w:color w:val="FF0000"/>
                    <w:lang w:val="nl-NL"/>
                  </w:rPr>
                  <w:t>□</w:t>
                </w:r>
              </w:sdtContent>
            </w:sdt>
            <w:r w:rsidR="004700CE" w:rsidRPr="00F011CD">
              <w:t xml:space="preserve"> </w:t>
            </w:r>
            <w:r w:rsidR="004700CE">
              <w:t>Yes</w:t>
            </w:r>
          </w:p>
          <w:p w14:paraId="2504DF0C" w14:textId="77777777" w:rsidR="004700CE" w:rsidRPr="003710CA" w:rsidRDefault="005C5420" w:rsidP="004700CE">
            <w:pPr>
              <w:pStyle w:val="Geenafstand"/>
            </w:pPr>
            <w:sdt>
              <w:sdtPr>
                <w:rPr>
                  <w:rStyle w:val="Checkboxes"/>
                  <w:lang w:val="nl-NL"/>
                </w:rPr>
                <w:id w:val="-1553687140"/>
                <w15:color w:val="008080"/>
                <w15:appearance w15:val="hidden"/>
                <w14:checkbox>
                  <w14:checked w14:val="0"/>
                  <w14:checkedState w14:val="25A0" w14:font="MS Gothic"/>
                  <w14:uncheckedState w14:val="25A1" w14:font="MS Gothic"/>
                </w14:checkbox>
              </w:sdtPr>
              <w:sdtEndPr>
                <w:rPr>
                  <w:rStyle w:val="Checkboxes"/>
                </w:rPr>
              </w:sdtEndPr>
              <w:sdtContent>
                <w:r w:rsidR="004700CE" w:rsidRPr="00013107">
                  <w:rPr>
                    <w:rStyle w:val="Checkboxes"/>
                    <w:color w:val="FF0000"/>
                    <w:lang w:val="nl-NL"/>
                  </w:rPr>
                  <w:t>□</w:t>
                </w:r>
              </w:sdtContent>
            </w:sdt>
            <w:r w:rsidR="004700CE" w:rsidRPr="00F011CD">
              <w:t xml:space="preserve"> </w:t>
            </w:r>
            <w:r w:rsidR="004700CE">
              <w:t>N</w:t>
            </w:r>
            <w:r w:rsidR="00DB735E">
              <w:t>o</w:t>
            </w:r>
          </w:p>
        </w:tc>
      </w:tr>
      <w:tr w:rsidR="004700CE" w:rsidRPr="004700CE" w14:paraId="73C60E12" w14:textId="77777777" w:rsidTr="003710CA">
        <w:tc>
          <w:tcPr>
            <w:tcW w:w="4531" w:type="dxa"/>
          </w:tcPr>
          <w:p w14:paraId="22C3A644" w14:textId="77777777" w:rsidR="004700CE" w:rsidRPr="003710CA" w:rsidRDefault="004700CE" w:rsidP="004700CE">
            <w:pPr>
              <w:pStyle w:val="Geenafstand"/>
            </w:pPr>
            <w:r w:rsidRPr="003710CA">
              <w:t>Contact person for the new PO number</w:t>
            </w:r>
          </w:p>
        </w:tc>
        <w:tc>
          <w:tcPr>
            <w:tcW w:w="4531" w:type="dxa"/>
          </w:tcPr>
          <w:p w14:paraId="46CE4F53" w14:textId="77777777" w:rsidR="004700CE" w:rsidRPr="004700CE" w:rsidRDefault="005C5420" w:rsidP="004700CE">
            <w:pPr>
              <w:pStyle w:val="Geenafstand"/>
            </w:pPr>
            <w:sdt>
              <w:sdtPr>
                <w:id w:val="-483623782"/>
                <w:placeholder>
                  <w:docPart w:val="5CC29861912A480FBDF0598D196A9E26"/>
                </w:placeholder>
                <w:showingPlcHdr/>
              </w:sdtPr>
              <w:sdtEndPr/>
              <w:sdtContent>
                <w:r w:rsidR="004700CE" w:rsidRPr="004700CE">
                  <w:rPr>
                    <w:rStyle w:val="Tekstvantijdelijkeaanduiding"/>
                    <w:color w:val="EB5D47" w:themeColor="accent2"/>
                  </w:rPr>
                  <w:t>Contact person fort he new PO number</w:t>
                </w:r>
              </w:sdtContent>
            </w:sdt>
          </w:p>
        </w:tc>
      </w:tr>
      <w:tr w:rsidR="004700CE" w:rsidRPr="003710CA" w14:paraId="2408CA89" w14:textId="77777777" w:rsidTr="003710CA">
        <w:tc>
          <w:tcPr>
            <w:tcW w:w="4531" w:type="dxa"/>
          </w:tcPr>
          <w:p w14:paraId="1016D076" w14:textId="77777777" w:rsidR="004700CE" w:rsidRPr="003710CA" w:rsidRDefault="004700CE" w:rsidP="004700CE">
            <w:pPr>
              <w:pStyle w:val="Geenafstand"/>
            </w:pPr>
            <w:r w:rsidRPr="003710CA">
              <w:t>Chamber of Commerce registration number</w:t>
            </w:r>
          </w:p>
        </w:tc>
        <w:tc>
          <w:tcPr>
            <w:tcW w:w="4531" w:type="dxa"/>
          </w:tcPr>
          <w:p w14:paraId="56480586" w14:textId="77777777" w:rsidR="004700CE" w:rsidRPr="003710CA" w:rsidRDefault="005C5420" w:rsidP="004700CE">
            <w:pPr>
              <w:pStyle w:val="Geenafstand"/>
            </w:pPr>
            <w:sdt>
              <w:sdtPr>
                <w:id w:val="882529417"/>
                <w:placeholder>
                  <w:docPart w:val="F756CA90E446401C86311DD29EF0749F"/>
                </w:placeholder>
                <w:showingPlcHdr/>
              </w:sdtPr>
              <w:sdtEndPr/>
              <w:sdtContent>
                <w:r w:rsidR="004700CE">
                  <w:rPr>
                    <w:rStyle w:val="Tekstvantijdelijkeaanduiding"/>
                    <w:color w:val="EB5D47" w:themeColor="accent2"/>
                  </w:rPr>
                  <w:t>Chamber of Commerce registration number</w:t>
                </w:r>
              </w:sdtContent>
            </w:sdt>
          </w:p>
        </w:tc>
      </w:tr>
      <w:tr w:rsidR="004700CE" w:rsidRPr="00E52A8E" w14:paraId="5B69EF01" w14:textId="77777777" w:rsidTr="003710CA">
        <w:tc>
          <w:tcPr>
            <w:tcW w:w="4531" w:type="dxa"/>
          </w:tcPr>
          <w:p w14:paraId="004EAFFB" w14:textId="77777777" w:rsidR="004700CE" w:rsidRPr="003710CA" w:rsidRDefault="004700CE" w:rsidP="004700CE">
            <w:pPr>
              <w:pStyle w:val="Geenafstand"/>
            </w:pPr>
            <w:r w:rsidRPr="003710CA">
              <w:t>VAT registration number</w:t>
            </w:r>
          </w:p>
        </w:tc>
        <w:tc>
          <w:tcPr>
            <w:tcW w:w="4531" w:type="dxa"/>
          </w:tcPr>
          <w:p w14:paraId="65C1EB3A" w14:textId="77777777" w:rsidR="004700CE" w:rsidRPr="00E52A8E" w:rsidRDefault="005C5420" w:rsidP="004700CE">
            <w:pPr>
              <w:pStyle w:val="Geenafstand"/>
            </w:pPr>
            <w:sdt>
              <w:sdtPr>
                <w:id w:val="2140984036"/>
                <w:placeholder>
                  <w:docPart w:val="A49A4E4BF99040CE8D93490668A99BF8"/>
                </w:placeholder>
                <w:showingPlcHdr/>
              </w:sdtPr>
              <w:sdtEndPr/>
              <w:sdtContent>
                <w:r w:rsidR="004700CE">
                  <w:rPr>
                    <w:rStyle w:val="Tekstvantijdelijkeaanduiding"/>
                    <w:color w:val="EB5D47" w:themeColor="accent2"/>
                  </w:rPr>
                  <w:t>VAT registration number</w:t>
                </w:r>
              </w:sdtContent>
            </w:sdt>
          </w:p>
        </w:tc>
      </w:tr>
    </w:tbl>
    <w:p w14:paraId="0A02E6E9" w14:textId="77777777" w:rsidR="00E47A4B" w:rsidRDefault="00E47A4B" w:rsidP="00E67443"/>
    <w:p w14:paraId="2C61418D" w14:textId="77777777" w:rsidR="00E47A4B" w:rsidRDefault="00E47A4B" w:rsidP="00E67443">
      <w:r>
        <w:br w:type="page"/>
      </w:r>
    </w:p>
    <w:p w14:paraId="2A1C8DF3" w14:textId="77777777" w:rsidR="004B6EAB" w:rsidRDefault="004B6EAB" w:rsidP="00E67443">
      <w:pPr>
        <w:pStyle w:val="Kop2"/>
      </w:pPr>
      <w:r>
        <w:lastRenderedPageBreak/>
        <w:t>Annex 1: Intellectual property, Publication and Confidential Information</w:t>
      </w:r>
    </w:p>
    <w:p w14:paraId="247E60F2" w14:textId="77777777" w:rsidR="004B6EAB" w:rsidRPr="00672FB8" w:rsidRDefault="004B6EAB" w:rsidP="00E67443">
      <w:pPr>
        <w:pStyle w:val="Kop3"/>
      </w:pPr>
      <w:r w:rsidRPr="00672FB8">
        <w:t xml:space="preserve">STANDARD TEXT NWO </w:t>
      </w:r>
      <w:r w:rsidR="00672FB8" w:rsidRPr="00672FB8">
        <w:br/>
      </w:r>
      <w:r w:rsidRPr="00672FB8">
        <w:t>(not ap</w:t>
      </w:r>
      <w:r w:rsidR="001E49A7" w:rsidRPr="00672FB8">
        <w:t xml:space="preserve">plicable if </w:t>
      </w:r>
      <w:r w:rsidR="007E1B95" w:rsidRPr="007E1B95">
        <w:t>tailor-made agreements</w:t>
      </w:r>
      <w:r w:rsidR="001E49A7" w:rsidRPr="00672FB8">
        <w:t xml:space="preserve"> is chosen)</w:t>
      </w:r>
    </w:p>
    <w:p w14:paraId="1F59EA33" w14:textId="77777777" w:rsidR="004B6EAB" w:rsidRDefault="00672FB8" w:rsidP="00E67443">
      <w:pPr>
        <w:pStyle w:val="Kop4"/>
      </w:pPr>
      <w:r>
        <w:t xml:space="preserve">4.1 </w:t>
      </w:r>
      <w:r w:rsidR="004B6EAB">
        <w:t>Additional Definitions</w:t>
      </w:r>
    </w:p>
    <w:p w14:paraId="577A688A" w14:textId="77777777" w:rsidR="004B6EAB" w:rsidRDefault="004B6EAB" w:rsidP="00F142CC">
      <w:pPr>
        <w:pStyle w:val="Standaard-Definitionstableplaintext"/>
        <w:spacing w:after="0"/>
      </w:pPr>
      <w:r w:rsidRPr="00432F0F">
        <w:rPr>
          <w:color w:val="18657C" w:themeColor="text2"/>
        </w:rPr>
        <w:t>Confidential Information</w:t>
      </w:r>
      <w:r>
        <w:tab/>
        <w:t>All information, including Background Information of whatever nature or in whatever form which is disclosed by one of the Parties (‘the Disclosing Party’) to one of the other Parties (‘the Receiving Party’) in connection with the Project after the Effective Date and which</w:t>
      </w:r>
    </w:p>
    <w:p w14:paraId="0E0950F3" w14:textId="77777777" w:rsidR="004B6EAB" w:rsidRPr="00E869A7" w:rsidRDefault="004B6EAB" w:rsidP="00E869A7">
      <w:pPr>
        <w:pStyle w:val="Lijstlevel3Nummeringiiiiii0"/>
        <w:ind w:left="2552" w:hanging="284"/>
      </w:pPr>
      <w:r w:rsidRPr="00E869A7">
        <w:t>if disclosed in tangible form, was marked as Confidential at the time of such disclosure; or</w:t>
      </w:r>
    </w:p>
    <w:p w14:paraId="16733373" w14:textId="77777777" w:rsidR="004B6EAB" w:rsidRPr="00E869A7" w:rsidRDefault="004B6EAB" w:rsidP="00E869A7">
      <w:pPr>
        <w:pStyle w:val="Lijstlevel3Nummeringiiiiii0"/>
        <w:ind w:left="2552" w:hanging="284"/>
      </w:pPr>
      <w:r w:rsidRPr="00E869A7">
        <w:t>if disclosed orally, was stated to be confidential at the time of such disclosure and confirmed as confidential in writing within thirty (30) days after disclosure; or</w:t>
      </w:r>
    </w:p>
    <w:p w14:paraId="5C898CF4" w14:textId="77777777" w:rsidR="004B6EAB" w:rsidRDefault="004B6EAB" w:rsidP="00F142CC">
      <w:pPr>
        <w:pStyle w:val="Lijstlevel3Nummeringiiiiii0"/>
        <w:spacing w:after="260"/>
        <w:ind w:left="2552" w:hanging="284"/>
      </w:pPr>
      <w:r w:rsidRPr="00E869A7">
        <w:t>should reasonably be understood to be confidential.</w:t>
      </w:r>
    </w:p>
    <w:p w14:paraId="23F1661A" w14:textId="77777777" w:rsidR="004B6EAB" w:rsidRDefault="004B6EAB" w:rsidP="00E67443">
      <w:pPr>
        <w:pStyle w:val="Standaard-Definitionstableplaintext"/>
      </w:pPr>
      <w:r w:rsidRPr="00432F0F">
        <w:rPr>
          <w:color w:val="18657C" w:themeColor="text2"/>
        </w:rPr>
        <w:t>Field of Use</w:t>
      </w:r>
      <w:r>
        <w:tab/>
        <w:t>The business field of use of a Project Stakeholder to be specified, in which the Project Stakeholder concerned can use the Option to apply for a licence on Results on a commercial basis.</w:t>
      </w:r>
    </w:p>
    <w:p w14:paraId="7EE6B7C7" w14:textId="77777777" w:rsidR="004B6EAB" w:rsidRDefault="004B6EAB" w:rsidP="00E67443">
      <w:pPr>
        <w:pStyle w:val="Standaard-Definitionstableplaintext"/>
      </w:pPr>
      <w:r w:rsidRPr="00432F0F">
        <w:rPr>
          <w:color w:val="18657C" w:themeColor="text2"/>
        </w:rPr>
        <w:t>IPR</w:t>
      </w:r>
      <w:r>
        <w:tab/>
        <w:t>Intellectual Property Rights, including industrial property rights, database rights, and any similar forms of statutory protection, arising or available wherever in the world.</w:t>
      </w:r>
    </w:p>
    <w:p w14:paraId="7425404E" w14:textId="77777777" w:rsidR="004B6EAB" w:rsidRDefault="004B6EAB" w:rsidP="00E67443">
      <w:pPr>
        <w:pStyle w:val="Standaard-Definitionstableplaintext"/>
      </w:pPr>
      <w:r w:rsidRPr="00432F0F">
        <w:rPr>
          <w:color w:val="18657C" w:themeColor="text2"/>
        </w:rPr>
        <w:t>Option</w:t>
      </w:r>
      <w:r>
        <w:tab/>
        <w:t xml:space="preserve">The right of the Project Stakeholder(s) that co-fund the Project by contributing at least ten percent (10%) of the overall project budget (as laid down in the Grant Award Decision) to acquire an (exclusive) right to use Results generated by the Grant Recipient(s) in a Field of Use or acquire ownership of those Results. </w:t>
      </w:r>
    </w:p>
    <w:p w14:paraId="5420E9A5" w14:textId="77777777" w:rsidR="004B6EAB" w:rsidRDefault="00E869A7" w:rsidP="00E67443">
      <w:pPr>
        <w:pStyle w:val="Kop4"/>
      </w:pPr>
      <w:r>
        <w:t xml:space="preserve">4.2 </w:t>
      </w:r>
      <w:r w:rsidR="004B6EAB">
        <w:t>Results and Background Information</w:t>
      </w:r>
    </w:p>
    <w:p w14:paraId="0DB03BC8" w14:textId="77777777" w:rsidR="004B6EAB" w:rsidRDefault="004B6EAB" w:rsidP="00E869A7">
      <w:pPr>
        <w:pStyle w:val="Lijstlevel1Nummering123"/>
        <w:numPr>
          <w:ilvl w:val="0"/>
          <w:numId w:val="18"/>
        </w:numPr>
      </w:pPr>
      <w:r>
        <w:t>Results are owned by the Party that generates them.</w:t>
      </w:r>
    </w:p>
    <w:p w14:paraId="3CF21D28" w14:textId="77777777" w:rsidR="004B6EAB" w:rsidRDefault="004B6EAB" w:rsidP="00672FB8">
      <w:pPr>
        <w:pStyle w:val="Lijstlevel1Nummering123"/>
        <w:spacing w:after="0"/>
      </w:pPr>
      <w:r>
        <w:t>In case Results are generated by two or more Parties jointly, the contribution of each of the Parties to these Results being indivisible, these Results will be jointly owned by such Parties in equal undivided shares, unless it is obvious that this division of ownership is disproportionate in relation to the respective contributions to such Results. The co-owners will, by mutual agreement, draw up written agreements with regard to the protection and commercial use of these joint Results in a ‘Joint Ownership Agreement’ (‘JOA’). In such JOA, the co-owners shall make arrangements for the commercial use of the joint Results, and/or for licensing the joint Results to third parties. These arrangements shall comply with the NWO Grant Rules 2017 and European legislation on state aid.</w:t>
      </w:r>
      <w:r w:rsidR="00E869A7">
        <w:br/>
      </w:r>
      <w:r>
        <w:t xml:space="preserve">However, where no JOA has yet been concluded, each Party shall be: </w:t>
      </w:r>
    </w:p>
    <w:p w14:paraId="2F555588" w14:textId="77777777" w:rsidR="004B6EAB" w:rsidRDefault="004B6EAB" w:rsidP="00E869A7">
      <w:pPr>
        <w:pStyle w:val="Lijstlevel2Nummeringiiiiii0"/>
        <w:numPr>
          <w:ilvl w:val="1"/>
          <w:numId w:val="19"/>
        </w:numPr>
      </w:pPr>
      <w:r>
        <w:t>entitled to use their jointly owned Results for non-commercial research and education on a royalty-free basis, and without requiring the prior consent of the other joint owner(s), and</w:t>
      </w:r>
    </w:p>
    <w:p w14:paraId="77BF1F9D" w14:textId="77777777" w:rsidR="004B6EAB" w:rsidRDefault="004B6EAB" w:rsidP="00E869A7">
      <w:pPr>
        <w:pStyle w:val="Lijstlevel2Nummeringiiiiii0"/>
      </w:pPr>
      <w:r>
        <w:lastRenderedPageBreak/>
        <w:t xml:space="preserve">free to use such Result for its own purposes (including commercial activities) subject to the conditions under a) and b) hereunder; and/or </w:t>
      </w:r>
    </w:p>
    <w:p w14:paraId="7A2CC8BC" w14:textId="77777777" w:rsidR="004B6EAB" w:rsidRDefault="004B6EAB" w:rsidP="00E869A7">
      <w:pPr>
        <w:pStyle w:val="Lijstlevel2Nummeringiiiiii0"/>
      </w:pPr>
      <w:r>
        <w:t>entitled to grant non-exclusive licenses to third parties, without any right to sub-license, subject to the conditions under a) and b) hereunder:</w:t>
      </w:r>
    </w:p>
    <w:p w14:paraId="231DDA7F" w14:textId="77777777" w:rsidR="004B6EAB" w:rsidRPr="00672FB8" w:rsidRDefault="004B6EAB" w:rsidP="00672FB8">
      <w:pPr>
        <w:pStyle w:val="Lijstlevel3Nummeringabc"/>
      </w:pPr>
      <w:r w:rsidRPr="00672FB8">
        <w:t xml:space="preserve">at least forty-five (45) days prior notice must be given to the other Party. </w:t>
      </w:r>
    </w:p>
    <w:p w14:paraId="4B53F9E6" w14:textId="77777777" w:rsidR="004B6EAB" w:rsidRPr="00672FB8" w:rsidRDefault="004B6EAB" w:rsidP="00672FB8">
      <w:pPr>
        <w:pStyle w:val="Lijstlevel3Nummeringabc"/>
        <w:spacing w:after="260"/>
        <w:contextualSpacing/>
      </w:pPr>
      <w:r w:rsidRPr="00672FB8">
        <w:t>a fair and reasonable market price must be provided to the other Party to be agreed upon in writing, in advance.</w:t>
      </w:r>
    </w:p>
    <w:p w14:paraId="6FA6DC7F" w14:textId="77777777" w:rsidR="004B6EAB" w:rsidRDefault="004B6EAB" w:rsidP="00E869A7">
      <w:pPr>
        <w:pStyle w:val="Lijstlevel1Nummering123"/>
      </w:pPr>
      <w:r>
        <w:t>This Agreement does not affect the ownership of any Background Information.</w:t>
      </w:r>
    </w:p>
    <w:p w14:paraId="6F65DC36" w14:textId="77777777" w:rsidR="004B6EAB" w:rsidRDefault="004B6EAB" w:rsidP="00E869A7">
      <w:pPr>
        <w:pStyle w:val="Lijstlevel1Nummering123"/>
      </w:pPr>
      <w:r>
        <w:t xml:space="preserve">Prior to the start of the Project, Parties will identify and agree on the Background Information that they will make available for the purpose of executing the Project. Such Background Information shall be listed in Annex </w:t>
      </w:r>
      <w:r w:rsidR="00634314">
        <w:t>4</w:t>
      </w:r>
      <w:r>
        <w:t xml:space="preserve">. Legal restrictions or limits of use on such Background Information, if any, shall not contravene the terms of This Agreement and in particular articles 4.2.5 and 4.2.6. </w:t>
      </w:r>
    </w:p>
    <w:p w14:paraId="31BDE8FF" w14:textId="77777777" w:rsidR="004B6EAB" w:rsidRDefault="004B6EAB" w:rsidP="00E869A7">
      <w:pPr>
        <w:pStyle w:val="Lijstlevel1Nummering123"/>
      </w:pPr>
      <w:r>
        <w:t>Parties hereby grant, rights to use their Background Information free of charge on a non-exclusive, non-transferable, and non-sublicensable basis to the Party needing the Background Information for the purpose of executing the Project and solely for the duration of this Agreement.</w:t>
      </w:r>
    </w:p>
    <w:p w14:paraId="5DA04F55" w14:textId="77777777" w:rsidR="004B6EAB" w:rsidRDefault="004B6EAB" w:rsidP="00E869A7">
      <w:pPr>
        <w:pStyle w:val="Lijstlevel1Nummering123"/>
      </w:pPr>
      <w:r>
        <w:t xml:space="preserve">If Background Information is needed for the (commercial) exploitation or the utilisation of Results, the Party holding the rights to that Background Information will, on conditions to be agreed upon, grant the right of use concerned to the Party requiring such rights. These conditions will be reasonable or on market terms. </w:t>
      </w:r>
    </w:p>
    <w:p w14:paraId="6A1061C5" w14:textId="77777777" w:rsidR="004B6EAB" w:rsidRDefault="004B6EAB" w:rsidP="00E869A7">
      <w:pPr>
        <w:pStyle w:val="Lijstlevel1Nummering123"/>
      </w:pPr>
      <w:r>
        <w:t xml:space="preserve">Parties hereby grant rights to use their Results free of charge on a non-exclusive, non-transferable, and non-sublicensable basis to the Party needing Results for the purpose of executing the Project and solely for the duration of this Agreement. </w:t>
      </w:r>
    </w:p>
    <w:p w14:paraId="1183A001" w14:textId="77777777" w:rsidR="004B6EAB" w:rsidRDefault="00672FB8" w:rsidP="00E67443">
      <w:pPr>
        <w:pStyle w:val="Kop4"/>
      </w:pPr>
      <w:r>
        <w:t xml:space="preserve">4.3 </w:t>
      </w:r>
      <w:r w:rsidR="004B6EAB">
        <w:t>The Option</w:t>
      </w:r>
    </w:p>
    <w:p w14:paraId="019E0D40" w14:textId="77777777" w:rsidR="004B6EAB" w:rsidRDefault="004B6EAB" w:rsidP="00E869A7">
      <w:pPr>
        <w:pStyle w:val="Lijstlevel1Nummering123"/>
        <w:numPr>
          <w:ilvl w:val="0"/>
          <w:numId w:val="20"/>
        </w:numPr>
      </w:pPr>
      <w:r>
        <w:t xml:space="preserve">Grant Recipient(s) hereby grant to the Project Stakeholder(s) that contribute(s) at least ten percent (10%) of the Project budget an Option to acquire an exclusive or non-exclusive right to exploit Results in the respective Project Stakeholder’s Field of Use or acquire ownership of those Results. </w:t>
      </w:r>
    </w:p>
    <w:p w14:paraId="276EFD49" w14:textId="77777777" w:rsidR="004B6EAB" w:rsidRDefault="004B6EAB" w:rsidP="00E869A7">
      <w:pPr>
        <w:pStyle w:val="Lijstlevel1Nummering123"/>
      </w:pPr>
      <w:r>
        <w:t>A Project Stakeholder may exercise the Option for any specific part of the Results by written notification to the respective Grant Recipient within three (3) months of being informed of the Results.</w:t>
      </w:r>
    </w:p>
    <w:p w14:paraId="67F7935D" w14:textId="77777777" w:rsidR="004B6EAB" w:rsidRDefault="004B6EAB" w:rsidP="00672FB8">
      <w:pPr>
        <w:pStyle w:val="Lijstlevel1Nummering123"/>
        <w:spacing w:after="0"/>
      </w:pPr>
      <w:r>
        <w:t>Upon exercising the Option, Parties concerned shall promptly enter negotiations in good faith to reach agreement on fair and reasonable conditions within six (6) months of the written exercise of the Option. The licence or transfer agreement shall include at least the following provisions:</w:t>
      </w:r>
    </w:p>
    <w:p w14:paraId="1FDD44D2" w14:textId="77777777" w:rsidR="004B6EAB" w:rsidRDefault="004B6EAB" w:rsidP="00E869A7">
      <w:pPr>
        <w:pStyle w:val="Lijstlevel2Nummeringiiiiii0"/>
        <w:numPr>
          <w:ilvl w:val="1"/>
          <w:numId w:val="21"/>
        </w:numPr>
      </w:pPr>
      <w:r>
        <w:t>The respective Project Stakeholder obtains the right to use and exploit the Results in its Field of Use;</w:t>
      </w:r>
    </w:p>
    <w:p w14:paraId="06A5E8FC" w14:textId="77777777" w:rsidR="004B6EAB" w:rsidRDefault="00E811C7" w:rsidP="00E811C7">
      <w:pPr>
        <w:pStyle w:val="Lijstlevel2Nummeringiiiiii0"/>
        <w:numPr>
          <w:ilvl w:val="1"/>
          <w:numId w:val="21"/>
        </w:numPr>
      </w:pPr>
      <w:r>
        <w:t>The respective Project Stakeholder pays to the Grant Recipient(s) that own the Results a fair and reasonable market price. If the Project Stakeholders have contributed at least thirty percent (30%) of the Project Budget, Parties may consider the contributions as an indication of a fair and reasonable market price in exchange for a non-exclusive licence in the Field of Use of the respective Project Stakeholder, notwithstanding state aid rules</w:t>
      </w:r>
      <w:r w:rsidR="004B6EAB">
        <w:t>;</w:t>
      </w:r>
    </w:p>
    <w:p w14:paraId="25E7C3F8" w14:textId="77777777" w:rsidR="004B6EAB" w:rsidRDefault="004B6EAB" w:rsidP="00E869A7">
      <w:pPr>
        <w:pStyle w:val="Lijstlevel2Nummeringiiiiii0"/>
        <w:numPr>
          <w:ilvl w:val="1"/>
          <w:numId w:val="21"/>
        </w:numPr>
      </w:pPr>
      <w:r>
        <w:t>The respective Project Stakeholder shall make best endeavours to exploit the Results in its Field of Use and report to the Grant Recipient(s) on the progress of the exploitation frequently;</w:t>
      </w:r>
    </w:p>
    <w:p w14:paraId="4755D251" w14:textId="77777777" w:rsidR="004B6EAB" w:rsidRDefault="004B6EAB" w:rsidP="00E869A7">
      <w:pPr>
        <w:pStyle w:val="Lijstlevel2Nummeringiiiiii0"/>
        <w:numPr>
          <w:ilvl w:val="1"/>
          <w:numId w:val="21"/>
        </w:numPr>
      </w:pPr>
      <w:r>
        <w:t>Grant Recipients shall retain the right at all times to use Results for further non-commercial research and education on a royalty-free basis;</w:t>
      </w:r>
    </w:p>
    <w:p w14:paraId="4272435E" w14:textId="77777777" w:rsidR="004B6EAB" w:rsidRDefault="004B6EAB" w:rsidP="00E869A7">
      <w:pPr>
        <w:pStyle w:val="Lijstlevel2Nummeringiiiiii0"/>
      </w:pPr>
      <w:r>
        <w:t xml:space="preserve">Grant Recipient(s) shall not be held liable for any loss or damage incurred by the respective Project Stakeholder arising out of the use or exploitation of Results. The respective Project Stakeholder shall </w:t>
      </w:r>
      <w:r>
        <w:lastRenderedPageBreak/>
        <w:t>indemnify Grant Recipient(s) against claims from third parties arising out of the use or exploitation of Results by or through the respective Project Stakeholder.</w:t>
      </w:r>
    </w:p>
    <w:p w14:paraId="348F541A" w14:textId="77777777" w:rsidR="004B6EAB" w:rsidRDefault="004B6EAB" w:rsidP="00E869A7">
      <w:pPr>
        <w:pStyle w:val="Lijstlevel2Nummeringiiiiii0"/>
        <w:spacing w:after="260"/>
      </w:pPr>
      <w:r>
        <w:t>The licence or transfer agreement shall take into account the Ten Principles for Socially Responsible Licensing as laid down in the NFU report on ‘Ten Principles for Socially Responsible Licensing’.</w:t>
      </w:r>
    </w:p>
    <w:p w14:paraId="799A32F2" w14:textId="77777777" w:rsidR="004B6EAB" w:rsidRDefault="004B6EAB" w:rsidP="00E869A7">
      <w:pPr>
        <w:pStyle w:val="Lijstlevel1Nummering123"/>
      </w:pPr>
      <w:r>
        <w:t>In the event that a Project Stakeholder has failed to exercise the Option within the set timeframe the Option for the Results concerned shall lapse and the respective Grant Recipient(s) shall be free to offer the Results concerned to a third party.</w:t>
      </w:r>
    </w:p>
    <w:p w14:paraId="2BA17563" w14:textId="77777777" w:rsidR="004B6EAB" w:rsidRDefault="00672FB8" w:rsidP="00E67443">
      <w:pPr>
        <w:pStyle w:val="Kop4"/>
      </w:pPr>
      <w:r>
        <w:t xml:space="preserve">4.4 </w:t>
      </w:r>
      <w:r w:rsidR="004B6EAB">
        <w:t>Publication, Confidentiality and Personal Data</w:t>
      </w:r>
    </w:p>
    <w:p w14:paraId="6C211A06" w14:textId="77777777" w:rsidR="004B6EAB" w:rsidRDefault="004B6EAB" w:rsidP="00672FB8">
      <w:pPr>
        <w:pStyle w:val="Lijstlevel1Nummering123"/>
        <w:numPr>
          <w:ilvl w:val="0"/>
          <w:numId w:val="22"/>
        </w:numPr>
      </w:pPr>
      <w:r>
        <w:t>Article 4.1 of the NWO Grant Rules 2017 is applicable.</w:t>
      </w:r>
    </w:p>
    <w:p w14:paraId="4CF047D3" w14:textId="77777777" w:rsidR="004B6EAB" w:rsidRDefault="004B6EAB" w:rsidP="00672FB8">
      <w:pPr>
        <w:pStyle w:val="Lijstlevel1Nummering123"/>
      </w:pPr>
      <w:r>
        <w:t>Before a Publication can be released, each Party intending to publish shall submit a draft of the Publication thirty (30) days before publication thereof to the other Parties.</w:t>
      </w:r>
    </w:p>
    <w:p w14:paraId="39003601" w14:textId="77777777" w:rsidR="004B6EAB" w:rsidRDefault="004B6EAB" w:rsidP="00672FB8">
      <w:pPr>
        <w:pStyle w:val="Lijstlevel1Nummering123"/>
        <w:spacing w:after="0"/>
      </w:pPr>
      <w:r>
        <w:t>Parties may object to the publication within thirty (30) days after receipt of a copy of the intended Publication on any of the following grounds:</w:t>
      </w:r>
    </w:p>
    <w:p w14:paraId="5824A1B9" w14:textId="77777777" w:rsidR="004B6EAB" w:rsidRDefault="004B6EAB" w:rsidP="00672FB8">
      <w:pPr>
        <w:pStyle w:val="Lijstlevel2Nummeringiiiiii0"/>
        <w:numPr>
          <w:ilvl w:val="1"/>
          <w:numId w:val="23"/>
        </w:numPr>
      </w:pPr>
      <w:r>
        <w:t>that they consider the protection of Results and/or the objecting Party’s Background Information would be adversely affected by the proposed Publication;</w:t>
      </w:r>
    </w:p>
    <w:p w14:paraId="105D1C7D" w14:textId="77777777" w:rsidR="004B6EAB" w:rsidRDefault="004B6EAB" w:rsidP="00672FB8">
      <w:pPr>
        <w:pStyle w:val="Lijstlevel2Nummeringiiiiii0"/>
      </w:pPr>
      <w:r>
        <w:t>that the intended Publication includes Confidential Information of the objecting Party.</w:t>
      </w:r>
    </w:p>
    <w:p w14:paraId="5F1A9890" w14:textId="77777777" w:rsidR="004B6EAB" w:rsidRDefault="004B6EAB" w:rsidP="00672FB8">
      <w:pPr>
        <w:pStyle w:val="Lijstlevel2Nummeringiiiiii0"/>
        <w:numPr>
          <w:ilvl w:val="0"/>
          <w:numId w:val="0"/>
        </w:numPr>
        <w:spacing w:after="260"/>
        <w:ind w:left="680"/>
      </w:pPr>
      <w:r>
        <w:t xml:space="preserve">The publishing Party shall, in mutual consent, adapt the Publication in such a way that the objections are removed. However, the scientific Integrity may not be affected. The Publication may be delayed by the Project Leader for a maximum period of four (4) months following the submitting date mentioned in clause (2) of this </w:t>
      </w:r>
      <w:r w:rsidR="00B62C00">
        <w:t>a</w:t>
      </w:r>
      <w:r>
        <w:t>rticle in order to file a patent application. Parties may extend this period by mutual consent up to six (6) months.</w:t>
      </w:r>
    </w:p>
    <w:p w14:paraId="1A5BAC26" w14:textId="77777777" w:rsidR="004B6EAB" w:rsidRDefault="004B6EAB" w:rsidP="00672FB8">
      <w:pPr>
        <w:pStyle w:val="Lijstlevel1Nummering123"/>
        <w:spacing w:after="0"/>
      </w:pPr>
      <w:r>
        <w:t>For the duration of this Agreement and for five (5) years thereafter, Parties shall be obliged to observe secrecy in respect of all Confidential Information from the other Party with which they become acquainted during the Project and/or in respect of which they have been informed explicitly that confidentiality is necessary for the other party. This duty to observe confidentiality shall not be applicable to:</w:t>
      </w:r>
    </w:p>
    <w:p w14:paraId="49E7ED7E" w14:textId="77777777" w:rsidR="004B6EAB" w:rsidRDefault="004B6EAB" w:rsidP="00672FB8">
      <w:pPr>
        <w:pStyle w:val="Lijstlevel2Nummeringiiiiii0"/>
        <w:numPr>
          <w:ilvl w:val="1"/>
          <w:numId w:val="24"/>
        </w:numPr>
      </w:pPr>
      <w:r>
        <w:t>information which is in the possession of a Party at the moment that this Party is informed of the Confidential Information;</w:t>
      </w:r>
    </w:p>
    <w:p w14:paraId="618EE3BF" w14:textId="77777777" w:rsidR="004B6EAB" w:rsidRDefault="004B6EAB" w:rsidP="00672FB8">
      <w:pPr>
        <w:pStyle w:val="Lijstlevel2Nummeringiiiiii0"/>
      </w:pPr>
      <w:r>
        <w:t>information which is generally known on the day on which a Party is informed thereof by the other Party;</w:t>
      </w:r>
    </w:p>
    <w:p w14:paraId="41C40295" w14:textId="77777777" w:rsidR="004B6EAB" w:rsidRDefault="004B6EAB" w:rsidP="00672FB8">
      <w:pPr>
        <w:pStyle w:val="Lijstlevel2Nummeringiiiiii0"/>
      </w:pPr>
      <w:r>
        <w:t>information which has been legitimately obtained by a Party from third parties, without restriction of disclosure;</w:t>
      </w:r>
    </w:p>
    <w:p w14:paraId="17A3F30F" w14:textId="77777777" w:rsidR="004B6EAB" w:rsidRDefault="004B6EAB" w:rsidP="00672FB8">
      <w:pPr>
        <w:pStyle w:val="Lijstlevel2Nummeringiiiiii0"/>
      </w:pPr>
      <w:r>
        <w:t>information which has become generally known after the date on which a Party has been informed thereof, other than through the illegitimate action or negligence of this Party;</w:t>
      </w:r>
    </w:p>
    <w:p w14:paraId="07B053A1" w14:textId="77777777" w:rsidR="004B6EAB" w:rsidRDefault="004B6EAB" w:rsidP="00672FB8">
      <w:pPr>
        <w:pStyle w:val="Lijstlevel2Nummeringiiiiii0"/>
        <w:spacing w:after="260"/>
      </w:pPr>
      <w:r>
        <w:t>information that is required to be disclosed by an order of any court of competent jurisdiction or governmental authority provided that the Receiving Party if legally possible (i) notifies the Disclosing Party; and (ii) complies with the Disclosing Party’s reasonable instructions to protect the confidentiality of the Confidential Information.</w:t>
      </w:r>
    </w:p>
    <w:p w14:paraId="1284FE6A" w14:textId="77777777" w:rsidR="004B6EAB" w:rsidRDefault="004B6EAB" w:rsidP="00672FB8">
      <w:pPr>
        <w:pStyle w:val="Lijstlevel1Nummering123"/>
      </w:pPr>
      <w:r>
        <w:t>Parties shall process personal data in accordance with the applicable data protection legislation. In the event an exchange of personal data between Parties is required for the execution of the Agreement, Parties shall separately make appropriate additional arrangements in line with the applicable data protection legislation.</w:t>
      </w:r>
    </w:p>
    <w:p w14:paraId="1320E175" w14:textId="77777777" w:rsidR="002A35FC" w:rsidRDefault="002A35FC" w:rsidP="00E67443">
      <w:pPr>
        <w:rPr>
          <w:rFonts w:asciiTheme="majorHAnsi" w:eastAsiaTheme="majorEastAsia" w:hAnsiTheme="majorHAnsi" w:cstheme="majorBidi"/>
          <w:noProof/>
          <w:color w:val="18657C"/>
          <w:sz w:val="28"/>
          <w:szCs w:val="17"/>
          <w:u w:color="808080"/>
        </w:rPr>
      </w:pPr>
      <w:r>
        <w:br w:type="page"/>
      </w:r>
    </w:p>
    <w:p w14:paraId="6F75FAC6" w14:textId="77777777" w:rsidR="004B6EAB" w:rsidRDefault="004B6EAB" w:rsidP="00E67443">
      <w:pPr>
        <w:pStyle w:val="Kop3"/>
      </w:pPr>
      <w:r>
        <w:lastRenderedPageBreak/>
        <w:t xml:space="preserve">TAILOR-MADE AGREEMENTS on intellectual property, publication and confidential information </w:t>
      </w:r>
      <w:r w:rsidR="002A35FC">
        <w:br/>
        <w:t>(delete if not applicable)</w:t>
      </w:r>
    </w:p>
    <w:p w14:paraId="1C2283C1" w14:textId="77777777" w:rsidR="00E67443" w:rsidRPr="00E67443" w:rsidRDefault="005C5420" w:rsidP="00E67443">
      <w:pPr>
        <w:rPr>
          <w:i/>
        </w:rPr>
      </w:pPr>
      <w:sdt>
        <w:sdtPr>
          <w:id w:val="1249688755"/>
          <w:placeholder>
            <w:docPart w:val="B7449A04F32D40079F1D65AACAC9A2E5"/>
          </w:placeholder>
          <w:showingPlcHdr/>
        </w:sdtPr>
        <w:sdtEndPr/>
        <w:sdtContent>
          <w:r w:rsidR="00D1103C">
            <w:rPr>
              <w:rStyle w:val="Tekstvantijdelijkeaanduiding"/>
              <w:color w:val="EB5D47" w:themeColor="accent2"/>
            </w:rPr>
            <w:t>Enter your own agreement</w:t>
          </w:r>
        </w:sdtContent>
      </w:sdt>
      <w:r w:rsidR="00E67443" w:rsidRPr="00E67443">
        <w:rPr>
          <w:i/>
        </w:rPr>
        <w:br/>
      </w:r>
      <w:r w:rsidR="002A35FC" w:rsidRPr="00E67443">
        <w:rPr>
          <w:i/>
        </w:rPr>
        <w:t>(Use Word Style ‘Kop 4’</w:t>
      </w:r>
      <w:r w:rsidR="003D7E04">
        <w:rPr>
          <w:i/>
        </w:rPr>
        <w:t xml:space="preserve"> to define any headings</w:t>
      </w:r>
      <w:r w:rsidR="00E67443" w:rsidRPr="00E67443">
        <w:rPr>
          <w:i/>
        </w:rPr>
        <w:t xml:space="preserve">. See </w:t>
      </w:r>
      <w:r w:rsidR="00B62C00">
        <w:rPr>
          <w:i/>
        </w:rPr>
        <w:t>a</w:t>
      </w:r>
      <w:r w:rsidR="00E67443" w:rsidRPr="00E67443">
        <w:rPr>
          <w:i/>
        </w:rPr>
        <w:t>rticle 4 for minimum</w:t>
      </w:r>
      <w:r w:rsidR="003D7E04">
        <w:rPr>
          <w:i/>
        </w:rPr>
        <w:t xml:space="preserve"> agreement</w:t>
      </w:r>
      <w:r w:rsidR="00E67443" w:rsidRPr="00E67443">
        <w:rPr>
          <w:i/>
        </w:rPr>
        <w:t xml:space="preserve"> requirements</w:t>
      </w:r>
      <w:r w:rsidR="002A35FC" w:rsidRPr="00E67443">
        <w:rPr>
          <w:i/>
        </w:rPr>
        <w:t>)</w:t>
      </w:r>
    </w:p>
    <w:p w14:paraId="73254679" w14:textId="77777777" w:rsidR="00E67443" w:rsidRDefault="00E67443" w:rsidP="00E67443"/>
    <w:p w14:paraId="780D751B" w14:textId="77777777" w:rsidR="00E67443" w:rsidRDefault="00E67443" w:rsidP="00E67443"/>
    <w:p w14:paraId="37529567" w14:textId="77777777" w:rsidR="002002B6" w:rsidRPr="00E67443" w:rsidRDefault="002002B6" w:rsidP="00E67443">
      <w:r>
        <w:br w:type="page"/>
      </w:r>
    </w:p>
    <w:p w14:paraId="763A6F59" w14:textId="0AF7ECB6" w:rsidR="002002B6" w:rsidRDefault="002002B6" w:rsidP="00E67443">
      <w:pPr>
        <w:pStyle w:val="Kop2"/>
      </w:pPr>
      <w:r>
        <w:lastRenderedPageBreak/>
        <w:t xml:space="preserve">Annex 2: Research Proposal, including Declaration(s) co-funding </w:t>
      </w:r>
    </w:p>
    <w:p w14:paraId="3ACEAEDB" w14:textId="77777777" w:rsidR="002A35FC" w:rsidRDefault="005C5420" w:rsidP="00E67443">
      <w:sdt>
        <w:sdtPr>
          <w:id w:val="2113316663"/>
          <w:placeholder>
            <w:docPart w:val="E19B657FEA514A01BF762265EC046A83"/>
          </w:placeholder>
          <w:showingPlcHdr/>
        </w:sdtPr>
        <w:sdtEndPr/>
        <w:sdtContent>
          <w:r w:rsidR="00D1103C">
            <w:rPr>
              <w:rStyle w:val="Tekstvantijdelijkeaanduiding"/>
              <w:color w:val="EB5D47" w:themeColor="accent2"/>
            </w:rPr>
            <w:t>Attach Annex 2</w:t>
          </w:r>
        </w:sdtContent>
      </w:sdt>
    </w:p>
    <w:p w14:paraId="2616D569" w14:textId="77777777" w:rsidR="002A35FC" w:rsidRPr="002A35FC" w:rsidRDefault="002A35FC" w:rsidP="00E67443"/>
    <w:p w14:paraId="5505EC6B" w14:textId="77777777" w:rsidR="002002B6" w:rsidRDefault="002002B6" w:rsidP="00E67443">
      <w:pPr>
        <w:rPr>
          <w:rFonts w:asciiTheme="majorHAnsi" w:eastAsiaTheme="majorEastAsia" w:hAnsiTheme="majorHAnsi" w:cstheme="majorBidi"/>
          <w:noProof/>
          <w:color w:val="18657C"/>
          <w:sz w:val="36"/>
          <w:szCs w:val="26"/>
          <w:u w:color="808080"/>
        </w:rPr>
      </w:pPr>
      <w:r>
        <w:br w:type="page"/>
      </w:r>
    </w:p>
    <w:p w14:paraId="5F4BA574" w14:textId="77777777" w:rsidR="002002B6" w:rsidRDefault="002002B6" w:rsidP="00E67443">
      <w:pPr>
        <w:pStyle w:val="Kop2"/>
      </w:pPr>
      <w:r>
        <w:lastRenderedPageBreak/>
        <w:t>Annex 3: Grant Award Decision NWO</w:t>
      </w:r>
    </w:p>
    <w:p w14:paraId="74173226" w14:textId="77777777" w:rsidR="00D1103C" w:rsidRDefault="005C5420" w:rsidP="00D1103C">
      <w:sdt>
        <w:sdtPr>
          <w:id w:val="-1239249782"/>
          <w:placeholder>
            <w:docPart w:val="32FDF82757694B39B5926D81B4C5209C"/>
          </w:placeholder>
          <w:showingPlcHdr/>
        </w:sdtPr>
        <w:sdtEndPr/>
        <w:sdtContent>
          <w:r w:rsidR="00D1103C">
            <w:rPr>
              <w:rStyle w:val="Tekstvantijdelijkeaanduiding"/>
              <w:color w:val="EB5D47" w:themeColor="accent2"/>
            </w:rPr>
            <w:t>Attach Annex 3</w:t>
          </w:r>
        </w:sdtContent>
      </w:sdt>
    </w:p>
    <w:p w14:paraId="38EBC1EF" w14:textId="77777777" w:rsidR="002002B6" w:rsidRDefault="002002B6" w:rsidP="00E67443"/>
    <w:p w14:paraId="477BB77B" w14:textId="77777777" w:rsidR="002A35FC" w:rsidRDefault="002A35FC" w:rsidP="00E67443"/>
    <w:p w14:paraId="703AB25D" w14:textId="77777777" w:rsidR="002002B6" w:rsidRDefault="002002B6" w:rsidP="00E67443">
      <w:pPr>
        <w:rPr>
          <w:rFonts w:asciiTheme="majorHAnsi" w:eastAsiaTheme="majorEastAsia" w:hAnsiTheme="majorHAnsi" w:cstheme="majorBidi"/>
          <w:noProof/>
          <w:color w:val="18657C"/>
          <w:sz w:val="36"/>
          <w:szCs w:val="26"/>
          <w:u w:color="808080"/>
        </w:rPr>
      </w:pPr>
      <w:r>
        <w:br w:type="page"/>
      </w:r>
    </w:p>
    <w:p w14:paraId="16D97AF8" w14:textId="77777777" w:rsidR="002002B6" w:rsidRDefault="002002B6" w:rsidP="00E67443">
      <w:pPr>
        <w:pStyle w:val="Kop2"/>
      </w:pPr>
      <w:r>
        <w:lastRenderedPageBreak/>
        <w:t>Annex 4: Background Information notice</w:t>
      </w:r>
    </w:p>
    <w:p w14:paraId="304F4633" w14:textId="77777777" w:rsidR="002002B6" w:rsidRDefault="002002B6" w:rsidP="00E67443">
      <w:r>
        <w:t xml:space="preserve">It is agreed between Parties that, to the best of their knowledge the following Background Information is hereby identified and agreed upon for use for performance of the Project. </w:t>
      </w:r>
    </w:p>
    <w:p w14:paraId="6C44DEA7" w14:textId="77777777" w:rsidR="002002B6" w:rsidRDefault="002002B6" w:rsidP="00E67443">
      <w:r>
        <w:t>Any limitations included in this Background Information Notice shall not contravene the terms of this Agreement and shall not exclude that, if Background Information is needed for the (commercial) exploitation or the utilisation of Results, the Party holding the rights to that Background Information will, on conditions to be agreed upon, grant the right of use concerned to the Party requiring such rights. These conditions will be reasonable or on market terms.</w:t>
      </w:r>
    </w:p>
    <w:tbl>
      <w:tblPr>
        <w:tblStyle w:val="Tabelraster"/>
        <w:tblW w:w="0" w:type="auto"/>
        <w:tblCellMar>
          <w:top w:w="85" w:type="dxa"/>
          <w:bottom w:w="85" w:type="dxa"/>
        </w:tblCellMar>
        <w:tblLook w:val="0420" w:firstRow="1" w:lastRow="0" w:firstColumn="0" w:lastColumn="0" w:noHBand="0" w:noVBand="1"/>
      </w:tblPr>
      <w:tblGrid>
        <w:gridCol w:w="3020"/>
        <w:gridCol w:w="3021"/>
        <w:gridCol w:w="3021"/>
      </w:tblGrid>
      <w:tr w:rsidR="002002B6" w:rsidRPr="002002B6" w14:paraId="7BBF8ECD" w14:textId="77777777" w:rsidTr="002002B6">
        <w:trPr>
          <w:tblHeader/>
        </w:trPr>
        <w:tc>
          <w:tcPr>
            <w:tcW w:w="3020" w:type="dxa"/>
            <w:shd w:val="clear" w:color="auto" w:fill="F2F2F2" w:themeFill="background1" w:themeFillShade="F2"/>
          </w:tcPr>
          <w:p w14:paraId="291E9B7D" w14:textId="77777777" w:rsidR="002002B6" w:rsidRPr="002002B6" w:rsidRDefault="002002B6" w:rsidP="002002B6">
            <w:pPr>
              <w:pStyle w:val="Geenafstand"/>
            </w:pPr>
            <w:r w:rsidRPr="002002B6">
              <w:t>Name Party</w:t>
            </w:r>
          </w:p>
        </w:tc>
        <w:tc>
          <w:tcPr>
            <w:tcW w:w="3021" w:type="dxa"/>
            <w:shd w:val="clear" w:color="auto" w:fill="F2F2F2" w:themeFill="background1" w:themeFillShade="F2"/>
          </w:tcPr>
          <w:p w14:paraId="163FD6C4" w14:textId="77777777" w:rsidR="002002B6" w:rsidRPr="002002B6" w:rsidRDefault="002002B6" w:rsidP="002002B6">
            <w:pPr>
              <w:pStyle w:val="Geenafstand"/>
            </w:pPr>
            <w:r w:rsidRPr="002002B6">
              <w:t>Description of Background Information</w:t>
            </w:r>
          </w:p>
        </w:tc>
        <w:tc>
          <w:tcPr>
            <w:tcW w:w="3021" w:type="dxa"/>
            <w:shd w:val="clear" w:color="auto" w:fill="F2F2F2" w:themeFill="background1" w:themeFillShade="F2"/>
          </w:tcPr>
          <w:p w14:paraId="2A1ED434" w14:textId="77777777" w:rsidR="002002B6" w:rsidRPr="002002B6" w:rsidRDefault="002002B6" w:rsidP="002002B6">
            <w:pPr>
              <w:pStyle w:val="Geenafstand"/>
            </w:pPr>
            <w:r w:rsidRPr="002002B6">
              <w:t>Specific limitations and/or conditions for use for performance of the Project</w:t>
            </w:r>
          </w:p>
        </w:tc>
      </w:tr>
      <w:tr w:rsidR="002002B6" w:rsidRPr="002002B6" w14:paraId="4C3016A3" w14:textId="77777777" w:rsidTr="002002B6">
        <w:tc>
          <w:tcPr>
            <w:tcW w:w="3020" w:type="dxa"/>
          </w:tcPr>
          <w:p w14:paraId="7ED64C59" w14:textId="77777777" w:rsidR="002002B6" w:rsidRPr="002002B6" w:rsidRDefault="005C5420" w:rsidP="002002B6">
            <w:pPr>
              <w:pStyle w:val="Geenafstand"/>
            </w:pPr>
            <w:sdt>
              <w:sdtPr>
                <w:id w:val="-583996996"/>
                <w:placeholder>
                  <w:docPart w:val="AF752E4C09B04852ACBEE9DA30148CD8"/>
                </w:placeholder>
                <w:showingPlcHdr/>
              </w:sdtPr>
              <w:sdtEndPr/>
              <w:sdtContent>
                <w:r w:rsidR="00D1103C">
                  <w:rPr>
                    <w:rStyle w:val="Tekstvantijdelijkeaanduiding"/>
                    <w:color w:val="EB5D47" w:themeColor="accent2"/>
                  </w:rPr>
                  <w:t>Name Party</w:t>
                </w:r>
              </w:sdtContent>
            </w:sdt>
          </w:p>
        </w:tc>
        <w:tc>
          <w:tcPr>
            <w:tcW w:w="3021" w:type="dxa"/>
          </w:tcPr>
          <w:p w14:paraId="7E3BF886" w14:textId="77777777" w:rsidR="002002B6" w:rsidRPr="002002B6" w:rsidRDefault="005C5420" w:rsidP="002002B6">
            <w:pPr>
              <w:pStyle w:val="Geenafstand"/>
            </w:pPr>
            <w:sdt>
              <w:sdtPr>
                <w:id w:val="-2005277810"/>
                <w:placeholder>
                  <w:docPart w:val="F90C181560224EC58C0C4DF176F99050"/>
                </w:placeholder>
                <w:showingPlcHdr/>
              </w:sdtPr>
              <w:sdtEndPr/>
              <w:sdtContent>
                <w:r w:rsidR="00D1103C">
                  <w:rPr>
                    <w:rStyle w:val="Tekstvantijdelijkeaanduiding"/>
                    <w:color w:val="EB5D47" w:themeColor="accent2"/>
                  </w:rPr>
                  <w:t>Description of Background Information</w:t>
                </w:r>
              </w:sdtContent>
            </w:sdt>
          </w:p>
        </w:tc>
        <w:tc>
          <w:tcPr>
            <w:tcW w:w="3021" w:type="dxa"/>
          </w:tcPr>
          <w:p w14:paraId="5DBA392B" w14:textId="77777777" w:rsidR="002002B6" w:rsidRPr="002002B6" w:rsidRDefault="005C5420" w:rsidP="00D1103C">
            <w:pPr>
              <w:pStyle w:val="Geenafstand"/>
            </w:pPr>
            <w:sdt>
              <w:sdtPr>
                <w:id w:val="-1238619392"/>
                <w:placeholder>
                  <w:docPart w:val="1EF0F7B532CA488EBFAA8CBC6CBA8552"/>
                </w:placeholder>
                <w:showingPlcHdr/>
              </w:sdtPr>
              <w:sdtEndPr/>
              <w:sdtContent>
                <w:r w:rsidR="00D1103C">
                  <w:rPr>
                    <w:rStyle w:val="Tekstvantijdelijkeaanduiding"/>
                    <w:color w:val="EB5D47" w:themeColor="accent2"/>
                  </w:rPr>
                  <w:t>Explanation</w:t>
                </w:r>
              </w:sdtContent>
            </w:sdt>
          </w:p>
        </w:tc>
      </w:tr>
      <w:tr w:rsidR="00D1103C" w:rsidRPr="002002B6" w14:paraId="27700E21" w14:textId="77777777" w:rsidTr="002002B6">
        <w:tc>
          <w:tcPr>
            <w:tcW w:w="3020" w:type="dxa"/>
          </w:tcPr>
          <w:p w14:paraId="6BE15A42" w14:textId="77777777" w:rsidR="00D1103C" w:rsidRPr="002002B6" w:rsidRDefault="005C5420" w:rsidP="00D1103C">
            <w:pPr>
              <w:pStyle w:val="Geenafstand"/>
            </w:pPr>
            <w:sdt>
              <w:sdtPr>
                <w:id w:val="-725372093"/>
                <w:placeholder>
                  <w:docPart w:val="946D81F3A29D4299B533D3709F0164A4"/>
                </w:placeholder>
                <w:showingPlcHdr/>
              </w:sdtPr>
              <w:sdtEndPr/>
              <w:sdtContent>
                <w:r w:rsidR="00D1103C">
                  <w:rPr>
                    <w:rStyle w:val="Tekstvantijdelijkeaanduiding"/>
                    <w:color w:val="EB5D47" w:themeColor="accent2"/>
                  </w:rPr>
                  <w:t>Name Party</w:t>
                </w:r>
              </w:sdtContent>
            </w:sdt>
          </w:p>
        </w:tc>
        <w:tc>
          <w:tcPr>
            <w:tcW w:w="3021" w:type="dxa"/>
          </w:tcPr>
          <w:p w14:paraId="3F507729" w14:textId="77777777" w:rsidR="00D1103C" w:rsidRPr="002002B6" w:rsidRDefault="005C5420" w:rsidP="00D1103C">
            <w:pPr>
              <w:pStyle w:val="Geenafstand"/>
            </w:pPr>
            <w:sdt>
              <w:sdtPr>
                <w:id w:val="2103145588"/>
                <w:placeholder>
                  <w:docPart w:val="8295689D36D94966BDA978DBEDDCE314"/>
                </w:placeholder>
                <w:showingPlcHdr/>
              </w:sdtPr>
              <w:sdtEndPr/>
              <w:sdtContent>
                <w:r w:rsidR="00D1103C">
                  <w:rPr>
                    <w:rStyle w:val="Tekstvantijdelijkeaanduiding"/>
                    <w:color w:val="EB5D47" w:themeColor="accent2"/>
                  </w:rPr>
                  <w:t>Description of Background Information</w:t>
                </w:r>
              </w:sdtContent>
            </w:sdt>
          </w:p>
        </w:tc>
        <w:tc>
          <w:tcPr>
            <w:tcW w:w="3021" w:type="dxa"/>
          </w:tcPr>
          <w:p w14:paraId="0CF82A01" w14:textId="77777777" w:rsidR="00D1103C" w:rsidRPr="002002B6" w:rsidRDefault="005C5420" w:rsidP="00D1103C">
            <w:pPr>
              <w:pStyle w:val="Geenafstand"/>
            </w:pPr>
            <w:sdt>
              <w:sdtPr>
                <w:id w:val="-637648968"/>
                <w:placeholder>
                  <w:docPart w:val="3CAADEFD04DE4C189A3A2209338BAEE3"/>
                </w:placeholder>
                <w:showingPlcHdr/>
              </w:sdtPr>
              <w:sdtEndPr/>
              <w:sdtContent>
                <w:r w:rsidR="00D1103C">
                  <w:rPr>
                    <w:rStyle w:val="Tekstvantijdelijkeaanduiding"/>
                    <w:color w:val="EB5D47" w:themeColor="accent2"/>
                  </w:rPr>
                  <w:t>Explanation</w:t>
                </w:r>
              </w:sdtContent>
            </w:sdt>
          </w:p>
        </w:tc>
      </w:tr>
      <w:tr w:rsidR="00D1103C" w:rsidRPr="002002B6" w14:paraId="3F7495B3" w14:textId="77777777" w:rsidTr="002002B6">
        <w:tc>
          <w:tcPr>
            <w:tcW w:w="3020" w:type="dxa"/>
          </w:tcPr>
          <w:p w14:paraId="10DAD072" w14:textId="77777777" w:rsidR="00D1103C" w:rsidRPr="002002B6" w:rsidRDefault="005C5420" w:rsidP="00D1103C">
            <w:pPr>
              <w:pStyle w:val="Geenafstand"/>
            </w:pPr>
            <w:sdt>
              <w:sdtPr>
                <w:id w:val="396639026"/>
                <w:placeholder>
                  <w:docPart w:val="E90BF626A3A34D31ACF5FABAD53B9EB3"/>
                </w:placeholder>
                <w:showingPlcHdr/>
              </w:sdtPr>
              <w:sdtEndPr/>
              <w:sdtContent>
                <w:r w:rsidR="00D1103C">
                  <w:rPr>
                    <w:rStyle w:val="Tekstvantijdelijkeaanduiding"/>
                    <w:color w:val="EB5D47" w:themeColor="accent2"/>
                  </w:rPr>
                  <w:t>Name Party</w:t>
                </w:r>
              </w:sdtContent>
            </w:sdt>
          </w:p>
        </w:tc>
        <w:tc>
          <w:tcPr>
            <w:tcW w:w="3021" w:type="dxa"/>
          </w:tcPr>
          <w:p w14:paraId="357B71B1" w14:textId="77777777" w:rsidR="00D1103C" w:rsidRPr="002002B6" w:rsidRDefault="005C5420" w:rsidP="00D1103C">
            <w:pPr>
              <w:pStyle w:val="Geenafstand"/>
            </w:pPr>
            <w:sdt>
              <w:sdtPr>
                <w:id w:val="968558389"/>
                <w:placeholder>
                  <w:docPart w:val="7DBA35F80E84427195EAD232FC9E24EF"/>
                </w:placeholder>
                <w:showingPlcHdr/>
              </w:sdtPr>
              <w:sdtEndPr/>
              <w:sdtContent>
                <w:r w:rsidR="00D1103C">
                  <w:rPr>
                    <w:rStyle w:val="Tekstvantijdelijkeaanduiding"/>
                    <w:color w:val="EB5D47" w:themeColor="accent2"/>
                  </w:rPr>
                  <w:t>Description of Background Information</w:t>
                </w:r>
              </w:sdtContent>
            </w:sdt>
          </w:p>
        </w:tc>
        <w:tc>
          <w:tcPr>
            <w:tcW w:w="3021" w:type="dxa"/>
          </w:tcPr>
          <w:p w14:paraId="5BC569B1" w14:textId="77777777" w:rsidR="00D1103C" w:rsidRPr="002002B6" w:rsidRDefault="005C5420" w:rsidP="00D1103C">
            <w:pPr>
              <w:pStyle w:val="Geenafstand"/>
            </w:pPr>
            <w:sdt>
              <w:sdtPr>
                <w:id w:val="-1123067934"/>
                <w:placeholder>
                  <w:docPart w:val="08672AEA5DF64503974BF49CA71F83A5"/>
                </w:placeholder>
                <w:showingPlcHdr/>
              </w:sdtPr>
              <w:sdtEndPr/>
              <w:sdtContent>
                <w:r w:rsidR="00D1103C">
                  <w:rPr>
                    <w:rStyle w:val="Tekstvantijdelijkeaanduiding"/>
                    <w:color w:val="EB5D47" w:themeColor="accent2"/>
                  </w:rPr>
                  <w:t>Explanation</w:t>
                </w:r>
              </w:sdtContent>
            </w:sdt>
          </w:p>
        </w:tc>
      </w:tr>
    </w:tbl>
    <w:p w14:paraId="769FCB2A" w14:textId="77777777" w:rsidR="002A35FC" w:rsidRDefault="002A35FC" w:rsidP="00E67443"/>
    <w:p w14:paraId="6B4213F9" w14:textId="77777777" w:rsidR="002002B6" w:rsidRDefault="002002B6" w:rsidP="00E67443">
      <w:pPr>
        <w:rPr>
          <w:rFonts w:asciiTheme="majorHAnsi" w:eastAsiaTheme="majorEastAsia" w:hAnsiTheme="majorHAnsi" w:cstheme="majorBidi"/>
          <w:noProof/>
          <w:color w:val="18657C"/>
          <w:sz w:val="36"/>
          <w:szCs w:val="26"/>
          <w:u w:color="808080"/>
        </w:rPr>
      </w:pPr>
      <w:r>
        <w:br w:type="page"/>
      </w:r>
    </w:p>
    <w:p w14:paraId="61053243" w14:textId="77777777" w:rsidR="002002B6" w:rsidRDefault="002002B6" w:rsidP="00E67443">
      <w:pPr>
        <w:pStyle w:val="Kop2"/>
      </w:pPr>
      <w:r>
        <w:lastRenderedPageBreak/>
        <w:t>Annex 5: Financial information NWO</w:t>
      </w:r>
    </w:p>
    <w:p w14:paraId="1F662974" w14:textId="77777777" w:rsidR="002002B6" w:rsidRDefault="002002B6" w:rsidP="002002B6">
      <w:pPr>
        <w:pStyle w:val="Kopalinea"/>
      </w:pPr>
      <w:r>
        <w:t>Bank details Dutch Research Council – NWO:</w:t>
      </w:r>
    </w:p>
    <w:p w14:paraId="2D511D4F" w14:textId="77777777" w:rsidR="002002B6" w:rsidRDefault="002002B6" w:rsidP="002002B6">
      <w:pPr>
        <w:pStyle w:val="Geenafstand"/>
      </w:pPr>
      <w:r>
        <w:t>IBAN: NL89ABNA0642330824</w:t>
      </w:r>
    </w:p>
    <w:p w14:paraId="1BDE3532" w14:textId="77777777" w:rsidR="002002B6" w:rsidRDefault="000951C5" w:rsidP="000951C5">
      <w:pPr>
        <w:pStyle w:val="Geenafstand"/>
      </w:pPr>
      <w:r>
        <w:t>BIC: ABNANL2A</w:t>
      </w:r>
    </w:p>
    <w:p w14:paraId="36AB7C4E" w14:textId="77777777" w:rsidR="002002B6" w:rsidRDefault="002002B6" w:rsidP="000951C5">
      <w:pPr>
        <w:pStyle w:val="Kopalinea"/>
      </w:pPr>
      <w:r>
        <w:t>Bank address:</w:t>
      </w:r>
    </w:p>
    <w:p w14:paraId="6BCC9E91" w14:textId="77777777" w:rsidR="000951C5" w:rsidRDefault="000951C5" w:rsidP="000951C5">
      <w:pPr>
        <w:pStyle w:val="Geenafstand"/>
      </w:pPr>
      <w:r>
        <w:t>Postbus 283</w:t>
      </w:r>
    </w:p>
    <w:p w14:paraId="23EBFF89" w14:textId="77777777" w:rsidR="002002B6" w:rsidRDefault="000951C5" w:rsidP="000951C5">
      <w:pPr>
        <w:pStyle w:val="Geenafstand"/>
      </w:pPr>
      <w:r>
        <w:t>1000 EA Amsterdam</w:t>
      </w:r>
    </w:p>
    <w:p w14:paraId="2FB7031C" w14:textId="77777777" w:rsidR="002002B6" w:rsidRDefault="002002B6" w:rsidP="000951C5">
      <w:pPr>
        <w:pStyle w:val="Kopalinea"/>
      </w:pPr>
      <w:r>
        <w:t>Invoicing address:</w:t>
      </w:r>
    </w:p>
    <w:p w14:paraId="1AFF28EF" w14:textId="77777777" w:rsidR="000951C5" w:rsidRPr="000951C5" w:rsidRDefault="002002B6" w:rsidP="000951C5">
      <w:pPr>
        <w:pStyle w:val="Geenafstand"/>
        <w:rPr>
          <w:lang w:val="nl-NL"/>
        </w:rPr>
      </w:pPr>
      <w:r w:rsidRPr="000951C5">
        <w:rPr>
          <w:lang w:val="nl-NL"/>
        </w:rPr>
        <w:t>Nederlandse Organisatie voor W</w:t>
      </w:r>
      <w:r w:rsidR="000951C5" w:rsidRPr="000951C5">
        <w:rPr>
          <w:lang w:val="nl-NL"/>
        </w:rPr>
        <w:t>etenschappelijk Onderzoek – NWO</w:t>
      </w:r>
    </w:p>
    <w:p w14:paraId="49D2118B" w14:textId="77777777" w:rsidR="002002B6" w:rsidRPr="000951C5" w:rsidRDefault="002002B6" w:rsidP="000951C5">
      <w:pPr>
        <w:pStyle w:val="Geenafstand"/>
        <w:rPr>
          <w:lang w:val="nl-NL"/>
        </w:rPr>
      </w:pPr>
      <w:r w:rsidRPr="000951C5">
        <w:rPr>
          <w:lang w:val="nl-NL"/>
        </w:rPr>
        <w:t>Afdeling Financiën</w:t>
      </w:r>
    </w:p>
    <w:p w14:paraId="1AF7EE98" w14:textId="77777777" w:rsidR="002002B6" w:rsidRPr="009852BC" w:rsidRDefault="002002B6" w:rsidP="000951C5">
      <w:pPr>
        <w:pStyle w:val="Geenafstand"/>
        <w:rPr>
          <w:lang w:val="nl-NL"/>
        </w:rPr>
      </w:pPr>
      <w:r w:rsidRPr="009852BC">
        <w:rPr>
          <w:lang w:val="nl-NL"/>
        </w:rPr>
        <w:t>Postbus 93138</w:t>
      </w:r>
    </w:p>
    <w:p w14:paraId="348902AE" w14:textId="77777777" w:rsidR="002002B6" w:rsidRPr="009852BC" w:rsidRDefault="000951C5" w:rsidP="000951C5">
      <w:pPr>
        <w:pStyle w:val="Geenafstand"/>
        <w:rPr>
          <w:lang w:val="nl-NL"/>
        </w:rPr>
      </w:pPr>
      <w:r w:rsidRPr="009852BC">
        <w:rPr>
          <w:lang w:val="nl-NL"/>
        </w:rPr>
        <w:t>2509 AC Den Haag</w:t>
      </w:r>
    </w:p>
    <w:p w14:paraId="07388F4D" w14:textId="77777777" w:rsidR="002002B6" w:rsidRPr="009852BC" w:rsidRDefault="002002B6" w:rsidP="000951C5">
      <w:pPr>
        <w:pStyle w:val="Kopalinea"/>
        <w:rPr>
          <w:lang w:val="nl-NL"/>
        </w:rPr>
      </w:pPr>
      <w:r w:rsidRPr="009852BC">
        <w:rPr>
          <w:lang w:val="nl-NL"/>
        </w:rPr>
        <w:t xml:space="preserve">Business </w:t>
      </w:r>
      <w:proofErr w:type="spellStart"/>
      <w:r w:rsidRPr="009852BC">
        <w:rPr>
          <w:lang w:val="nl-NL"/>
        </w:rPr>
        <w:t>address</w:t>
      </w:r>
      <w:proofErr w:type="spellEnd"/>
      <w:r w:rsidRPr="009852BC">
        <w:rPr>
          <w:lang w:val="nl-NL"/>
        </w:rPr>
        <w:t>:</w:t>
      </w:r>
    </w:p>
    <w:p w14:paraId="1FDE3865" w14:textId="77777777" w:rsidR="002002B6" w:rsidRPr="000951C5" w:rsidRDefault="002002B6" w:rsidP="000951C5">
      <w:pPr>
        <w:pStyle w:val="Geenafstand"/>
        <w:rPr>
          <w:lang w:val="nl-NL"/>
        </w:rPr>
      </w:pPr>
      <w:r w:rsidRPr="000951C5">
        <w:rPr>
          <w:lang w:val="nl-NL"/>
        </w:rPr>
        <w:t>Laan van Nieuw Oost Indië 300</w:t>
      </w:r>
    </w:p>
    <w:p w14:paraId="2B262FBE" w14:textId="77777777" w:rsidR="002002B6" w:rsidRPr="000951C5" w:rsidRDefault="000951C5" w:rsidP="004B6EAB">
      <w:pPr>
        <w:pStyle w:val="Geenafstand"/>
        <w:rPr>
          <w:lang w:val="nl-NL"/>
        </w:rPr>
      </w:pPr>
      <w:r w:rsidRPr="000951C5">
        <w:rPr>
          <w:lang w:val="nl-NL"/>
        </w:rPr>
        <w:t>2593 CE Den Haag</w:t>
      </w:r>
    </w:p>
    <w:p w14:paraId="73025693" w14:textId="77777777" w:rsidR="002002B6" w:rsidRPr="000951C5" w:rsidRDefault="000951C5" w:rsidP="004B6EAB">
      <w:pPr>
        <w:pStyle w:val="Geenafstand"/>
        <w:spacing w:before="260"/>
        <w:rPr>
          <w:lang w:val="nl-NL"/>
        </w:rPr>
      </w:pPr>
      <w:r w:rsidRPr="000951C5">
        <w:rPr>
          <w:lang w:val="nl-NL"/>
        </w:rPr>
        <w:t xml:space="preserve">VAT </w:t>
      </w:r>
      <w:r w:rsidRPr="000951C5">
        <w:t>number</w:t>
      </w:r>
      <w:r w:rsidR="002002B6" w:rsidRPr="000951C5">
        <w:rPr>
          <w:lang w:val="nl-NL"/>
        </w:rPr>
        <w:t>: NL.002305884.B01</w:t>
      </w:r>
    </w:p>
    <w:p w14:paraId="3BC03B57" w14:textId="053ACF72" w:rsidR="005C5420" w:rsidRDefault="002002B6" w:rsidP="000951C5">
      <w:pPr>
        <w:pStyle w:val="Geenafstand"/>
      </w:pPr>
      <w:r w:rsidRPr="000951C5">
        <w:rPr>
          <w:lang w:val="nl-NL"/>
        </w:rPr>
        <w:t>KvK</w:t>
      </w:r>
      <w:r w:rsidR="000951C5" w:rsidRPr="000951C5">
        <w:rPr>
          <w:lang w:val="nl-NL"/>
        </w:rPr>
        <w:t xml:space="preserve"> </w:t>
      </w:r>
      <w:r w:rsidRPr="000951C5">
        <w:rPr>
          <w:lang w:val="nl-NL"/>
        </w:rPr>
        <w:t>Den Haag</w:t>
      </w:r>
      <w:r w:rsidR="000951C5">
        <w:t xml:space="preserve"> (Chamber Of Commerce):</w:t>
      </w:r>
      <w:r>
        <w:t xml:space="preserve"> 27367015</w:t>
      </w:r>
    </w:p>
    <w:p w14:paraId="3C34F4B2" w14:textId="77777777" w:rsidR="005C5420" w:rsidRDefault="005C5420">
      <w:pPr>
        <w:spacing w:after="0"/>
        <w:rPr>
          <w:rFonts w:ascii="Calibri" w:eastAsiaTheme="minorEastAsia" w:hAnsi="Calibri" w:cstheme="minorBidi"/>
          <w:lang w:eastAsia="ja-JP"/>
        </w:rPr>
      </w:pPr>
      <w:r>
        <w:br w:type="page"/>
      </w:r>
    </w:p>
    <w:p w14:paraId="14522EE4" w14:textId="77777777" w:rsidR="005C5420" w:rsidRDefault="005C5420" w:rsidP="005C5420">
      <w:pPr>
        <w:pStyle w:val="Kop2"/>
      </w:pPr>
      <w:r>
        <w:lastRenderedPageBreak/>
        <w:t>Annex 6: Accession document</w:t>
      </w:r>
    </w:p>
    <w:p w14:paraId="2FDD8E9C" w14:textId="77777777" w:rsidR="005C5420" w:rsidRDefault="005C5420" w:rsidP="005C5420">
      <w:pPr>
        <w:pStyle w:val="Geenafstand"/>
      </w:pPr>
    </w:p>
    <w:p w14:paraId="61B4CFD6" w14:textId="77777777" w:rsidR="005C5420" w:rsidRPr="003549DF" w:rsidRDefault="005C5420" w:rsidP="005C5420">
      <w:pPr>
        <w:pStyle w:val="Geenafstand"/>
        <w:rPr>
          <w:lang w:val="en-US"/>
        </w:rPr>
      </w:pPr>
      <w:r w:rsidRPr="0044144D">
        <w:rPr>
          <w:lang w:val="en-US"/>
        </w:rPr>
        <w:t>Accession</w:t>
      </w:r>
    </w:p>
    <w:p w14:paraId="7096246C" w14:textId="77777777" w:rsidR="005C5420" w:rsidRPr="003549DF" w:rsidRDefault="005C5420" w:rsidP="005C5420">
      <w:pPr>
        <w:pStyle w:val="Geenafstand"/>
        <w:rPr>
          <w:lang w:val="en-US"/>
        </w:rPr>
      </w:pPr>
    </w:p>
    <w:p w14:paraId="4B0041B7" w14:textId="77777777" w:rsidR="005C5420" w:rsidRPr="003549DF" w:rsidRDefault="005C5420" w:rsidP="005C5420">
      <w:pPr>
        <w:pStyle w:val="Geenafstand"/>
        <w:rPr>
          <w:lang w:val="en-US"/>
        </w:rPr>
      </w:pPr>
      <w:r w:rsidRPr="003549DF">
        <w:rPr>
          <w:lang w:val="en-US"/>
        </w:rPr>
        <w:t xml:space="preserve">of a new party to the </w:t>
      </w:r>
      <w:r>
        <w:rPr>
          <w:lang w:val="en-US"/>
        </w:rPr>
        <w:t>A</w:t>
      </w:r>
      <w:r w:rsidRPr="003549DF">
        <w:rPr>
          <w:lang w:val="en-US"/>
        </w:rPr>
        <w:t xml:space="preserve">greement of the </w:t>
      </w:r>
      <w:r>
        <w:rPr>
          <w:lang w:val="en-US"/>
        </w:rPr>
        <w:t>P</w:t>
      </w:r>
      <w:r w:rsidRPr="003549DF">
        <w:rPr>
          <w:lang w:val="en-US"/>
        </w:rPr>
        <w:t>roject entitled</w:t>
      </w:r>
      <w:r>
        <w:rPr>
          <w:lang w:val="en-US"/>
        </w:rPr>
        <w:t>:</w:t>
      </w:r>
      <w:r w:rsidRPr="003549DF">
        <w:rPr>
          <w:lang w:val="en-US"/>
        </w:rPr>
        <w:t xml:space="preserve"> </w:t>
      </w:r>
      <w:bookmarkStart w:id="0" w:name="_Hlk165386466"/>
      <w:sdt>
        <w:sdtPr>
          <w:rPr>
            <w:b/>
          </w:rPr>
          <w:id w:val="896466741"/>
          <w:placeholder>
            <w:docPart w:val="638CFC5E39974590974B660AB030ECD2"/>
          </w:placeholder>
        </w:sdtPr>
        <w:sdtContent>
          <w:sdt>
            <w:sdtPr>
              <w:rPr>
                <w:b/>
              </w:rPr>
              <w:id w:val="831343117"/>
              <w:placeholder>
                <w:docPart w:val="B4EFC25588DD4E4E80E1BF655C30FE52"/>
              </w:placeholder>
              <w:showingPlcHdr/>
            </w:sdtPr>
            <w:sdtContent>
              <w:r w:rsidRPr="00016D16">
                <w:rPr>
                  <w:rStyle w:val="Tekstvantijdelijkeaanduiding"/>
                  <w:rFonts w:asciiTheme="minorHAnsi" w:eastAsia="Times New Roman" w:hAnsiTheme="minorHAnsi" w:cs="Times New Roman"/>
                  <w:color w:val="EB5D47" w:themeColor="accent2"/>
                  <w:lang w:eastAsia="nl-NL"/>
                </w:rPr>
                <w:t>[project title]</w:t>
              </w:r>
            </w:sdtContent>
          </w:sdt>
        </w:sdtContent>
      </w:sdt>
      <w:bookmarkEnd w:id="0"/>
    </w:p>
    <w:p w14:paraId="63E5D455" w14:textId="77777777" w:rsidR="005C5420" w:rsidRPr="003549DF" w:rsidRDefault="005C5420" w:rsidP="005C5420">
      <w:pPr>
        <w:pStyle w:val="Geenafstand"/>
        <w:rPr>
          <w:lang w:val="en-US"/>
        </w:rPr>
      </w:pPr>
    </w:p>
    <w:p w14:paraId="030FAC55" w14:textId="77777777" w:rsidR="005C5420" w:rsidRPr="000778CF" w:rsidRDefault="005C5420" w:rsidP="005C5420">
      <w:pPr>
        <w:pStyle w:val="Lijstlevel1Nummering123"/>
        <w:numPr>
          <w:ilvl w:val="0"/>
          <w:numId w:val="0"/>
        </w:numPr>
      </w:pPr>
      <w:sdt>
        <w:sdtPr>
          <w:rPr>
            <w:b/>
          </w:rPr>
          <w:id w:val="-1198083644"/>
          <w:placeholder>
            <w:docPart w:val="A5DE5CFBB5EF44DFA39D76F580C6D9F3"/>
          </w:placeholder>
          <w:showingPlcHdr/>
        </w:sdtPr>
        <w:sdtContent>
          <w:r w:rsidRPr="00016D16">
            <w:rPr>
              <w:rStyle w:val="Tekstvantijdelijkeaanduiding"/>
              <w:rFonts w:asciiTheme="minorHAnsi" w:eastAsia="Times New Roman" w:hAnsiTheme="minorHAnsi" w:cs="Times New Roman"/>
              <w:noProof w:val="0"/>
              <w:color w:val="EB5D47" w:themeColor="accent2"/>
              <w:szCs w:val="19"/>
              <w:lang w:eastAsia="nl-NL"/>
            </w:rPr>
            <w:t>[Name Project Stakeholder]</w:t>
          </w:r>
        </w:sdtContent>
      </w:sdt>
      <w:r w:rsidRPr="000778CF">
        <w:t xml:space="preserve"> having its principal office in </w:t>
      </w:r>
      <w:sdt>
        <w:sdtPr>
          <w:id w:val="473029550"/>
          <w:placeholder>
            <w:docPart w:val="9A31A2DED69B495FB4545CF3CDB62D27"/>
          </w:placeholder>
          <w:showingPlcHdr/>
        </w:sdtPr>
        <w:sdtContent>
          <w:r w:rsidRPr="00016D16">
            <w:rPr>
              <w:rStyle w:val="Tekstvantijdelijkeaanduiding"/>
              <w:rFonts w:asciiTheme="minorHAnsi" w:eastAsia="Times New Roman" w:hAnsiTheme="minorHAnsi" w:cs="Times New Roman"/>
              <w:noProof w:val="0"/>
              <w:color w:val="EB5D47" w:themeColor="accent2"/>
              <w:szCs w:val="19"/>
              <w:lang w:eastAsia="nl-NL"/>
            </w:rPr>
            <w:t>[address]</w:t>
          </w:r>
        </w:sdtContent>
      </w:sdt>
      <w:r w:rsidRPr="000778CF">
        <w:t xml:space="preserve">,  </w:t>
      </w:r>
      <w:sdt>
        <w:sdtPr>
          <w:id w:val="416219739"/>
          <w:placeholder>
            <w:docPart w:val="FF7D7D994434452296617E6E01997C1A"/>
          </w:placeholder>
          <w:showingPlcHdr/>
        </w:sdtPr>
        <w:sdtContent>
          <w:r w:rsidRPr="00016D16">
            <w:rPr>
              <w:rStyle w:val="Tekstvantijdelijkeaanduiding"/>
              <w:rFonts w:asciiTheme="minorHAnsi" w:eastAsia="Times New Roman" w:hAnsiTheme="minorHAnsi" w:cs="Times New Roman"/>
              <w:noProof w:val="0"/>
              <w:color w:val="EB5D47" w:themeColor="accent2"/>
              <w:szCs w:val="19"/>
              <w:lang w:eastAsia="nl-NL"/>
            </w:rPr>
            <w:t>[country]</w:t>
          </w:r>
        </w:sdtContent>
      </w:sdt>
      <w:r w:rsidRPr="000778CF">
        <w:t>, hereinafter referred to as ‘</w:t>
      </w:r>
      <w:sdt>
        <w:sdtPr>
          <w:rPr>
            <w:b/>
          </w:rPr>
          <w:id w:val="-1413999750"/>
          <w:placeholder>
            <w:docPart w:val="E6C15F38526F443C809299836E026157"/>
          </w:placeholder>
          <w:showingPlcHdr/>
        </w:sdtPr>
        <w:sdtContent>
          <w:r w:rsidRPr="00016D16">
            <w:rPr>
              <w:rStyle w:val="Tekstvantijdelijkeaanduiding"/>
              <w:rFonts w:asciiTheme="minorHAnsi" w:eastAsia="Times New Roman" w:hAnsiTheme="minorHAnsi" w:cs="Times New Roman"/>
              <w:noProof w:val="0"/>
              <w:color w:val="EB5D47" w:themeColor="accent2"/>
              <w:szCs w:val="19"/>
              <w:lang w:eastAsia="nl-NL"/>
            </w:rPr>
            <w:t>[ZZ]</w:t>
          </w:r>
        </w:sdtContent>
      </w:sdt>
      <w:r w:rsidRPr="000778CF">
        <w:t>’,</w:t>
      </w:r>
      <w:r>
        <w:t xml:space="preserve"> l</w:t>
      </w:r>
      <w:r w:rsidRPr="000778CF">
        <w:t xml:space="preserve">egally represented by </w:t>
      </w:r>
      <w:sdt>
        <w:sdtPr>
          <w:id w:val="1820454273"/>
          <w:placeholder>
            <w:docPart w:val="1E678CA4B8BC46AF9C8E5EA01B7FEAD8"/>
          </w:placeholder>
          <w:showingPlcHdr/>
        </w:sdtPr>
        <w:sdtContent>
          <w:r w:rsidRPr="00016D16">
            <w:rPr>
              <w:rStyle w:val="Tekstvantijdelijkeaanduiding"/>
              <w:rFonts w:asciiTheme="minorHAnsi" w:eastAsia="Times New Roman" w:hAnsiTheme="minorHAnsi" w:cs="Times New Roman"/>
              <w:noProof w:val="0"/>
              <w:color w:val="EB5D47" w:themeColor="accent2"/>
              <w:szCs w:val="19"/>
              <w:lang w:eastAsia="nl-NL"/>
            </w:rPr>
            <w:t>[name legally representative]</w:t>
          </w:r>
        </w:sdtContent>
      </w:sdt>
    </w:p>
    <w:p w14:paraId="0B52D821" w14:textId="77777777" w:rsidR="005C5420" w:rsidRPr="003549DF" w:rsidRDefault="005C5420" w:rsidP="005C5420">
      <w:pPr>
        <w:pStyle w:val="Geenafstand"/>
        <w:rPr>
          <w:lang w:val="en-US"/>
        </w:rPr>
      </w:pPr>
      <w:r w:rsidRPr="003549DF">
        <w:rPr>
          <w:lang w:val="en-US"/>
        </w:rPr>
        <w:t xml:space="preserve">hereby agrees to become a party to the aforementioned </w:t>
      </w:r>
      <w:r>
        <w:rPr>
          <w:lang w:val="en-US"/>
        </w:rPr>
        <w:t>A</w:t>
      </w:r>
      <w:r w:rsidRPr="003549DF">
        <w:rPr>
          <w:lang w:val="en-US"/>
        </w:rPr>
        <w:t xml:space="preserve">greement and accepts all rights and obligations thereunder as of </w:t>
      </w:r>
      <w:sdt>
        <w:sdtPr>
          <w:rPr>
            <w:b/>
          </w:rPr>
          <w:id w:val="-65964971"/>
          <w:placeholder>
            <w:docPart w:val="99743DB1270843BC8E435A6811101509"/>
          </w:placeholder>
          <w:showingPlcHdr/>
        </w:sdtPr>
        <w:sdtContent>
          <w:r w:rsidRPr="00016D16">
            <w:rPr>
              <w:rStyle w:val="Tekstvantijdelijkeaanduiding"/>
              <w:rFonts w:asciiTheme="minorHAnsi" w:eastAsia="Times New Roman" w:hAnsiTheme="minorHAnsi" w:cs="Times New Roman"/>
              <w:color w:val="EB5D47" w:themeColor="accent2"/>
              <w:lang w:eastAsia="nl-NL"/>
            </w:rPr>
            <w:t>[date]</w:t>
          </w:r>
        </w:sdtContent>
      </w:sdt>
      <w:r>
        <w:rPr>
          <w:b/>
        </w:rPr>
        <w:t>.</w:t>
      </w:r>
    </w:p>
    <w:p w14:paraId="043A13A8" w14:textId="77777777" w:rsidR="005C5420" w:rsidRPr="003549DF" w:rsidRDefault="005C5420" w:rsidP="005C5420">
      <w:pPr>
        <w:pStyle w:val="Geenafstand"/>
        <w:rPr>
          <w:lang w:val="en-US"/>
        </w:rPr>
      </w:pPr>
    </w:p>
    <w:p w14:paraId="4310B7D6" w14:textId="77777777" w:rsidR="005C5420" w:rsidRPr="003549DF" w:rsidRDefault="005C5420" w:rsidP="005C5420">
      <w:pPr>
        <w:pStyle w:val="Geenafstand"/>
        <w:rPr>
          <w:lang w:val="en-US"/>
        </w:rPr>
      </w:pPr>
      <w:sdt>
        <w:sdtPr>
          <w:rPr>
            <w:b/>
          </w:rPr>
          <w:id w:val="243923242"/>
          <w:placeholder>
            <w:docPart w:val="66A12DEE0F864C05A8B8E408AEB7E33E"/>
          </w:placeholder>
          <w:showingPlcHdr/>
        </w:sdtPr>
        <w:sdtContent>
          <w:r w:rsidRPr="00016D16">
            <w:rPr>
              <w:rStyle w:val="Tekstvantijdelijkeaanduiding"/>
              <w:rFonts w:asciiTheme="minorHAnsi" w:eastAsia="Times New Roman" w:hAnsiTheme="minorHAnsi" w:cs="Times New Roman"/>
              <w:color w:val="EB5D47" w:themeColor="accent2"/>
              <w:lang w:eastAsia="nl-NL"/>
            </w:rPr>
            <w:t>[Name project leader]</w:t>
          </w:r>
        </w:sdtContent>
      </w:sdt>
      <w:r w:rsidRPr="00233394">
        <w:rPr>
          <w:lang w:val="en-US"/>
        </w:rPr>
        <w:t xml:space="preserve"> </w:t>
      </w:r>
      <w:r w:rsidRPr="00250CA7">
        <w:rPr>
          <w:lang w:val="en-US"/>
        </w:rPr>
        <w:t xml:space="preserve">as stated in the Grant Award Decision of the Project </w:t>
      </w:r>
      <w:sdt>
        <w:sdtPr>
          <w:rPr>
            <w:rStyle w:val="Tekstvantijdelijkeaanduiding"/>
            <w:rFonts w:asciiTheme="minorHAnsi" w:eastAsia="Times New Roman" w:hAnsiTheme="minorHAnsi" w:cs="Times New Roman"/>
            <w:color w:val="EB5D47" w:themeColor="accent2"/>
            <w:lang w:eastAsia="nl-NL"/>
          </w:rPr>
          <w:id w:val="1245226990"/>
          <w:placeholder>
            <w:docPart w:val="9EEE51E4892749CF86EB4781A7FAFEE2"/>
          </w:placeholder>
          <w:showingPlcHdr/>
        </w:sdtPr>
        <w:sdtContent>
          <w:r w:rsidRPr="00250CA7">
            <w:rPr>
              <w:rStyle w:val="Tekstvantijdelijkeaanduiding"/>
              <w:rFonts w:asciiTheme="minorHAnsi" w:eastAsia="Times New Roman" w:hAnsiTheme="minorHAnsi" w:cs="Times New Roman"/>
              <w:color w:val="EB5D47" w:themeColor="accent2"/>
              <w:lang w:eastAsia="nl-NL"/>
            </w:rPr>
            <w:t>[project title]</w:t>
          </w:r>
        </w:sdtContent>
      </w:sdt>
      <w:r w:rsidRPr="00250CA7">
        <w:rPr>
          <w:lang w:val="en-US"/>
        </w:rPr>
        <w:t xml:space="preserve"> attached to the Agreement,</w:t>
      </w:r>
      <w:r w:rsidRPr="00250CA7">
        <w:t xml:space="preserve"> </w:t>
      </w:r>
      <w:r w:rsidRPr="00250CA7">
        <w:rPr>
          <w:lang w:val="en-US"/>
        </w:rPr>
        <w:t>belonging to the full signed Consortium Agreement in your ISAAC account, in the project documents tab,  hereinafter referred to as Project Leader</w:t>
      </w:r>
    </w:p>
    <w:p w14:paraId="736976F1" w14:textId="77777777" w:rsidR="005C5420" w:rsidRPr="003549DF" w:rsidRDefault="005C5420" w:rsidP="005C5420">
      <w:pPr>
        <w:pStyle w:val="Geenafstand"/>
        <w:rPr>
          <w:lang w:val="en-US"/>
        </w:rPr>
      </w:pPr>
    </w:p>
    <w:p w14:paraId="3004EB92" w14:textId="77777777" w:rsidR="005C5420" w:rsidRPr="003549DF" w:rsidRDefault="005C5420" w:rsidP="005C5420">
      <w:pPr>
        <w:pStyle w:val="Geenafstand"/>
        <w:rPr>
          <w:lang w:val="en-US"/>
        </w:rPr>
      </w:pPr>
      <w:r w:rsidRPr="003549DF">
        <w:rPr>
          <w:lang w:val="en-US"/>
        </w:rPr>
        <w:t xml:space="preserve">hereby declares that the </w:t>
      </w:r>
      <w:r>
        <w:rPr>
          <w:lang w:val="en-US"/>
        </w:rPr>
        <w:t>Parties</w:t>
      </w:r>
      <w:r w:rsidRPr="003549DF">
        <w:rPr>
          <w:lang w:val="en-US"/>
        </w:rPr>
        <w:t xml:space="preserve"> ha</w:t>
      </w:r>
      <w:r>
        <w:rPr>
          <w:lang w:val="en-US"/>
        </w:rPr>
        <w:t>ve</w:t>
      </w:r>
      <w:r w:rsidRPr="003549DF">
        <w:rPr>
          <w:lang w:val="en-US"/>
        </w:rPr>
        <w:t xml:space="preserve"> agreed to the accession of </w:t>
      </w:r>
      <w:sdt>
        <w:sdtPr>
          <w:rPr>
            <w:rStyle w:val="Tekstvantijdelijkeaanduiding"/>
            <w:rFonts w:asciiTheme="minorHAnsi" w:eastAsia="Times New Roman" w:hAnsiTheme="minorHAnsi" w:cs="Times New Roman"/>
            <w:color w:val="EB5D47" w:themeColor="accent2"/>
            <w:lang w:eastAsia="nl-NL"/>
          </w:rPr>
          <w:id w:val="1850056873"/>
          <w:placeholder>
            <w:docPart w:val="52C07AB4E8174CF7AF4ABAD2476B1604"/>
          </w:placeholder>
          <w:showingPlcHdr/>
        </w:sdtPr>
        <w:sdtEndPr>
          <w:rPr>
            <w:rStyle w:val="Standaardalinea-lettertype"/>
            <w:rFonts w:ascii="Calibri" w:eastAsiaTheme="minorEastAsia" w:hAnsi="Calibri" w:cstheme="minorBidi"/>
            <w:b/>
            <w:color w:val="auto"/>
            <w:lang w:eastAsia="ja-JP"/>
          </w:rPr>
        </w:sdtEndPr>
        <w:sdtContent>
          <w:r w:rsidRPr="00016D16">
            <w:rPr>
              <w:rStyle w:val="Tekstvantijdelijkeaanduiding"/>
              <w:rFonts w:asciiTheme="minorHAnsi" w:eastAsia="Times New Roman" w:hAnsiTheme="minorHAnsi" w:cs="Times New Roman"/>
              <w:color w:val="EB5D47" w:themeColor="accent2"/>
              <w:lang w:eastAsia="nl-NL"/>
            </w:rPr>
            <w:t>[Name Project Stakeholder]</w:t>
          </w:r>
        </w:sdtContent>
      </w:sdt>
      <w:r w:rsidRPr="003549DF">
        <w:rPr>
          <w:lang w:val="en-US"/>
        </w:rPr>
        <w:t xml:space="preserve"> to the </w:t>
      </w:r>
      <w:r>
        <w:rPr>
          <w:lang w:val="en-US"/>
        </w:rPr>
        <w:t>A</w:t>
      </w:r>
      <w:r w:rsidRPr="003549DF">
        <w:rPr>
          <w:lang w:val="en-US"/>
        </w:rPr>
        <w:t xml:space="preserve">greement as of </w:t>
      </w:r>
      <w:sdt>
        <w:sdtPr>
          <w:rPr>
            <w:rStyle w:val="Tekstvantijdelijkeaanduiding"/>
            <w:rFonts w:asciiTheme="minorHAnsi" w:eastAsia="Times New Roman" w:hAnsiTheme="minorHAnsi" w:cs="Times New Roman"/>
            <w:color w:val="EB5D47" w:themeColor="accent2"/>
            <w:lang w:eastAsia="nl-NL"/>
          </w:rPr>
          <w:id w:val="829489376"/>
          <w:placeholder>
            <w:docPart w:val="CC7B7C0A049044A696B7675184695D72"/>
          </w:placeholder>
          <w:showingPlcHdr/>
        </w:sdtPr>
        <w:sdtContent>
          <w:r w:rsidRPr="00016D16">
            <w:rPr>
              <w:rStyle w:val="Tekstvantijdelijkeaanduiding"/>
              <w:rFonts w:asciiTheme="minorHAnsi" w:eastAsia="Times New Roman" w:hAnsiTheme="minorHAnsi" w:cs="Times New Roman"/>
              <w:color w:val="EB5D47" w:themeColor="accent2"/>
              <w:lang w:eastAsia="nl-NL"/>
            </w:rPr>
            <w:t>[date]</w:t>
          </w:r>
        </w:sdtContent>
      </w:sdt>
      <w:r w:rsidRPr="003549DF">
        <w:rPr>
          <w:lang w:val="en-US"/>
        </w:rPr>
        <w:t xml:space="preserve">, and that the Project Leader is authorized by the </w:t>
      </w:r>
      <w:r>
        <w:rPr>
          <w:lang w:val="en-US"/>
        </w:rPr>
        <w:t>Parties</w:t>
      </w:r>
      <w:r w:rsidRPr="003549DF">
        <w:rPr>
          <w:lang w:val="en-US"/>
        </w:rPr>
        <w:t xml:space="preserve"> to sign this </w:t>
      </w:r>
      <w:r>
        <w:rPr>
          <w:lang w:val="en-US"/>
        </w:rPr>
        <w:t>A</w:t>
      </w:r>
      <w:r w:rsidRPr="003549DF">
        <w:rPr>
          <w:lang w:val="en-US"/>
        </w:rPr>
        <w:t xml:space="preserve">ccession document. </w:t>
      </w:r>
    </w:p>
    <w:p w14:paraId="47CE08CB" w14:textId="77777777" w:rsidR="005C5420" w:rsidRPr="003549DF" w:rsidRDefault="005C5420" w:rsidP="005C5420">
      <w:pPr>
        <w:pStyle w:val="Geenafstand"/>
        <w:rPr>
          <w:lang w:val="en-US"/>
        </w:rPr>
      </w:pPr>
    </w:p>
    <w:p w14:paraId="46343BE5" w14:textId="77777777" w:rsidR="005C5420" w:rsidRPr="003549DF" w:rsidRDefault="005C5420" w:rsidP="005C5420">
      <w:pPr>
        <w:pStyle w:val="Geenafstand"/>
        <w:rPr>
          <w:lang w:val="en-US"/>
        </w:rPr>
      </w:pPr>
    </w:p>
    <w:p w14:paraId="5CEAAC76" w14:textId="77777777" w:rsidR="005C5420" w:rsidRPr="00EB695D" w:rsidRDefault="005C5420" w:rsidP="005C5420">
      <w:pPr>
        <w:pStyle w:val="Geenafstand"/>
        <w:rPr>
          <w:lang w:val="en-US"/>
        </w:rPr>
      </w:pPr>
      <w:r w:rsidRPr="003549DF">
        <w:rPr>
          <w:lang w:val="en-US"/>
        </w:rPr>
        <w:t xml:space="preserve">This Accession </w:t>
      </w:r>
      <w:r>
        <w:rPr>
          <w:lang w:val="en-US"/>
        </w:rPr>
        <w:t>d</w:t>
      </w:r>
      <w:r w:rsidRPr="00EB695D">
        <w:rPr>
          <w:lang w:val="en-US"/>
        </w:rPr>
        <w:t>ocument has been made and signed in duplicate in.</w:t>
      </w:r>
    </w:p>
    <w:p w14:paraId="31E716C4" w14:textId="77777777" w:rsidR="005C5420" w:rsidRPr="00EB695D" w:rsidRDefault="005C5420" w:rsidP="005C5420">
      <w:pPr>
        <w:pStyle w:val="Geenafstand"/>
        <w:rPr>
          <w:lang w:val="en-US"/>
        </w:rPr>
      </w:pPr>
    </w:p>
    <w:p w14:paraId="09612643" w14:textId="77777777" w:rsidR="005C5420" w:rsidRDefault="005C5420" w:rsidP="005C5420">
      <w:pPr>
        <w:spacing w:after="0"/>
      </w:pPr>
      <w:r>
        <w:t>Organisation Grant Recipient:</w:t>
      </w:r>
      <w:r>
        <w:tab/>
      </w:r>
      <w:r>
        <w:tab/>
      </w:r>
      <w:r>
        <w:tab/>
      </w:r>
      <w:r>
        <w:tab/>
      </w:r>
      <w:r w:rsidRPr="00EB695D">
        <w:rPr>
          <w:lang w:val="en-US"/>
        </w:rPr>
        <w:t>On behalf of the consortium of</w:t>
      </w:r>
    </w:p>
    <w:p w14:paraId="6F058FA2" w14:textId="77777777" w:rsidR="005C5420" w:rsidRDefault="005C5420" w:rsidP="005C5420">
      <w:sdt>
        <w:sdtPr>
          <w:rPr>
            <w:b/>
          </w:rPr>
          <w:id w:val="-536272899"/>
          <w:placeholder>
            <w:docPart w:val="1A6AFECE585A43668A1BAD79AB36D040"/>
          </w:placeholder>
        </w:sdtPr>
        <w:sdtContent>
          <w:r w:rsidRPr="00016D16">
            <w:rPr>
              <w:rStyle w:val="Tekstvantijdelijkeaanduiding"/>
              <w:color w:val="EB5D47" w:themeColor="accent2"/>
            </w:rPr>
            <w:t>[Name Organisation Project Stakeholder]</w:t>
          </w:r>
        </w:sdtContent>
      </w:sdt>
      <w:r>
        <w:rPr>
          <w:b/>
        </w:rPr>
        <w:tab/>
      </w:r>
      <w:r>
        <w:rPr>
          <w:b/>
        </w:rPr>
        <w:tab/>
      </w:r>
      <w:r>
        <w:rPr>
          <w:b/>
        </w:rPr>
        <w:tab/>
      </w:r>
      <w:sdt>
        <w:sdtPr>
          <w:rPr>
            <w:b/>
          </w:rPr>
          <w:id w:val="919998409"/>
          <w:placeholder>
            <w:docPart w:val="F09D2CDFC46F4D0D924CD354DA687D26"/>
          </w:placeholder>
          <w:showingPlcHdr/>
        </w:sdtPr>
        <w:sdtContent>
          <w:r w:rsidRPr="00016D16">
            <w:rPr>
              <w:rStyle w:val="Tekstvantijdelijkeaanduiding"/>
              <w:color w:val="EB5D47" w:themeColor="accent2"/>
            </w:rPr>
            <w:t>[project title]</w:t>
          </w:r>
        </w:sdtContent>
      </w:sdt>
    </w:p>
    <w:p w14:paraId="43643C01" w14:textId="77777777" w:rsidR="005C5420" w:rsidRPr="00D450E9" w:rsidRDefault="005C5420" w:rsidP="005C5420">
      <w:r w:rsidRPr="00D450E9">
        <w:t xml:space="preserve">Place &amp; Date: </w:t>
      </w:r>
      <w:sdt>
        <w:sdtPr>
          <w:rPr>
            <w:rStyle w:val="Tekstvantijdelijkeaanduiding"/>
            <w:color w:val="EB5D47" w:themeColor="accent2"/>
          </w:rPr>
          <w:id w:val="-2132088487"/>
          <w:placeholder>
            <w:docPart w:val="20229EE8B7D0460E9C040404C3597CE2"/>
          </w:placeholder>
          <w:showingPlcHdr/>
        </w:sdtPr>
        <w:sdtEndPr>
          <w:rPr>
            <w:rStyle w:val="Standaardalinea-lettertype"/>
            <w:b/>
            <w:color w:val="auto"/>
          </w:rPr>
        </w:sdtEndPr>
        <w:sdtContent>
          <w:r w:rsidRPr="00016D16">
            <w:rPr>
              <w:rStyle w:val="Tekstvantijdelijkeaanduiding"/>
              <w:color w:val="EB5D47" w:themeColor="accent2"/>
            </w:rPr>
            <w:t>[Place &amp; Date]</w:t>
          </w:r>
        </w:sdtContent>
      </w:sdt>
      <w:r>
        <w:rPr>
          <w:b/>
        </w:rPr>
        <w:tab/>
      </w:r>
      <w:r>
        <w:rPr>
          <w:b/>
        </w:rPr>
        <w:tab/>
      </w:r>
      <w:r>
        <w:rPr>
          <w:b/>
        </w:rPr>
        <w:tab/>
      </w:r>
      <w:r>
        <w:rPr>
          <w:b/>
        </w:rPr>
        <w:tab/>
      </w:r>
      <w:r w:rsidRPr="00D450E9">
        <w:t xml:space="preserve">Place &amp; Date: </w:t>
      </w:r>
      <w:sdt>
        <w:sdtPr>
          <w:rPr>
            <w:b/>
          </w:rPr>
          <w:id w:val="1272968256"/>
          <w:placeholder>
            <w:docPart w:val="3BD4E95283B141DD8C5715FC586DBC9D"/>
          </w:placeholder>
          <w:showingPlcHdr/>
        </w:sdtPr>
        <w:sdtContent>
          <w:r w:rsidRPr="00016D16">
            <w:rPr>
              <w:rStyle w:val="Tekstvantijdelijkeaanduiding"/>
              <w:color w:val="EB5D47" w:themeColor="accent2"/>
            </w:rPr>
            <w:t>[Place &amp; Date]</w:t>
          </w:r>
        </w:sdtContent>
      </w:sdt>
    </w:p>
    <w:p w14:paraId="775EB978" w14:textId="77777777" w:rsidR="005C5420" w:rsidRDefault="005C5420" w:rsidP="005C5420">
      <w:r>
        <w:t xml:space="preserve">Signature: </w:t>
      </w:r>
      <w:sdt>
        <w:sdtPr>
          <w:rPr>
            <w:b/>
          </w:rPr>
          <w:id w:val="1595901812"/>
          <w:placeholder>
            <w:docPart w:val="9A3131C27FD64BACB227A20C23A8FE0C"/>
          </w:placeholder>
          <w:showingPlcHdr/>
        </w:sdtPr>
        <w:sdtContent>
          <w:r w:rsidRPr="00016D16">
            <w:rPr>
              <w:rStyle w:val="Tekstvantijdelijkeaanduiding"/>
              <w:color w:val="EB5D47" w:themeColor="accent2"/>
            </w:rPr>
            <w:t>[Signature]</w:t>
          </w:r>
        </w:sdtContent>
      </w:sdt>
      <w:r>
        <w:rPr>
          <w:b/>
        </w:rPr>
        <w:tab/>
      </w:r>
      <w:r>
        <w:rPr>
          <w:b/>
        </w:rPr>
        <w:tab/>
      </w:r>
      <w:r>
        <w:rPr>
          <w:b/>
        </w:rPr>
        <w:tab/>
      </w:r>
      <w:r>
        <w:rPr>
          <w:b/>
        </w:rPr>
        <w:tab/>
      </w:r>
      <w:r>
        <w:rPr>
          <w:b/>
        </w:rPr>
        <w:tab/>
      </w:r>
      <w:r>
        <w:t xml:space="preserve">Signature: </w:t>
      </w:r>
      <w:sdt>
        <w:sdtPr>
          <w:rPr>
            <w:rStyle w:val="Tekstvantijdelijkeaanduiding"/>
            <w:color w:val="EB5D47" w:themeColor="accent2"/>
          </w:rPr>
          <w:id w:val="-1422103013"/>
          <w:placeholder>
            <w:docPart w:val="C88B534ABAB743DDBBFCE2474BE8D549"/>
          </w:placeholder>
          <w:showingPlcHdr/>
        </w:sdtPr>
        <w:sdtContent>
          <w:r w:rsidRPr="00016D16">
            <w:rPr>
              <w:rStyle w:val="Tekstvantijdelijkeaanduiding"/>
              <w:color w:val="EB5D47" w:themeColor="accent2"/>
            </w:rPr>
            <w:t>[Signature]</w:t>
          </w:r>
        </w:sdtContent>
      </w:sdt>
    </w:p>
    <w:p w14:paraId="07FE18E6" w14:textId="77777777" w:rsidR="005C5420" w:rsidRDefault="005C5420" w:rsidP="005C5420">
      <w:pPr>
        <w:spacing w:after="0"/>
      </w:pPr>
      <w:r w:rsidRPr="00D450E9">
        <w:t>Name Legal representative, function:</w:t>
      </w:r>
      <w:r>
        <w:tab/>
      </w:r>
      <w:r>
        <w:tab/>
      </w:r>
      <w:r>
        <w:tab/>
      </w:r>
      <w:r w:rsidRPr="00EB695D">
        <w:rPr>
          <w:lang w:val="en-US"/>
        </w:rPr>
        <w:t xml:space="preserve">Name of Project </w:t>
      </w:r>
      <w:r>
        <w:rPr>
          <w:lang w:val="en-US"/>
        </w:rPr>
        <w:t>Leader</w:t>
      </w:r>
    </w:p>
    <w:p w14:paraId="3A0DDD09" w14:textId="77777777" w:rsidR="005C5420" w:rsidRPr="00D450E9" w:rsidRDefault="005C5420" w:rsidP="005C5420">
      <w:sdt>
        <w:sdtPr>
          <w:rPr>
            <w:b/>
          </w:rPr>
          <w:id w:val="-1146663519"/>
          <w:placeholder>
            <w:docPart w:val="23B3D3A2BF004B5BB4EE9CBD5FD3FC08"/>
          </w:placeholder>
          <w:showingPlcHdr/>
        </w:sdtPr>
        <w:sdtContent>
          <w:r w:rsidRPr="00016D16">
            <w:rPr>
              <w:rStyle w:val="Tekstvantijdelijkeaanduiding"/>
              <w:color w:val="EB5D47" w:themeColor="accent2"/>
            </w:rPr>
            <w:t>[Name Legal representative, function]</w:t>
          </w:r>
        </w:sdtContent>
      </w:sdt>
      <w:r>
        <w:rPr>
          <w:b/>
        </w:rPr>
        <w:tab/>
      </w:r>
      <w:r>
        <w:rPr>
          <w:b/>
        </w:rPr>
        <w:tab/>
      </w:r>
      <w:r>
        <w:rPr>
          <w:b/>
        </w:rPr>
        <w:tab/>
      </w:r>
      <w:sdt>
        <w:sdtPr>
          <w:rPr>
            <w:b/>
          </w:rPr>
          <w:id w:val="-1998711988"/>
          <w:placeholder>
            <w:docPart w:val="40409B7A8BBC431693C06C44447B15F7"/>
          </w:placeholder>
          <w:showingPlcHdr/>
        </w:sdtPr>
        <w:sdtContent>
          <w:r w:rsidRPr="00016D16">
            <w:rPr>
              <w:rStyle w:val="Tekstvantijdelijkeaanduiding"/>
              <w:color w:val="EB5D47" w:themeColor="accent2"/>
            </w:rPr>
            <w:t>[Name project leader]</w:t>
          </w:r>
        </w:sdtContent>
      </w:sdt>
    </w:p>
    <w:p w14:paraId="5E7D3A84" w14:textId="77777777" w:rsidR="00BB4F46" w:rsidRPr="00E52A8E" w:rsidRDefault="00BB4F46" w:rsidP="000951C5">
      <w:pPr>
        <w:pStyle w:val="Geenafstand"/>
      </w:pPr>
    </w:p>
    <w:sectPr w:rsidR="00BB4F46" w:rsidRPr="00E52A8E" w:rsidSect="00F73287">
      <w:headerReference w:type="default" r:id="rId9"/>
      <w:footerReference w:type="default" r:id="rId10"/>
      <w:footerReference w:type="first" r:id="rId11"/>
      <w:footnotePr>
        <w:numRestart w:val="eachPage"/>
      </w:footnotePr>
      <w:pgSz w:w="11906" w:h="16838"/>
      <w:pgMar w:top="1587" w:right="1417" w:bottom="1418" w:left="1417" w:header="851" w:footer="44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6B7D3" w14:textId="77777777" w:rsidR="00CE46E4" w:rsidRDefault="00CE46E4" w:rsidP="00E67443">
      <w:r>
        <w:separator/>
      </w:r>
    </w:p>
    <w:p w14:paraId="4ED6FAFC" w14:textId="77777777" w:rsidR="00CE46E4" w:rsidRDefault="00CE46E4" w:rsidP="00E67443"/>
    <w:p w14:paraId="28676D84" w14:textId="77777777" w:rsidR="00E87BEB" w:rsidRDefault="00E87BEB" w:rsidP="00E67443"/>
  </w:endnote>
  <w:endnote w:type="continuationSeparator" w:id="0">
    <w:p w14:paraId="3143C157" w14:textId="77777777" w:rsidR="00CE46E4" w:rsidRDefault="00CE46E4" w:rsidP="00E67443">
      <w:r>
        <w:continuationSeparator/>
      </w:r>
    </w:p>
    <w:p w14:paraId="0F5CEB78" w14:textId="77777777" w:rsidR="00CE46E4" w:rsidRDefault="00CE46E4" w:rsidP="00E67443"/>
    <w:p w14:paraId="7AC20B4B" w14:textId="77777777" w:rsidR="00E87BEB" w:rsidRDefault="00E87BEB" w:rsidP="00E67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461269985"/>
      <w:docPartObj>
        <w:docPartGallery w:val="Page Numbers (Top of Page)"/>
        <w:docPartUnique/>
      </w:docPartObj>
    </w:sdtPr>
    <w:sdtEndPr>
      <w:rPr>
        <w:rStyle w:val="Paginanummer"/>
      </w:rPr>
    </w:sdtEndPr>
    <w:sdtContent>
      <w:p w14:paraId="35D0A48C" w14:textId="77777777" w:rsidR="00FB6FEA" w:rsidRDefault="00FB6FEA" w:rsidP="00AD7BA7">
        <w:pPr>
          <w:pStyle w:val="Paginatie"/>
          <w:framePr w:w="10195" w:wrap="notBeside"/>
          <w:jc w:val="center"/>
        </w:pPr>
        <w:r>
          <w:rPr>
            <w:rStyle w:val="Paginanummer"/>
          </w:rPr>
          <w:t xml:space="preserve">Page </w:t>
        </w:r>
        <w:r w:rsidRPr="00D2734B">
          <w:rPr>
            <w:rStyle w:val="Paginanummer"/>
          </w:rPr>
          <w:fldChar w:fldCharType="begin"/>
        </w:r>
        <w:r w:rsidRPr="00D2734B">
          <w:rPr>
            <w:rStyle w:val="Paginanummer"/>
          </w:rPr>
          <w:instrText xml:space="preserve"> PAGE  \* MERGEFORMAT </w:instrText>
        </w:r>
        <w:r w:rsidRPr="00D2734B">
          <w:rPr>
            <w:rStyle w:val="Paginanummer"/>
          </w:rPr>
          <w:fldChar w:fldCharType="separate"/>
        </w:r>
        <w:r w:rsidR="006B20E9">
          <w:rPr>
            <w:rStyle w:val="Paginanummer"/>
          </w:rPr>
          <w:t>17</w:t>
        </w:r>
        <w:r w:rsidRPr="00D2734B">
          <w:rPr>
            <w:rStyle w:val="Paginanummer"/>
          </w:rPr>
          <w:fldChar w:fldCharType="end"/>
        </w:r>
        <w:r>
          <w:rPr>
            <w:rStyle w:val="Paginanummer"/>
          </w:rPr>
          <w:t xml:space="preserve"> of </w:t>
        </w:r>
        <w:r w:rsidRPr="00D2734B">
          <w:rPr>
            <w:rStyle w:val="Paginanummer"/>
          </w:rPr>
          <w:fldChar w:fldCharType="begin"/>
        </w:r>
        <w:r w:rsidRPr="00D2734B">
          <w:rPr>
            <w:rStyle w:val="Paginanummer"/>
          </w:rPr>
          <w:instrText xml:space="preserve"> NUMPAGES  \* MERGEFORMAT </w:instrText>
        </w:r>
        <w:r w:rsidRPr="00D2734B">
          <w:rPr>
            <w:rStyle w:val="Paginanummer"/>
          </w:rPr>
          <w:fldChar w:fldCharType="separate"/>
        </w:r>
        <w:r w:rsidR="006B20E9">
          <w:rPr>
            <w:rStyle w:val="Paginanummer"/>
          </w:rPr>
          <w:t>17</w:t>
        </w:r>
        <w:r w:rsidRPr="00D2734B">
          <w:rPr>
            <w:rStyle w:val="Paginanummer"/>
          </w:rPr>
          <w:fldChar w:fldCharType="end"/>
        </w:r>
        <w:r w:rsidR="00AD7BA7">
          <w:rPr>
            <w:rStyle w:val="Paginanummer"/>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038783208"/>
      <w:docPartObj>
        <w:docPartGallery w:val="Page Numbers (Top of Page)"/>
        <w:docPartUnique/>
      </w:docPartObj>
    </w:sdtPr>
    <w:sdtEndPr>
      <w:rPr>
        <w:rStyle w:val="Paginanummer"/>
      </w:rPr>
    </w:sdtEndPr>
    <w:sdtContent>
      <w:p w14:paraId="20F116A9" w14:textId="77777777" w:rsidR="00FB6FEA" w:rsidRDefault="002A35FC" w:rsidP="00AD7BA7">
        <w:pPr>
          <w:pStyle w:val="Paginatie"/>
          <w:framePr w:w="9628" w:wrap="notBeside"/>
          <w:ind w:right="-579"/>
          <w:jc w:val="center"/>
        </w:pPr>
        <w:r>
          <w:rPr>
            <w:rStyle w:val="Paginanummer"/>
          </w:rPr>
          <w:t xml:space="preserve">Page </w:t>
        </w:r>
        <w:r w:rsidRPr="00D2734B">
          <w:rPr>
            <w:rStyle w:val="Paginanummer"/>
          </w:rPr>
          <w:fldChar w:fldCharType="begin"/>
        </w:r>
        <w:r w:rsidRPr="00D2734B">
          <w:rPr>
            <w:rStyle w:val="Paginanummer"/>
          </w:rPr>
          <w:instrText xml:space="preserve"> PAGE  \* MERGEFORMAT </w:instrText>
        </w:r>
        <w:r w:rsidRPr="00D2734B">
          <w:rPr>
            <w:rStyle w:val="Paginanummer"/>
          </w:rPr>
          <w:fldChar w:fldCharType="separate"/>
        </w:r>
        <w:r w:rsidR="00E62762">
          <w:rPr>
            <w:rStyle w:val="Paginanummer"/>
          </w:rPr>
          <w:t>1</w:t>
        </w:r>
        <w:r w:rsidRPr="00D2734B">
          <w:rPr>
            <w:rStyle w:val="Paginanummer"/>
          </w:rPr>
          <w:fldChar w:fldCharType="end"/>
        </w:r>
        <w:r>
          <w:rPr>
            <w:rStyle w:val="Paginanummer"/>
          </w:rPr>
          <w:t xml:space="preserve"> of </w:t>
        </w:r>
        <w:r w:rsidRPr="00D2734B">
          <w:rPr>
            <w:rStyle w:val="Paginanummer"/>
          </w:rPr>
          <w:fldChar w:fldCharType="begin"/>
        </w:r>
        <w:r w:rsidRPr="00D2734B">
          <w:rPr>
            <w:rStyle w:val="Paginanummer"/>
          </w:rPr>
          <w:instrText xml:space="preserve"> NUMPAGES  \* MERGEFORMAT </w:instrText>
        </w:r>
        <w:r w:rsidRPr="00D2734B">
          <w:rPr>
            <w:rStyle w:val="Paginanummer"/>
          </w:rPr>
          <w:fldChar w:fldCharType="separate"/>
        </w:r>
        <w:r w:rsidR="00E62762">
          <w:rPr>
            <w:rStyle w:val="Paginanummer"/>
          </w:rPr>
          <w:t>17</w:t>
        </w:r>
        <w:r w:rsidRPr="00D2734B">
          <w:rPr>
            <w:rStyle w:val="Pagina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97A1" w14:textId="77777777" w:rsidR="00E87BEB" w:rsidRDefault="00CE46E4" w:rsidP="00E67443">
      <w:pPr>
        <w:pStyle w:val="Voetnoottekst"/>
      </w:pPr>
      <w:r>
        <w:separator/>
      </w:r>
    </w:p>
  </w:footnote>
  <w:footnote w:type="continuationSeparator" w:id="0">
    <w:p w14:paraId="5A5C1A0E" w14:textId="77777777" w:rsidR="00CE46E4" w:rsidRDefault="00CE46E4" w:rsidP="00E67443">
      <w:r>
        <w:continuationSeparator/>
      </w:r>
    </w:p>
    <w:p w14:paraId="1A60750A" w14:textId="77777777" w:rsidR="00CE46E4" w:rsidRDefault="00CE46E4" w:rsidP="00E67443"/>
    <w:p w14:paraId="0176ADF8" w14:textId="77777777" w:rsidR="00E87BEB" w:rsidRDefault="00E87BEB" w:rsidP="00E67443"/>
  </w:footnote>
  <w:footnote w:id="1">
    <w:p w14:paraId="1F9E066D" w14:textId="77777777" w:rsidR="003429BF" w:rsidRPr="009852BC" w:rsidRDefault="003429BF" w:rsidP="003429BF">
      <w:pPr>
        <w:pStyle w:val="Voetnoottekst"/>
      </w:pPr>
      <w:r>
        <w:rPr>
          <w:rStyle w:val="Voetnootmarkering"/>
        </w:rPr>
        <w:footnoteRef/>
      </w:r>
      <w:r>
        <w:t xml:space="preserve"> </w:t>
      </w:r>
      <w:r w:rsidRPr="006A557F">
        <w:t>VAT is applicable</w:t>
      </w:r>
      <w:r>
        <w:t xml:space="preserve"> to the contribution of a Project Stakeholder</w:t>
      </w:r>
      <w:r w:rsidRPr="006A557F">
        <w:t xml:space="preserve"> unless </w:t>
      </w:r>
      <w:r>
        <w:t>this</w:t>
      </w:r>
      <w:r w:rsidRPr="006A557F">
        <w:t xml:space="preserve"> Project Stakeholder waives any (Option to) IPR it might have under this Agreement in consideration of its contribution.</w:t>
      </w:r>
      <w:r>
        <w:t xml:space="preserve"> For any avoidance of doubt, this waiver does not include IPR that a waiving Project Stakeholder has generated itself or jointly.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59520" w14:textId="05F48099" w:rsidR="00F73287" w:rsidRDefault="005C5420" w:rsidP="00B53374">
    <w:pPr>
      <w:pStyle w:val="Koptekst"/>
      <w:tabs>
        <w:tab w:val="clear" w:pos="9072"/>
        <w:tab w:val="right" w:pos="8222"/>
      </w:tabs>
      <w:spacing w:after="0"/>
      <w:ind w:right="-567"/>
      <w:jc w:val="right"/>
      <w:rPr>
        <w:noProof/>
        <w:color w:val="FF0000"/>
      </w:rPr>
    </w:pPr>
    <w:r>
      <w:fldChar w:fldCharType="begin"/>
    </w:r>
    <w:r>
      <w:instrText xml:space="preserve"> STYLEREF  Koptekst  \* MERGEFORMAT </w:instrText>
    </w:r>
    <w:r>
      <w:fldChar w:fldCharType="separate"/>
    </w:r>
    <w:r w:rsidRPr="005C5420">
      <w:rPr>
        <w:bCs/>
        <w:noProof/>
      </w:rPr>
      <w:t>File number</w:t>
    </w:r>
    <w:r>
      <w:rPr>
        <w:noProof/>
      </w:rPr>
      <w:t xml:space="preserve"> </w:t>
    </w:r>
    <w:r w:rsidRPr="005C5420">
      <w:rPr>
        <w:noProof/>
        <w:highlight w:val="yellow"/>
      </w:rPr>
      <w:t>&lt;&lt;&lt;dossiernummer&gt;&gt;&gt;</w:t>
    </w:r>
    <w:r>
      <w:rPr>
        <w:noProof/>
        <w:highlight w:val="yellow"/>
      </w:rPr>
      <w:fldChar w:fldCharType="end"/>
    </w:r>
  </w:p>
  <w:p w14:paraId="4DC6DA52" w14:textId="77777777" w:rsidR="00B53374" w:rsidRDefault="00B53374" w:rsidP="00F73287">
    <w:pPr>
      <w:pStyle w:val="Koptekst"/>
      <w:tabs>
        <w:tab w:val="clear" w:pos="9072"/>
        <w:tab w:val="right" w:pos="8222"/>
      </w:tabs>
      <w:ind w:right="-567"/>
      <w:jc w:val="right"/>
    </w:pPr>
    <w:r>
      <w:t xml:space="preserve">Budget number </w:t>
    </w:r>
    <w:r w:rsidRPr="00097168">
      <w:rPr>
        <w:highlight w:val="yellow"/>
      </w:rPr>
      <w:t>&lt;&lt;&lt;</w:t>
    </w:r>
    <w:proofErr w:type="spellStart"/>
    <w:r>
      <w:rPr>
        <w:highlight w:val="yellow"/>
      </w:rPr>
      <w:t>budget</w:t>
    </w:r>
    <w:r w:rsidRPr="00097168">
      <w:rPr>
        <w:highlight w:val="yellow"/>
      </w:rPr>
      <w:t>nummer</w:t>
    </w:r>
    <w:proofErr w:type="spellEnd"/>
    <w:r w:rsidRPr="00097168">
      <w:rPr>
        <w:highlight w:val="yellow"/>
      </w:rPr>
      <w:t>&gt;&gt;&gt;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4CE2"/>
    <w:multiLevelType w:val="multilevel"/>
    <w:tmpl w:val="9DB4977E"/>
    <w:lvl w:ilvl="0">
      <w:start w:val="1"/>
      <w:numFmt w:val="bullet"/>
      <w:lvlText w:val=""/>
      <w:lvlJc w:val="left"/>
      <w:pPr>
        <w:ind w:left="1474" w:hanging="340"/>
      </w:pPr>
      <w:rPr>
        <w:rFonts w:ascii="Symbol" w:hAnsi="Symbol" w:hint="default"/>
        <w:color w:val="18657C"/>
      </w:rPr>
    </w:lvl>
    <w:lvl w:ilvl="1">
      <w:start w:val="1"/>
      <w:numFmt w:val="bullet"/>
      <w:pStyle w:val="Lijstlevel2OpsommingOpenbulletpoint"/>
      <w:lvlText w:val="o"/>
      <w:lvlJc w:val="left"/>
      <w:pPr>
        <w:ind w:left="1361" w:hanging="340"/>
      </w:pPr>
      <w:rPr>
        <w:rFonts w:ascii="Courier New" w:hAnsi="Courier New" w:hint="default"/>
        <w:color w:val="18657C"/>
      </w:rPr>
    </w:lvl>
    <w:lvl w:ilvl="2">
      <w:start w:val="1"/>
      <w:numFmt w:val="bullet"/>
      <w:lvlText w:val=""/>
      <w:lvlJc w:val="left"/>
      <w:pPr>
        <w:ind w:left="1984" w:hanging="425"/>
      </w:pPr>
      <w:rPr>
        <w:rFonts w:ascii="Wingdings" w:hAnsi="Wingdings" w:hint="default"/>
      </w:rPr>
    </w:lvl>
    <w:lvl w:ilvl="3">
      <w:start w:val="1"/>
      <w:numFmt w:val="bullet"/>
      <w:lvlText w:val=""/>
      <w:lvlJc w:val="left"/>
      <w:pPr>
        <w:ind w:left="2409" w:hanging="425"/>
      </w:pPr>
      <w:rPr>
        <w:rFonts w:ascii="Symbol" w:hAnsi="Symbol" w:hint="default"/>
      </w:rPr>
    </w:lvl>
    <w:lvl w:ilvl="4">
      <w:start w:val="1"/>
      <w:numFmt w:val="bullet"/>
      <w:lvlText w:val="o"/>
      <w:lvlJc w:val="left"/>
      <w:pPr>
        <w:ind w:left="2834" w:hanging="425"/>
      </w:pPr>
      <w:rPr>
        <w:rFonts w:ascii="Courier New" w:hAnsi="Courier New" w:cs="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 w15:restartNumberingAfterBreak="0">
    <w:nsid w:val="28E06337"/>
    <w:multiLevelType w:val="multilevel"/>
    <w:tmpl w:val="EA0ECC74"/>
    <w:lvl w:ilvl="0">
      <w:start w:val="1"/>
      <w:numFmt w:val="decimal"/>
      <w:pStyle w:val="Lijstlevel1Nummering123"/>
      <w:lvlText w:val="%1."/>
      <w:lvlJc w:val="left"/>
      <w:pPr>
        <w:ind w:left="340" w:hanging="340"/>
      </w:pPr>
      <w:rPr>
        <w:rFonts w:hint="default"/>
        <w:color w:val="18657C"/>
      </w:rPr>
    </w:lvl>
    <w:lvl w:ilvl="1">
      <w:start w:val="1"/>
      <w:numFmt w:val="decimal"/>
      <w:pStyle w:val="Lijstlevel2Nummering123"/>
      <w:lvlText w:val="%2."/>
      <w:lvlJc w:val="left"/>
      <w:pPr>
        <w:ind w:left="680" w:hanging="340"/>
      </w:pPr>
      <w:rPr>
        <w:rFonts w:hint="default"/>
        <w:color w:val="18657C"/>
      </w:rPr>
    </w:lvl>
    <w:lvl w:ilvl="2">
      <w:start w:val="1"/>
      <w:numFmt w:val="decimal"/>
      <w:pStyle w:val="Lijstlevel3Nummering123"/>
      <w:lvlText w:val="%3."/>
      <w:lvlJc w:val="left"/>
      <w:pPr>
        <w:ind w:left="1020" w:hanging="340"/>
      </w:pPr>
      <w:rPr>
        <w:rFonts w:hint="default"/>
        <w:color w:val="18657C"/>
      </w:rPr>
    </w:lvl>
    <w:lvl w:ilvl="3">
      <w:start w:val="1"/>
      <w:numFmt w:val="decimal"/>
      <w:lvlText w:val="%4."/>
      <w:lvlJc w:val="left"/>
      <w:pPr>
        <w:ind w:left="1360" w:hanging="340"/>
      </w:pPr>
      <w:rPr>
        <w:rFonts w:hint="default"/>
        <w:color w:val="18657C"/>
      </w:rPr>
    </w:lvl>
    <w:lvl w:ilvl="4">
      <w:start w:val="1"/>
      <w:numFmt w:val="decimal"/>
      <w:lvlText w:val="%5."/>
      <w:lvlJc w:val="left"/>
      <w:pPr>
        <w:ind w:left="1700" w:hanging="340"/>
      </w:pPr>
      <w:rPr>
        <w:rFonts w:hint="default"/>
        <w:color w:val="18657C"/>
      </w:rPr>
    </w:lvl>
    <w:lvl w:ilvl="5">
      <w:start w:val="1"/>
      <w:numFmt w:val="decimal"/>
      <w:lvlText w:val="%6."/>
      <w:lvlJc w:val="left"/>
      <w:pPr>
        <w:ind w:left="2040" w:hanging="340"/>
      </w:pPr>
      <w:rPr>
        <w:rFonts w:hint="default"/>
        <w:color w:val="18657C"/>
      </w:rPr>
    </w:lvl>
    <w:lvl w:ilvl="6">
      <w:start w:val="1"/>
      <w:numFmt w:val="decimal"/>
      <w:lvlText w:val="%7."/>
      <w:lvlJc w:val="left"/>
      <w:pPr>
        <w:ind w:left="2380" w:hanging="340"/>
      </w:pPr>
      <w:rPr>
        <w:rFonts w:hint="default"/>
        <w:color w:val="18657C"/>
      </w:rPr>
    </w:lvl>
    <w:lvl w:ilvl="7">
      <w:start w:val="1"/>
      <w:numFmt w:val="decimal"/>
      <w:lvlText w:val="%8."/>
      <w:lvlJc w:val="left"/>
      <w:pPr>
        <w:ind w:left="2720" w:hanging="340"/>
      </w:pPr>
      <w:rPr>
        <w:rFonts w:hint="default"/>
        <w:color w:val="18657C"/>
      </w:rPr>
    </w:lvl>
    <w:lvl w:ilvl="8">
      <w:start w:val="1"/>
      <w:numFmt w:val="decimal"/>
      <w:lvlText w:val="%9."/>
      <w:lvlJc w:val="left"/>
      <w:pPr>
        <w:ind w:left="3060" w:hanging="340"/>
      </w:pPr>
      <w:rPr>
        <w:rFonts w:hint="default"/>
        <w:color w:val="18657C"/>
      </w:rPr>
    </w:lvl>
  </w:abstractNum>
  <w:abstractNum w:abstractNumId="2" w15:restartNumberingAfterBreak="0">
    <w:nsid w:val="2DF84BA1"/>
    <w:multiLevelType w:val="multilevel"/>
    <w:tmpl w:val="4EF8D3BC"/>
    <w:lvl w:ilvl="0">
      <w:start w:val="1"/>
      <w:numFmt w:val="bullet"/>
      <w:pStyle w:val="Lijstlevel1Opsommingdash"/>
      <w:lvlText w:val=""/>
      <w:lvlJc w:val="left"/>
      <w:pPr>
        <w:ind w:left="340" w:hanging="340"/>
      </w:pPr>
      <w:rPr>
        <w:rFonts w:ascii="Symbol" w:hAnsi="Symbol" w:hint="default"/>
        <w:color w:val="18657C"/>
      </w:rPr>
    </w:lvl>
    <w:lvl w:ilvl="1">
      <w:start w:val="1"/>
      <w:numFmt w:val="bullet"/>
      <w:pStyle w:val="Lijstlevel2Opsommingdash"/>
      <w:lvlText w:val=""/>
      <w:lvlJc w:val="left"/>
      <w:pPr>
        <w:ind w:left="680" w:hanging="340"/>
      </w:pPr>
      <w:rPr>
        <w:rFonts w:ascii="Symbol" w:hAnsi="Symbol" w:hint="default"/>
        <w:color w:val="18657C"/>
      </w:rPr>
    </w:lvl>
    <w:lvl w:ilvl="2">
      <w:start w:val="1"/>
      <w:numFmt w:val="bullet"/>
      <w:pStyle w:val="Lijstlevel3Opsommingdash"/>
      <w:lvlText w:val=""/>
      <w:lvlJc w:val="left"/>
      <w:pPr>
        <w:ind w:left="1020" w:hanging="340"/>
      </w:pPr>
      <w:rPr>
        <w:rFonts w:ascii="Symbol" w:hAnsi="Symbol" w:hint="default"/>
        <w:color w:val="18657C"/>
      </w:rPr>
    </w:lvl>
    <w:lvl w:ilvl="3">
      <w:start w:val="1"/>
      <w:numFmt w:val="bullet"/>
      <w:pStyle w:val="Lijstlevel4Opsommingdash"/>
      <w:lvlText w:val=""/>
      <w:lvlJc w:val="left"/>
      <w:pPr>
        <w:ind w:left="1360" w:hanging="340"/>
      </w:pPr>
      <w:rPr>
        <w:rFonts w:ascii="Symbol" w:hAnsi="Symbol" w:hint="default"/>
        <w:color w:val="18657C"/>
      </w:rPr>
    </w:lvl>
    <w:lvl w:ilvl="4">
      <w:start w:val="1"/>
      <w:numFmt w:val="bullet"/>
      <w:lvlText w:val=""/>
      <w:lvlJc w:val="left"/>
      <w:pPr>
        <w:ind w:left="1700" w:hanging="340"/>
      </w:pPr>
      <w:rPr>
        <w:rFonts w:ascii="Symbol" w:hAnsi="Symbol" w:hint="default"/>
        <w:color w:val="18657C"/>
      </w:rPr>
    </w:lvl>
    <w:lvl w:ilvl="5">
      <w:start w:val="1"/>
      <w:numFmt w:val="bullet"/>
      <w:lvlText w:val=""/>
      <w:lvlJc w:val="left"/>
      <w:pPr>
        <w:ind w:left="2040" w:hanging="340"/>
      </w:pPr>
      <w:rPr>
        <w:rFonts w:ascii="Symbol" w:hAnsi="Symbol" w:hint="default"/>
        <w:color w:val="18657C"/>
      </w:rPr>
    </w:lvl>
    <w:lvl w:ilvl="6">
      <w:start w:val="1"/>
      <w:numFmt w:val="bullet"/>
      <w:lvlText w:val=""/>
      <w:lvlJc w:val="left"/>
      <w:pPr>
        <w:ind w:left="2380" w:hanging="340"/>
      </w:pPr>
      <w:rPr>
        <w:rFonts w:ascii="Symbol" w:hAnsi="Symbol" w:hint="default"/>
        <w:color w:val="18657C"/>
      </w:rPr>
    </w:lvl>
    <w:lvl w:ilvl="7">
      <w:start w:val="1"/>
      <w:numFmt w:val="bullet"/>
      <w:lvlText w:val=""/>
      <w:lvlJc w:val="left"/>
      <w:pPr>
        <w:ind w:left="2720" w:hanging="340"/>
      </w:pPr>
      <w:rPr>
        <w:rFonts w:ascii="Symbol" w:hAnsi="Symbol" w:hint="default"/>
        <w:color w:val="18657C"/>
      </w:rPr>
    </w:lvl>
    <w:lvl w:ilvl="8">
      <w:start w:val="1"/>
      <w:numFmt w:val="bullet"/>
      <w:lvlText w:val=""/>
      <w:lvlJc w:val="left"/>
      <w:pPr>
        <w:ind w:left="3060" w:hanging="340"/>
      </w:pPr>
      <w:rPr>
        <w:rFonts w:ascii="Symbol" w:hAnsi="Symbol" w:hint="default"/>
        <w:color w:val="18657C"/>
      </w:rPr>
    </w:lvl>
  </w:abstractNum>
  <w:abstractNum w:abstractNumId="3" w15:restartNumberingAfterBreak="0">
    <w:nsid w:val="366C0062"/>
    <w:multiLevelType w:val="multilevel"/>
    <w:tmpl w:val="65AA806A"/>
    <w:lvl w:ilvl="0">
      <w:start w:val="1"/>
      <w:numFmt w:val="bullet"/>
      <w:pStyle w:val="Lijstlevel1OpsommingChecklist"/>
      <w:lvlText w:val=""/>
      <w:lvlJc w:val="left"/>
      <w:pPr>
        <w:ind w:left="340" w:hanging="340"/>
      </w:pPr>
      <w:rPr>
        <w:rFonts w:ascii="Symbol" w:hAnsi="Symbol" w:hint="default"/>
        <w:color w:val="18657C"/>
        <w:sz w:val="17"/>
        <w:szCs w:val="20"/>
      </w:rPr>
    </w:lvl>
    <w:lvl w:ilvl="1">
      <w:start w:val="1"/>
      <w:numFmt w:val="bullet"/>
      <w:pStyle w:val="Lijstlevel2OpsommingChecklist"/>
      <w:lvlText w:val=""/>
      <w:lvlJc w:val="left"/>
      <w:pPr>
        <w:ind w:left="680" w:hanging="340"/>
      </w:pPr>
      <w:rPr>
        <w:rFonts w:ascii="Symbol" w:hAnsi="Symbol" w:hint="default"/>
        <w:color w:val="18657C"/>
      </w:rPr>
    </w:lvl>
    <w:lvl w:ilvl="2">
      <w:start w:val="1"/>
      <w:numFmt w:val="bullet"/>
      <w:lvlText w:val=""/>
      <w:lvlJc w:val="left"/>
      <w:pPr>
        <w:ind w:left="1020" w:hanging="340"/>
      </w:pPr>
      <w:rPr>
        <w:rFonts w:ascii="Symbol" w:hAnsi="Symbol" w:hint="default"/>
        <w:color w:val="18657C"/>
      </w:rPr>
    </w:lvl>
    <w:lvl w:ilvl="3">
      <w:start w:val="1"/>
      <w:numFmt w:val="bullet"/>
      <w:lvlText w:val=""/>
      <w:lvlJc w:val="left"/>
      <w:pPr>
        <w:ind w:left="1360" w:hanging="340"/>
      </w:pPr>
      <w:rPr>
        <w:rFonts w:ascii="Symbol" w:hAnsi="Symbol" w:hint="default"/>
        <w:color w:val="18657C"/>
      </w:rPr>
    </w:lvl>
    <w:lvl w:ilvl="4">
      <w:start w:val="1"/>
      <w:numFmt w:val="bullet"/>
      <w:lvlText w:val=""/>
      <w:lvlJc w:val="left"/>
      <w:pPr>
        <w:ind w:left="1700" w:hanging="340"/>
      </w:pPr>
      <w:rPr>
        <w:rFonts w:ascii="Symbol" w:hAnsi="Symbol" w:hint="default"/>
        <w:color w:val="18657C"/>
      </w:rPr>
    </w:lvl>
    <w:lvl w:ilvl="5">
      <w:start w:val="1"/>
      <w:numFmt w:val="bullet"/>
      <w:lvlText w:val=""/>
      <w:lvlJc w:val="left"/>
      <w:pPr>
        <w:ind w:left="2040" w:hanging="340"/>
      </w:pPr>
      <w:rPr>
        <w:rFonts w:ascii="Symbol" w:hAnsi="Symbol" w:hint="default"/>
        <w:color w:val="18657C"/>
      </w:rPr>
    </w:lvl>
    <w:lvl w:ilvl="6">
      <w:start w:val="1"/>
      <w:numFmt w:val="bullet"/>
      <w:lvlText w:val=""/>
      <w:lvlJc w:val="left"/>
      <w:pPr>
        <w:ind w:left="2380" w:hanging="340"/>
      </w:pPr>
      <w:rPr>
        <w:rFonts w:ascii="Symbol" w:hAnsi="Symbol" w:hint="default"/>
        <w:color w:val="18657C"/>
      </w:rPr>
    </w:lvl>
    <w:lvl w:ilvl="7">
      <w:start w:val="1"/>
      <w:numFmt w:val="bullet"/>
      <w:lvlText w:val=""/>
      <w:lvlJc w:val="left"/>
      <w:pPr>
        <w:ind w:left="2720" w:hanging="340"/>
      </w:pPr>
      <w:rPr>
        <w:rFonts w:ascii="Symbol" w:hAnsi="Symbol" w:hint="default"/>
        <w:color w:val="18657C"/>
      </w:rPr>
    </w:lvl>
    <w:lvl w:ilvl="8">
      <w:start w:val="1"/>
      <w:numFmt w:val="bullet"/>
      <w:lvlText w:val=""/>
      <w:lvlJc w:val="left"/>
      <w:pPr>
        <w:ind w:left="3060" w:hanging="340"/>
      </w:pPr>
      <w:rPr>
        <w:rFonts w:ascii="Symbol" w:hAnsi="Symbol" w:hint="default"/>
        <w:color w:val="18657C"/>
      </w:rPr>
    </w:lvl>
  </w:abstractNum>
  <w:abstractNum w:abstractNumId="4" w15:restartNumberingAfterBreak="0">
    <w:nsid w:val="598C2900"/>
    <w:multiLevelType w:val="hybridMultilevel"/>
    <w:tmpl w:val="6AF0DE4A"/>
    <w:lvl w:ilvl="0" w:tplc="15BC4620">
      <w:start w:val="1"/>
      <w:numFmt w:val="decimal"/>
      <w:lvlText w:val="(%1)"/>
      <w:lvlJc w:val="left"/>
      <w:pPr>
        <w:ind w:left="360" w:hanging="360"/>
      </w:pPr>
      <w:rPr>
        <w:rFonts w:eastAsia="Times New Roman" w:cs="Arial"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B0774E9"/>
    <w:multiLevelType w:val="multilevel"/>
    <w:tmpl w:val="0AE8DFA0"/>
    <w:lvl w:ilvl="0">
      <w:start w:val="1"/>
      <w:numFmt w:val="upperRoman"/>
      <w:pStyle w:val="Lijstlevel1NummeringIIIIII"/>
      <w:lvlText w:val="%1."/>
      <w:lvlJc w:val="left"/>
      <w:pPr>
        <w:ind w:left="340" w:hanging="340"/>
      </w:pPr>
      <w:rPr>
        <w:rFonts w:hint="default"/>
        <w:color w:val="18657C"/>
      </w:rPr>
    </w:lvl>
    <w:lvl w:ilvl="1">
      <w:start w:val="1"/>
      <w:numFmt w:val="upperRoman"/>
      <w:pStyle w:val="Lijstlevel2NummeringIIIIII"/>
      <w:lvlText w:val="%2."/>
      <w:lvlJc w:val="left"/>
      <w:pPr>
        <w:ind w:left="680" w:hanging="340"/>
      </w:pPr>
      <w:rPr>
        <w:rFonts w:hint="default"/>
        <w:color w:val="18657C"/>
      </w:rPr>
    </w:lvl>
    <w:lvl w:ilvl="2">
      <w:start w:val="1"/>
      <w:numFmt w:val="upperRoman"/>
      <w:pStyle w:val="Lijstlevel3NummeringIIIIII"/>
      <w:lvlText w:val="%3."/>
      <w:lvlJc w:val="left"/>
      <w:pPr>
        <w:ind w:left="1020" w:hanging="340"/>
      </w:pPr>
      <w:rPr>
        <w:rFonts w:hint="default"/>
        <w:color w:val="18657C"/>
      </w:rPr>
    </w:lvl>
    <w:lvl w:ilvl="3">
      <w:start w:val="1"/>
      <w:numFmt w:val="upperRoman"/>
      <w:pStyle w:val="Lijstlevel4NummeringIIIIII"/>
      <w:lvlText w:val="%4."/>
      <w:lvlJc w:val="left"/>
      <w:pPr>
        <w:ind w:left="1360" w:hanging="340"/>
      </w:pPr>
      <w:rPr>
        <w:rFonts w:hint="default"/>
        <w:color w:val="18657C"/>
      </w:rPr>
    </w:lvl>
    <w:lvl w:ilvl="4">
      <w:start w:val="1"/>
      <w:numFmt w:val="upperRoman"/>
      <w:lvlText w:val="%5."/>
      <w:lvlJc w:val="left"/>
      <w:pPr>
        <w:ind w:left="1700" w:hanging="340"/>
      </w:pPr>
      <w:rPr>
        <w:rFonts w:hint="default"/>
        <w:color w:val="18657C"/>
      </w:rPr>
    </w:lvl>
    <w:lvl w:ilvl="5">
      <w:start w:val="1"/>
      <w:numFmt w:val="upperRoman"/>
      <w:lvlText w:val="%6."/>
      <w:lvlJc w:val="left"/>
      <w:pPr>
        <w:ind w:left="2040" w:hanging="340"/>
      </w:pPr>
      <w:rPr>
        <w:rFonts w:hint="default"/>
        <w:color w:val="18657C"/>
      </w:rPr>
    </w:lvl>
    <w:lvl w:ilvl="6">
      <w:start w:val="1"/>
      <w:numFmt w:val="upperRoman"/>
      <w:lvlText w:val="%7."/>
      <w:lvlJc w:val="left"/>
      <w:pPr>
        <w:ind w:left="2380" w:hanging="340"/>
      </w:pPr>
      <w:rPr>
        <w:rFonts w:hint="default"/>
        <w:color w:val="18657C"/>
      </w:rPr>
    </w:lvl>
    <w:lvl w:ilvl="7">
      <w:start w:val="1"/>
      <w:numFmt w:val="upperRoman"/>
      <w:lvlText w:val="%8."/>
      <w:lvlJc w:val="left"/>
      <w:pPr>
        <w:ind w:left="2720" w:hanging="340"/>
      </w:pPr>
      <w:rPr>
        <w:rFonts w:hint="default"/>
        <w:color w:val="18657C"/>
      </w:rPr>
    </w:lvl>
    <w:lvl w:ilvl="8">
      <w:start w:val="1"/>
      <w:numFmt w:val="upperRoman"/>
      <w:lvlText w:val="%9."/>
      <w:lvlJc w:val="left"/>
      <w:pPr>
        <w:ind w:left="3060" w:hanging="340"/>
      </w:pPr>
      <w:rPr>
        <w:rFonts w:hint="default"/>
        <w:color w:val="18657C"/>
      </w:rPr>
    </w:lvl>
  </w:abstractNum>
  <w:abstractNum w:abstractNumId="6" w15:restartNumberingAfterBreak="0">
    <w:nsid w:val="612B77AA"/>
    <w:multiLevelType w:val="multilevel"/>
    <w:tmpl w:val="FCE20DF8"/>
    <w:lvl w:ilvl="0">
      <w:start w:val="1"/>
      <w:numFmt w:val="bullet"/>
      <w:pStyle w:val="Lijstlevel1Opsomminggeslotenpunt"/>
      <w:lvlText w:val=""/>
      <w:lvlJc w:val="left"/>
      <w:pPr>
        <w:ind w:left="340" w:hanging="340"/>
      </w:pPr>
      <w:rPr>
        <w:rFonts w:ascii="Symbol" w:hAnsi="Symbol" w:hint="default"/>
        <w:color w:val="18657C"/>
      </w:rPr>
    </w:lvl>
    <w:lvl w:ilvl="1">
      <w:start w:val="1"/>
      <w:numFmt w:val="bullet"/>
      <w:lvlText w:val="o"/>
      <w:lvlJc w:val="left"/>
      <w:pPr>
        <w:ind w:left="680" w:hanging="340"/>
      </w:pPr>
      <w:rPr>
        <w:rFonts w:ascii="Courier New" w:hAnsi="Courier New" w:hint="default"/>
        <w:color w:val="18657C"/>
      </w:rPr>
    </w:lvl>
    <w:lvl w:ilvl="2">
      <w:start w:val="1"/>
      <w:numFmt w:val="bullet"/>
      <w:lvlText w:val=""/>
      <w:lvlJc w:val="left"/>
      <w:pPr>
        <w:ind w:left="1020" w:hanging="340"/>
      </w:pPr>
      <w:rPr>
        <w:rFonts w:ascii="Wingdings" w:hAnsi="Wingdings"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6F624958"/>
    <w:multiLevelType w:val="multilevel"/>
    <w:tmpl w:val="75301FBC"/>
    <w:lvl w:ilvl="0">
      <w:start w:val="1"/>
      <w:numFmt w:val="lowerRoman"/>
      <w:pStyle w:val="Lijstlevel1Nummeringiiiiii0"/>
      <w:lvlText w:val="%1."/>
      <w:lvlJc w:val="left"/>
      <w:pPr>
        <w:ind w:left="340" w:hanging="340"/>
      </w:pPr>
      <w:rPr>
        <w:rFonts w:hint="default"/>
        <w:color w:val="18657C"/>
      </w:rPr>
    </w:lvl>
    <w:lvl w:ilvl="1">
      <w:start w:val="1"/>
      <w:numFmt w:val="lowerRoman"/>
      <w:pStyle w:val="Lijstlevel2Nummeringiiiiii0"/>
      <w:lvlText w:val="%2."/>
      <w:lvlJc w:val="left"/>
      <w:pPr>
        <w:ind w:left="680" w:hanging="340"/>
      </w:pPr>
      <w:rPr>
        <w:rFonts w:hint="default"/>
        <w:color w:val="18657C"/>
      </w:rPr>
    </w:lvl>
    <w:lvl w:ilvl="2">
      <w:start w:val="1"/>
      <w:numFmt w:val="lowerRoman"/>
      <w:pStyle w:val="Lijstlevel3Nummeringiiiiii0"/>
      <w:lvlText w:val="%3."/>
      <w:lvlJc w:val="left"/>
      <w:pPr>
        <w:ind w:left="1021" w:hanging="341"/>
      </w:pPr>
      <w:rPr>
        <w:rFonts w:hint="default"/>
        <w:color w:val="18657C"/>
      </w:rPr>
    </w:lvl>
    <w:lvl w:ilvl="3">
      <w:start w:val="1"/>
      <w:numFmt w:val="lowerRoman"/>
      <w:lvlText w:val="%4."/>
      <w:lvlJc w:val="left"/>
      <w:pPr>
        <w:ind w:left="1700" w:hanging="340"/>
      </w:pPr>
      <w:rPr>
        <w:rFonts w:hint="default"/>
        <w:color w:val="18657C"/>
      </w:rPr>
    </w:lvl>
    <w:lvl w:ilvl="4">
      <w:start w:val="1"/>
      <w:numFmt w:val="lowerRoman"/>
      <w:lvlText w:val="%5."/>
      <w:lvlJc w:val="left"/>
      <w:pPr>
        <w:ind w:left="2040" w:hanging="340"/>
      </w:pPr>
      <w:rPr>
        <w:rFonts w:hint="default"/>
        <w:color w:val="18657C"/>
      </w:rPr>
    </w:lvl>
    <w:lvl w:ilvl="5">
      <w:start w:val="1"/>
      <w:numFmt w:val="lowerRoman"/>
      <w:lvlText w:val="%6."/>
      <w:lvlJc w:val="left"/>
      <w:pPr>
        <w:ind w:left="2380" w:hanging="340"/>
      </w:pPr>
      <w:rPr>
        <w:rFonts w:hint="default"/>
        <w:color w:val="18657C"/>
      </w:rPr>
    </w:lvl>
    <w:lvl w:ilvl="6">
      <w:start w:val="1"/>
      <w:numFmt w:val="lowerRoman"/>
      <w:lvlText w:val="%7."/>
      <w:lvlJc w:val="left"/>
      <w:pPr>
        <w:ind w:left="2720" w:hanging="340"/>
      </w:pPr>
      <w:rPr>
        <w:rFonts w:hint="default"/>
        <w:color w:val="18657C"/>
      </w:rPr>
    </w:lvl>
    <w:lvl w:ilvl="7">
      <w:start w:val="1"/>
      <w:numFmt w:val="lowerRoman"/>
      <w:lvlText w:val="%8."/>
      <w:lvlJc w:val="left"/>
      <w:pPr>
        <w:ind w:left="3060" w:hanging="340"/>
      </w:pPr>
      <w:rPr>
        <w:rFonts w:hint="default"/>
        <w:color w:val="18657C"/>
      </w:rPr>
    </w:lvl>
    <w:lvl w:ilvl="8">
      <w:start w:val="1"/>
      <w:numFmt w:val="lowerRoman"/>
      <w:lvlText w:val="%9."/>
      <w:lvlJc w:val="left"/>
      <w:pPr>
        <w:ind w:left="3400" w:hanging="340"/>
      </w:pPr>
      <w:rPr>
        <w:rFonts w:hint="default"/>
        <w:color w:val="18657C"/>
      </w:rPr>
    </w:lvl>
  </w:abstractNum>
  <w:abstractNum w:abstractNumId="8" w15:restartNumberingAfterBreak="0">
    <w:nsid w:val="792960D4"/>
    <w:multiLevelType w:val="multilevel"/>
    <w:tmpl w:val="9CAAABA8"/>
    <w:lvl w:ilvl="0">
      <w:start w:val="1"/>
      <w:numFmt w:val="lowerLetter"/>
      <w:pStyle w:val="Lijstlevel1Nummeringabc"/>
      <w:lvlText w:val="%1."/>
      <w:lvlJc w:val="left"/>
      <w:pPr>
        <w:ind w:left="340" w:hanging="340"/>
      </w:pPr>
      <w:rPr>
        <w:rFonts w:hint="default"/>
        <w:color w:val="18657C"/>
      </w:rPr>
    </w:lvl>
    <w:lvl w:ilvl="1">
      <w:start w:val="1"/>
      <w:numFmt w:val="lowerLetter"/>
      <w:pStyle w:val="Lijstlevel2Nummeringabc"/>
      <w:lvlText w:val="%2."/>
      <w:lvlJc w:val="left"/>
      <w:pPr>
        <w:ind w:left="680" w:hanging="340"/>
      </w:pPr>
      <w:rPr>
        <w:rFonts w:hint="default"/>
        <w:color w:val="18657C"/>
      </w:rPr>
    </w:lvl>
    <w:lvl w:ilvl="2">
      <w:start w:val="1"/>
      <w:numFmt w:val="lowerLetter"/>
      <w:pStyle w:val="Lijstlevel3Nummeringabc"/>
      <w:lvlText w:val="%3."/>
      <w:lvlJc w:val="left"/>
      <w:pPr>
        <w:ind w:left="1020" w:hanging="340"/>
      </w:pPr>
      <w:rPr>
        <w:rFonts w:hint="default"/>
        <w:color w:val="18657C"/>
      </w:rPr>
    </w:lvl>
    <w:lvl w:ilvl="3">
      <w:start w:val="1"/>
      <w:numFmt w:val="lowerLetter"/>
      <w:lvlText w:val="%4."/>
      <w:lvlJc w:val="left"/>
      <w:pPr>
        <w:ind w:left="1360" w:hanging="340"/>
      </w:pPr>
      <w:rPr>
        <w:rFonts w:hint="default"/>
        <w:color w:val="18657C"/>
      </w:rPr>
    </w:lvl>
    <w:lvl w:ilvl="4">
      <w:start w:val="1"/>
      <w:numFmt w:val="lowerLetter"/>
      <w:lvlText w:val="%5."/>
      <w:lvlJc w:val="left"/>
      <w:pPr>
        <w:ind w:left="1700" w:hanging="340"/>
      </w:pPr>
      <w:rPr>
        <w:rFonts w:hint="default"/>
        <w:color w:val="18657C"/>
      </w:rPr>
    </w:lvl>
    <w:lvl w:ilvl="5">
      <w:start w:val="1"/>
      <w:numFmt w:val="lowerLetter"/>
      <w:lvlText w:val="%6."/>
      <w:lvlJc w:val="left"/>
      <w:pPr>
        <w:ind w:left="2040" w:hanging="340"/>
      </w:pPr>
      <w:rPr>
        <w:rFonts w:hint="default"/>
        <w:color w:val="18657C"/>
      </w:rPr>
    </w:lvl>
    <w:lvl w:ilvl="6">
      <w:start w:val="1"/>
      <w:numFmt w:val="lowerLetter"/>
      <w:lvlText w:val="%7."/>
      <w:lvlJc w:val="left"/>
      <w:pPr>
        <w:ind w:left="2380" w:hanging="340"/>
      </w:pPr>
      <w:rPr>
        <w:rFonts w:hint="default"/>
        <w:color w:val="18657C"/>
      </w:rPr>
    </w:lvl>
    <w:lvl w:ilvl="7">
      <w:start w:val="1"/>
      <w:numFmt w:val="lowerLetter"/>
      <w:lvlText w:val="%8."/>
      <w:lvlJc w:val="left"/>
      <w:pPr>
        <w:ind w:left="2720" w:hanging="340"/>
      </w:pPr>
      <w:rPr>
        <w:rFonts w:hint="default"/>
        <w:color w:val="18657C"/>
      </w:rPr>
    </w:lvl>
    <w:lvl w:ilvl="8">
      <w:start w:val="1"/>
      <w:numFmt w:val="lowerLetter"/>
      <w:lvlText w:val="%9."/>
      <w:lvlJc w:val="left"/>
      <w:pPr>
        <w:ind w:left="3060" w:hanging="340"/>
      </w:pPr>
      <w:rPr>
        <w:rFonts w:hint="default"/>
        <w:color w:val="18657C"/>
      </w:rPr>
    </w:lvl>
  </w:abstractNum>
  <w:num w:numId="1" w16cid:durableId="1970554432">
    <w:abstractNumId w:val="7"/>
  </w:num>
  <w:num w:numId="2" w16cid:durableId="261690730">
    <w:abstractNumId w:val="6"/>
  </w:num>
  <w:num w:numId="3" w16cid:durableId="1650086672">
    <w:abstractNumId w:val="3"/>
  </w:num>
  <w:num w:numId="4" w16cid:durableId="107479881">
    <w:abstractNumId w:val="0"/>
  </w:num>
  <w:num w:numId="5" w16cid:durableId="1818261248">
    <w:abstractNumId w:val="1"/>
  </w:num>
  <w:num w:numId="6" w16cid:durableId="1530945433">
    <w:abstractNumId w:val="8"/>
  </w:num>
  <w:num w:numId="7" w16cid:durableId="1037393083">
    <w:abstractNumId w:val="5"/>
  </w:num>
  <w:num w:numId="8" w16cid:durableId="1085304802">
    <w:abstractNumId w:val="2"/>
  </w:num>
  <w:num w:numId="9" w16cid:durableId="17312673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31667">
    <w:abstractNumId w:val="4"/>
  </w:num>
  <w:num w:numId="11" w16cid:durableId="605894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51140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3458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1269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1280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9005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400303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69681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58051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2920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0076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353862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554194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5815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characterSpacingControl w:val="doNotCompress"/>
  <w:hdrShapeDefaults>
    <o:shapedefaults v:ext="edit" spidmax="40961"/>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de3e998d-610b-40e7-a75f-9ab13f70f62e"/>
  </w:docVars>
  <w:rsids>
    <w:rsidRoot w:val="00CE46E4"/>
    <w:rsid w:val="00001CDD"/>
    <w:rsid w:val="00010672"/>
    <w:rsid w:val="00015592"/>
    <w:rsid w:val="000168DD"/>
    <w:rsid w:val="00016BAF"/>
    <w:rsid w:val="000171CB"/>
    <w:rsid w:val="00020771"/>
    <w:rsid w:val="0002252F"/>
    <w:rsid w:val="000227DC"/>
    <w:rsid w:val="000228C5"/>
    <w:rsid w:val="00023362"/>
    <w:rsid w:val="00024563"/>
    <w:rsid w:val="00026BD2"/>
    <w:rsid w:val="00031DD4"/>
    <w:rsid w:val="000328BC"/>
    <w:rsid w:val="00034363"/>
    <w:rsid w:val="00035024"/>
    <w:rsid w:val="00037549"/>
    <w:rsid w:val="00037E13"/>
    <w:rsid w:val="00041845"/>
    <w:rsid w:val="000432D2"/>
    <w:rsid w:val="00047661"/>
    <w:rsid w:val="000509C3"/>
    <w:rsid w:val="000521C4"/>
    <w:rsid w:val="00052F88"/>
    <w:rsid w:val="000551EC"/>
    <w:rsid w:val="000640EC"/>
    <w:rsid w:val="0006424A"/>
    <w:rsid w:val="0006482E"/>
    <w:rsid w:val="00065DDF"/>
    <w:rsid w:val="000677DE"/>
    <w:rsid w:val="000679A6"/>
    <w:rsid w:val="00073671"/>
    <w:rsid w:val="000778CF"/>
    <w:rsid w:val="0008142E"/>
    <w:rsid w:val="00086886"/>
    <w:rsid w:val="0009126C"/>
    <w:rsid w:val="000922C2"/>
    <w:rsid w:val="000950BB"/>
    <w:rsid w:val="000951C5"/>
    <w:rsid w:val="00095EBD"/>
    <w:rsid w:val="000961F1"/>
    <w:rsid w:val="000A3F61"/>
    <w:rsid w:val="000A45D6"/>
    <w:rsid w:val="000A4A29"/>
    <w:rsid w:val="000B06C8"/>
    <w:rsid w:val="000C0A95"/>
    <w:rsid w:val="000C3A0B"/>
    <w:rsid w:val="000C4B4C"/>
    <w:rsid w:val="000C7013"/>
    <w:rsid w:val="000D0655"/>
    <w:rsid w:val="000D0950"/>
    <w:rsid w:val="000D484F"/>
    <w:rsid w:val="000D62C4"/>
    <w:rsid w:val="000D6B2E"/>
    <w:rsid w:val="000E284E"/>
    <w:rsid w:val="000E61C0"/>
    <w:rsid w:val="000F0B80"/>
    <w:rsid w:val="000F0FC7"/>
    <w:rsid w:val="000F2BB0"/>
    <w:rsid w:val="000F5571"/>
    <w:rsid w:val="001010B4"/>
    <w:rsid w:val="00111E8A"/>
    <w:rsid w:val="00113E2F"/>
    <w:rsid w:val="0011503F"/>
    <w:rsid w:val="0012289C"/>
    <w:rsid w:val="001238E4"/>
    <w:rsid w:val="00124200"/>
    <w:rsid w:val="001340AF"/>
    <w:rsid w:val="00136C41"/>
    <w:rsid w:val="00140887"/>
    <w:rsid w:val="00143F41"/>
    <w:rsid w:val="00144894"/>
    <w:rsid w:val="00145290"/>
    <w:rsid w:val="0014552B"/>
    <w:rsid w:val="00146547"/>
    <w:rsid w:val="0014747D"/>
    <w:rsid w:val="0015013B"/>
    <w:rsid w:val="0015517C"/>
    <w:rsid w:val="001636E8"/>
    <w:rsid w:val="0016694C"/>
    <w:rsid w:val="00170C44"/>
    <w:rsid w:val="00173495"/>
    <w:rsid w:val="00176536"/>
    <w:rsid w:val="00186B61"/>
    <w:rsid w:val="00193B06"/>
    <w:rsid w:val="00194FFE"/>
    <w:rsid w:val="00195D9C"/>
    <w:rsid w:val="00196405"/>
    <w:rsid w:val="001A07F6"/>
    <w:rsid w:val="001A0E7A"/>
    <w:rsid w:val="001A246B"/>
    <w:rsid w:val="001A5DEE"/>
    <w:rsid w:val="001B3A1A"/>
    <w:rsid w:val="001B5C2B"/>
    <w:rsid w:val="001C5F9F"/>
    <w:rsid w:val="001D276F"/>
    <w:rsid w:val="001D3987"/>
    <w:rsid w:val="001E49A7"/>
    <w:rsid w:val="001E639F"/>
    <w:rsid w:val="001E6C19"/>
    <w:rsid w:val="001F1EB9"/>
    <w:rsid w:val="001F3CA6"/>
    <w:rsid w:val="001F4299"/>
    <w:rsid w:val="001F61DC"/>
    <w:rsid w:val="001F669D"/>
    <w:rsid w:val="001F66EE"/>
    <w:rsid w:val="001F6CAC"/>
    <w:rsid w:val="001F6DCF"/>
    <w:rsid w:val="002002B6"/>
    <w:rsid w:val="00200F54"/>
    <w:rsid w:val="00213BD6"/>
    <w:rsid w:val="0021770D"/>
    <w:rsid w:val="0021775E"/>
    <w:rsid w:val="00225736"/>
    <w:rsid w:val="00230C4C"/>
    <w:rsid w:val="00230EEE"/>
    <w:rsid w:val="002319F6"/>
    <w:rsid w:val="00240325"/>
    <w:rsid w:val="002411E0"/>
    <w:rsid w:val="00242E4A"/>
    <w:rsid w:val="00243290"/>
    <w:rsid w:val="00243546"/>
    <w:rsid w:val="00244F6E"/>
    <w:rsid w:val="0024560F"/>
    <w:rsid w:val="00246700"/>
    <w:rsid w:val="00246CA3"/>
    <w:rsid w:val="00247311"/>
    <w:rsid w:val="002550DC"/>
    <w:rsid w:val="0025734B"/>
    <w:rsid w:val="002608DD"/>
    <w:rsid w:val="0026328A"/>
    <w:rsid w:val="0026595A"/>
    <w:rsid w:val="002710F8"/>
    <w:rsid w:val="00276BF9"/>
    <w:rsid w:val="00277F06"/>
    <w:rsid w:val="002833E3"/>
    <w:rsid w:val="00286BF9"/>
    <w:rsid w:val="002914C9"/>
    <w:rsid w:val="002942DF"/>
    <w:rsid w:val="002A161A"/>
    <w:rsid w:val="002A35FC"/>
    <w:rsid w:val="002A5073"/>
    <w:rsid w:val="002A5CB5"/>
    <w:rsid w:val="002A7790"/>
    <w:rsid w:val="002B0900"/>
    <w:rsid w:val="002B48FA"/>
    <w:rsid w:val="002B710E"/>
    <w:rsid w:val="002C2BB6"/>
    <w:rsid w:val="002C48B6"/>
    <w:rsid w:val="002C4DA9"/>
    <w:rsid w:val="002D324C"/>
    <w:rsid w:val="002D4D94"/>
    <w:rsid w:val="002D5A16"/>
    <w:rsid w:val="002D6522"/>
    <w:rsid w:val="002E0BDB"/>
    <w:rsid w:val="002E27FA"/>
    <w:rsid w:val="002E633D"/>
    <w:rsid w:val="002F03DB"/>
    <w:rsid w:val="002F4F34"/>
    <w:rsid w:val="002F5024"/>
    <w:rsid w:val="00310958"/>
    <w:rsid w:val="00313B99"/>
    <w:rsid w:val="003140ED"/>
    <w:rsid w:val="0031729C"/>
    <w:rsid w:val="003172B6"/>
    <w:rsid w:val="00320349"/>
    <w:rsid w:val="00323769"/>
    <w:rsid w:val="003278CA"/>
    <w:rsid w:val="003307F6"/>
    <w:rsid w:val="00333333"/>
    <w:rsid w:val="00333F9E"/>
    <w:rsid w:val="00341F1B"/>
    <w:rsid w:val="00342808"/>
    <w:rsid w:val="003429BF"/>
    <w:rsid w:val="0034551B"/>
    <w:rsid w:val="003524E9"/>
    <w:rsid w:val="0035358C"/>
    <w:rsid w:val="003569F9"/>
    <w:rsid w:val="0035742C"/>
    <w:rsid w:val="0035752B"/>
    <w:rsid w:val="00361399"/>
    <w:rsid w:val="003629D4"/>
    <w:rsid w:val="0037097E"/>
    <w:rsid w:val="003710CA"/>
    <w:rsid w:val="0037122D"/>
    <w:rsid w:val="003718E2"/>
    <w:rsid w:val="0037495F"/>
    <w:rsid w:val="00374DEA"/>
    <w:rsid w:val="0037665B"/>
    <w:rsid w:val="003832FD"/>
    <w:rsid w:val="003853F3"/>
    <w:rsid w:val="003874DD"/>
    <w:rsid w:val="00387BFD"/>
    <w:rsid w:val="003916E5"/>
    <w:rsid w:val="0039190D"/>
    <w:rsid w:val="00391F5A"/>
    <w:rsid w:val="00394CEC"/>
    <w:rsid w:val="00395311"/>
    <w:rsid w:val="003A01AA"/>
    <w:rsid w:val="003B0A80"/>
    <w:rsid w:val="003B230C"/>
    <w:rsid w:val="003B59FE"/>
    <w:rsid w:val="003B62D6"/>
    <w:rsid w:val="003B7D51"/>
    <w:rsid w:val="003C0598"/>
    <w:rsid w:val="003C222E"/>
    <w:rsid w:val="003C2907"/>
    <w:rsid w:val="003C4151"/>
    <w:rsid w:val="003D175D"/>
    <w:rsid w:val="003D32F1"/>
    <w:rsid w:val="003D45A3"/>
    <w:rsid w:val="003D765D"/>
    <w:rsid w:val="003D7E04"/>
    <w:rsid w:val="003E37C8"/>
    <w:rsid w:val="003E6502"/>
    <w:rsid w:val="003F618D"/>
    <w:rsid w:val="004001DF"/>
    <w:rsid w:val="00400C08"/>
    <w:rsid w:val="004034CD"/>
    <w:rsid w:val="00404803"/>
    <w:rsid w:val="00406B59"/>
    <w:rsid w:val="004077FD"/>
    <w:rsid w:val="004079E6"/>
    <w:rsid w:val="004126D5"/>
    <w:rsid w:val="00414373"/>
    <w:rsid w:val="004164FF"/>
    <w:rsid w:val="00417BDF"/>
    <w:rsid w:val="004300C0"/>
    <w:rsid w:val="00432F0F"/>
    <w:rsid w:val="00433ED3"/>
    <w:rsid w:val="00435AFE"/>
    <w:rsid w:val="0043767D"/>
    <w:rsid w:val="00437B7D"/>
    <w:rsid w:val="00441804"/>
    <w:rsid w:val="00442EFA"/>
    <w:rsid w:val="00444AC5"/>
    <w:rsid w:val="00445F59"/>
    <w:rsid w:val="0045222F"/>
    <w:rsid w:val="00452BFF"/>
    <w:rsid w:val="00455F16"/>
    <w:rsid w:val="004562D9"/>
    <w:rsid w:val="0045638D"/>
    <w:rsid w:val="00457293"/>
    <w:rsid w:val="004575C0"/>
    <w:rsid w:val="00457CB5"/>
    <w:rsid w:val="00462304"/>
    <w:rsid w:val="00462574"/>
    <w:rsid w:val="0046678A"/>
    <w:rsid w:val="004700CE"/>
    <w:rsid w:val="004714BC"/>
    <w:rsid w:val="0047350E"/>
    <w:rsid w:val="0047665B"/>
    <w:rsid w:val="00477613"/>
    <w:rsid w:val="00480BCA"/>
    <w:rsid w:val="00486576"/>
    <w:rsid w:val="00490750"/>
    <w:rsid w:val="00494A91"/>
    <w:rsid w:val="00496B47"/>
    <w:rsid w:val="004A11DE"/>
    <w:rsid w:val="004A1DEA"/>
    <w:rsid w:val="004A1E76"/>
    <w:rsid w:val="004A447D"/>
    <w:rsid w:val="004A5435"/>
    <w:rsid w:val="004B1A9F"/>
    <w:rsid w:val="004B601F"/>
    <w:rsid w:val="004B6EAB"/>
    <w:rsid w:val="004C1380"/>
    <w:rsid w:val="004C3E30"/>
    <w:rsid w:val="004C45EE"/>
    <w:rsid w:val="004C5AB8"/>
    <w:rsid w:val="004C75E3"/>
    <w:rsid w:val="004C7DE9"/>
    <w:rsid w:val="004D1994"/>
    <w:rsid w:val="004D5991"/>
    <w:rsid w:val="004E2779"/>
    <w:rsid w:val="004E3ED4"/>
    <w:rsid w:val="004E5F8B"/>
    <w:rsid w:val="004E6232"/>
    <w:rsid w:val="004E70A4"/>
    <w:rsid w:val="004F6EA2"/>
    <w:rsid w:val="00500082"/>
    <w:rsid w:val="00500260"/>
    <w:rsid w:val="00500268"/>
    <w:rsid w:val="00504AFD"/>
    <w:rsid w:val="00504CA3"/>
    <w:rsid w:val="00506E54"/>
    <w:rsid w:val="0050728B"/>
    <w:rsid w:val="005107B4"/>
    <w:rsid w:val="00513100"/>
    <w:rsid w:val="00513417"/>
    <w:rsid w:val="00513DD2"/>
    <w:rsid w:val="00514D7B"/>
    <w:rsid w:val="0051577F"/>
    <w:rsid w:val="0052111A"/>
    <w:rsid w:val="00522C77"/>
    <w:rsid w:val="00523741"/>
    <w:rsid w:val="00524381"/>
    <w:rsid w:val="00524F09"/>
    <w:rsid w:val="00526021"/>
    <w:rsid w:val="00526C9D"/>
    <w:rsid w:val="00530B64"/>
    <w:rsid w:val="00535244"/>
    <w:rsid w:val="005360DC"/>
    <w:rsid w:val="00536215"/>
    <w:rsid w:val="0053632E"/>
    <w:rsid w:val="005373F1"/>
    <w:rsid w:val="00541A75"/>
    <w:rsid w:val="005420CB"/>
    <w:rsid w:val="005434B9"/>
    <w:rsid w:val="005435F2"/>
    <w:rsid w:val="00550A73"/>
    <w:rsid w:val="00550F50"/>
    <w:rsid w:val="005544CC"/>
    <w:rsid w:val="00556944"/>
    <w:rsid w:val="00562D5F"/>
    <w:rsid w:val="00567DAC"/>
    <w:rsid w:val="00571883"/>
    <w:rsid w:val="00572223"/>
    <w:rsid w:val="005737E7"/>
    <w:rsid w:val="00574CD3"/>
    <w:rsid w:val="00575729"/>
    <w:rsid w:val="0058144A"/>
    <w:rsid w:val="005820B3"/>
    <w:rsid w:val="00583574"/>
    <w:rsid w:val="00584D57"/>
    <w:rsid w:val="00584E41"/>
    <w:rsid w:val="005902BA"/>
    <w:rsid w:val="005A245E"/>
    <w:rsid w:val="005A3775"/>
    <w:rsid w:val="005B423F"/>
    <w:rsid w:val="005C0C16"/>
    <w:rsid w:val="005C0F3B"/>
    <w:rsid w:val="005C5420"/>
    <w:rsid w:val="005D0578"/>
    <w:rsid w:val="005D05D1"/>
    <w:rsid w:val="005D4C64"/>
    <w:rsid w:val="005D64B6"/>
    <w:rsid w:val="005E48F2"/>
    <w:rsid w:val="005E4E61"/>
    <w:rsid w:val="005E6AC4"/>
    <w:rsid w:val="005F2E44"/>
    <w:rsid w:val="005F546A"/>
    <w:rsid w:val="0060039F"/>
    <w:rsid w:val="00602677"/>
    <w:rsid w:val="00606006"/>
    <w:rsid w:val="00612184"/>
    <w:rsid w:val="00612355"/>
    <w:rsid w:val="00621E87"/>
    <w:rsid w:val="006223AF"/>
    <w:rsid w:val="006323EF"/>
    <w:rsid w:val="00633A8B"/>
    <w:rsid w:val="00634314"/>
    <w:rsid w:val="006447F2"/>
    <w:rsid w:val="006467B6"/>
    <w:rsid w:val="00652A40"/>
    <w:rsid w:val="00662E41"/>
    <w:rsid w:val="006656F3"/>
    <w:rsid w:val="00672EC7"/>
    <w:rsid w:val="00672FB8"/>
    <w:rsid w:val="00674EE7"/>
    <w:rsid w:val="006833D3"/>
    <w:rsid w:val="00697D28"/>
    <w:rsid w:val="006A020A"/>
    <w:rsid w:val="006A56AE"/>
    <w:rsid w:val="006A6743"/>
    <w:rsid w:val="006B20E9"/>
    <w:rsid w:val="006B4BED"/>
    <w:rsid w:val="006C309A"/>
    <w:rsid w:val="006C5B84"/>
    <w:rsid w:val="006D01F3"/>
    <w:rsid w:val="006D2916"/>
    <w:rsid w:val="006D7130"/>
    <w:rsid w:val="006E2EB4"/>
    <w:rsid w:val="006F12DC"/>
    <w:rsid w:val="006F1398"/>
    <w:rsid w:val="006F1866"/>
    <w:rsid w:val="006F3A3D"/>
    <w:rsid w:val="006F4728"/>
    <w:rsid w:val="006F6733"/>
    <w:rsid w:val="0070511E"/>
    <w:rsid w:val="00705BE1"/>
    <w:rsid w:val="00711170"/>
    <w:rsid w:val="00713468"/>
    <w:rsid w:val="00714349"/>
    <w:rsid w:val="00714F77"/>
    <w:rsid w:val="007162EC"/>
    <w:rsid w:val="00716DE1"/>
    <w:rsid w:val="00717940"/>
    <w:rsid w:val="00722C5B"/>
    <w:rsid w:val="00734B8E"/>
    <w:rsid w:val="00736157"/>
    <w:rsid w:val="00737246"/>
    <w:rsid w:val="007435F4"/>
    <w:rsid w:val="007450D4"/>
    <w:rsid w:val="0075069C"/>
    <w:rsid w:val="00751BD2"/>
    <w:rsid w:val="00753944"/>
    <w:rsid w:val="00755DB1"/>
    <w:rsid w:val="00757DC5"/>
    <w:rsid w:val="00764CC6"/>
    <w:rsid w:val="0076504F"/>
    <w:rsid w:val="0077196A"/>
    <w:rsid w:val="007728EE"/>
    <w:rsid w:val="00781912"/>
    <w:rsid w:val="00782942"/>
    <w:rsid w:val="007846DF"/>
    <w:rsid w:val="00786F18"/>
    <w:rsid w:val="007901AC"/>
    <w:rsid w:val="00791025"/>
    <w:rsid w:val="0079539B"/>
    <w:rsid w:val="007955DB"/>
    <w:rsid w:val="007A01E8"/>
    <w:rsid w:val="007A050A"/>
    <w:rsid w:val="007A07C1"/>
    <w:rsid w:val="007A319A"/>
    <w:rsid w:val="007A5206"/>
    <w:rsid w:val="007B4D82"/>
    <w:rsid w:val="007B5734"/>
    <w:rsid w:val="007B5AA7"/>
    <w:rsid w:val="007B661A"/>
    <w:rsid w:val="007B7AFC"/>
    <w:rsid w:val="007C0F0C"/>
    <w:rsid w:val="007C3F3F"/>
    <w:rsid w:val="007C7CB1"/>
    <w:rsid w:val="007D088E"/>
    <w:rsid w:val="007D555B"/>
    <w:rsid w:val="007D55CE"/>
    <w:rsid w:val="007D5811"/>
    <w:rsid w:val="007E1B95"/>
    <w:rsid w:val="007E20BF"/>
    <w:rsid w:val="007E2428"/>
    <w:rsid w:val="007E37B8"/>
    <w:rsid w:val="007E4178"/>
    <w:rsid w:val="007E562E"/>
    <w:rsid w:val="007E692C"/>
    <w:rsid w:val="007E693B"/>
    <w:rsid w:val="007F09EA"/>
    <w:rsid w:val="007F2A54"/>
    <w:rsid w:val="007F368F"/>
    <w:rsid w:val="007F4166"/>
    <w:rsid w:val="008023AB"/>
    <w:rsid w:val="008077AE"/>
    <w:rsid w:val="00811FF0"/>
    <w:rsid w:val="00813CB9"/>
    <w:rsid w:val="008147E6"/>
    <w:rsid w:val="00816B4B"/>
    <w:rsid w:val="00816ECB"/>
    <w:rsid w:val="008228BF"/>
    <w:rsid w:val="00827F58"/>
    <w:rsid w:val="008431E3"/>
    <w:rsid w:val="008447A1"/>
    <w:rsid w:val="00845E36"/>
    <w:rsid w:val="00846306"/>
    <w:rsid w:val="00851C12"/>
    <w:rsid w:val="00862C23"/>
    <w:rsid w:val="00865F30"/>
    <w:rsid w:val="00870AE6"/>
    <w:rsid w:val="00873E96"/>
    <w:rsid w:val="00875AE3"/>
    <w:rsid w:val="0087787F"/>
    <w:rsid w:val="008835B3"/>
    <w:rsid w:val="008868C7"/>
    <w:rsid w:val="00886FA8"/>
    <w:rsid w:val="00887535"/>
    <w:rsid w:val="008950A5"/>
    <w:rsid w:val="008960FF"/>
    <w:rsid w:val="008A6B32"/>
    <w:rsid w:val="008A6F1E"/>
    <w:rsid w:val="008B1A4D"/>
    <w:rsid w:val="008C1030"/>
    <w:rsid w:val="008C44B8"/>
    <w:rsid w:val="008D40C3"/>
    <w:rsid w:val="008E3D34"/>
    <w:rsid w:val="008E4F7F"/>
    <w:rsid w:val="008E5857"/>
    <w:rsid w:val="008E6546"/>
    <w:rsid w:val="008E73FC"/>
    <w:rsid w:val="008F2F59"/>
    <w:rsid w:val="008F38B6"/>
    <w:rsid w:val="008F59B9"/>
    <w:rsid w:val="008F6EE4"/>
    <w:rsid w:val="0090028D"/>
    <w:rsid w:val="00901451"/>
    <w:rsid w:val="009015A0"/>
    <w:rsid w:val="0090191A"/>
    <w:rsid w:val="0090301C"/>
    <w:rsid w:val="00911396"/>
    <w:rsid w:val="00914C24"/>
    <w:rsid w:val="00915815"/>
    <w:rsid w:val="0091767F"/>
    <w:rsid w:val="00921295"/>
    <w:rsid w:val="00921ECF"/>
    <w:rsid w:val="00922F19"/>
    <w:rsid w:val="0093274E"/>
    <w:rsid w:val="00934E54"/>
    <w:rsid w:val="0093589E"/>
    <w:rsid w:val="00937931"/>
    <w:rsid w:val="00937E04"/>
    <w:rsid w:val="0094378D"/>
    <w:rsid w:val="009521D8"/>
    <w:rsid w:val="00954F5B"/>
    <w:rsid w:val="009553CA"/>
    <w:rsid w:val="00962203"/>
    <w:rsid w:val="0096247F"/>
    <w:rsid w:val="00966A98"/>
    <w:rsid w:val="0097058B"/>
    <w:rsid w:val="00971157"/>
    <w:rsid w:val="009715D1"/>
    <w:rsid w:val="0097196C"/>
    <w:rsid w:val="009747B8"/>
    <w:rsid w:val="0098418B"/>
    <w:rsid w:val="009852BC"/>
    <w:rsid w:val="009860B4"/>
    <w:rsid w:val="00986D7D"/>
    <w:rsid w:val="009879BC"/>
    <w:rsid w:val="00990951"/>
    <w:rsid w:val="009912E4"/>
    <w:rsid w:val="0099428B"/>
    <w:rsid w:val="009958B0"/>
    <w:rsid w:val="00995C1D"/>
    <w:rsid w:val="009974CB"/>
    <w:rsid w:val="009977A8"/>
    <w:rsid w:val="009A0D0D"/>
    <w:rsid w:val="009A0DCF"/>
    <w:rsid w:val="009A3F71"/>
    <w:rsid w:val="009B21EF"/>
    <w:rsid w:val="009C3236"/>
    <w:rsid w:val="009D34D2"/>
    <w:rsid w:val="009D3D47"/>
    <w:rsid w:val="009D43D5"/>
    <w:rsid w:val="009E10C4"/>
    <w:rsid w:val="009E777B"/>
    <w:rsid w:val="009F02E9"/>
    <w:rsid w:val="009F6300"/>
    <w:rsid w:val="009F6E31"/>
    <w:rsid w:val="00A008A4"/>
    <w:rsid w:val="00A0245A"/>
    <w:rsid w:val="00A0464A"/>
    <w:rsid w:val="00A07D1C"/>
    <w:rsid w:val="00A11210"/>
    <w:rsid w:val="00A112EF"/>
    <w:rsid w:val="00A154CC"/>
    <w:rsid w:val="00A15FEC"/>
    <w:rsid w:val="00A221A8"/>
    <w:rsid w:val="00A35A8D"/>
    <w:rsid w:val="00A36B4C"/>
    <w:rsid w:val="00A379F2"/>
    <w:rsid w:val="00A417B5"/>
    <w:rsid w:val="00A4194E"/>
    <w:rsid w:val="00A4521D"/>
    <w:rsid w:val="00A4554B"/>
    <w:rsid w:val="00A471F6"/>
    <w:rsid w:val="00A51C4D"/>
    <w:rsid w:val="00A57375"/>
    <w:rsid w:val="00A57A61"/>
    <w:rsid w:val="00A62DD9"/>
    <w:rsid w:val="00A6351C"/>
    <w:rsid w:val="00A6471C"/>
    <w:rsid w:val="00A657FF"/>
    <w:rsid w:val="00A65CAB"/>
    <w:rsid w:val="00A6746D"/>
    <w:rsid w:val="00A707F6"/>
    <w:rsid w:val="00A71E94"/>
    <w:rsid w:val="00A75EC6"/>
    <w:rsid w:val="00A76FF2"/>
    <w:rsid w:val="00A8753B"/>
    <w:rsid w:val="00A87C9C"/>
    <w:rsid w:val="00A90C74"/>
    <w:rsid w:val="00A91558"/>
    <w:rsid w:val="00A955EC"/>
    <w:rsid w:val="00A9666E"/>
    <w:rsid w:val="00AA53AA"/>
    <w:rsid w:val="00AB2147"/>
    <w:rsid w:val="00AC00E0"/>
    <w:rsid w:val="00AC0E63"/>
    <w:rsid w:val="00AC6328"/>
    <w:rsid w:val="00AD2027"/>
    <w:rsid w:val="00AD7BA7"/>
    <w:rsid w:val="00AE01C4"/>
    <w:rsid w:val="00AE1871"/>
    <w:rsid w:val="00AE1DBC"/>
    <w:rsid w:val="00AE6429"/>
    <w:rsid w:val="00AF5743"/>
    <w:rsid w:val="00B01051"/>
    <w:rsid w:val="00B048C1"/>
    <w:rsid w:val="00B05231"/>
    <w:rsid w:val="00B070B6"/>
    <w:rsid w:val="00B21F97"/>
    <w:rsid w:val="00B228EB"/>
    <w:rsid w:val="00B2595B"/>
    <w:rsid w:val="00B331E7"/>
    <w:rsid w:val="00B34D6C"/>
    <w:rsid w:val="00B50E1C"/>
    <w:rsid w:val="00B51661"/>
    <w:rsid w:val="00B53374"/>
    <w:rsid w:val="00B57009"/>
    <w:rsid w:val="00B62C00"/>
    <w:rsid w:val="00B6381A"/>
    <w:rsid w:val="00B66CD5"/>
    <w:rsid w:val="00B83AEC"/>
    <w:rsid w:val="00B90875"/>
    <w:rsid w:val="00B90EF6"/>
    <w:rsid w:val="00B92C73"/>
    <w:rsid w:val="00B934E6"/>
    <w:rsid w:val="00B97A2F"/>
    <w:rsid w:val="00B97F9E"/>
    <w:rsid w:val="00BB4F46"/>
    <w:rsid w:val="00BB4F94"/>
    <w:rsid w:val="00BC53E9"/>
    <w:rsid w:val="00BC570B"/>
    <w:rsid w:val="00BD1801"/>
    <w:rsid w:val="00BD1C20"/>
    <w:rsid w:val="00BD3FB5"/>
    <w:rsid w:val="00BE38AD"/>
    <w:rsid w:val="00BE40AE"/>
    <w:rsid w:val="00BE42D9"/>
    <w:rsid w:val="00BE63E9"/>
    <w:rsid w:val="00BF3929"/>
    <w:rsid w:val="00BF6B04"/>
    <w:rsid w:val="00C007D8"/>
    <w:rsid w:val="00C00DC8"/>
    <w:rsid w:val="00C01E37"/>
    <w:rsid w:val="00C022A2"/>
    <w:rsid w:val="00C03CD3"/>
    <w:rsid w:val="00C049BD"/>
    <w:rsid w:val="00C04FA9"/>
    <w:rsid w:val="00C105B6"/>
    <w:rsid w:val="00C22DE9"/>
    <w:rsid w:val="00C23092"/>
    <w:rsid w:val="00C247EA"/>
    <w:rsid w:val="00C3473A"/>
    <w:rsid w:val="00C375B1"/>
    <w:rsid w:val="00C37E4C"/>
    <w:rsid w:val="00C4139E"/>
    <w:rsid w:val="00C46E82"/>
    <w:rsid w:val="00C50649"/>
    <w:rsid w:val="00C51A44"/>
    <w:rsid w:val="00C55A2D"/>
    <w:rsid w:val="00C55CBB"/>
    <w:rsid w:val="00C56B01"/>
    <w:rsid w:val="00C66D3A"/>
    <w:rsid w:val="00C6743B"/>
    <w:rsid w:val="00C7200B"/>
    <w:rsid w:val="00C7500B"/>
    <w:rsid w:val="00C90119"/>
    <w:rsid w:val="00C92E2A"/>
    <w:rsid w:val="00C93F88"/>
    <w:rsid w:val="00C947DD"/>
    <w:rsid w:val="00C94873"/>
    <w:rsid w:val="00C96C01"/>
    <w:rsid w:val="00CA0F09"/>
    <w:rsid w:val="00CA11CB"/>
    <w:rsid w:val="00CA68C4"/>
    <w:rsid w:val="00CA6E36"/>
    <w:rsid w:val="00CB2998"/>
    <w:rsid w:val="00CB6973"/>
    <w:rsid w:val="00CC08A0"/>
    <w:rsid w:val="00CC1974"/>
    <w:rsid w:val="00CD58F9"/>
    <w:rsid w:val="00CE0009"/>
    <w:rsid w:val="00CE13F6"/>
    <w:rsid w:val="00CE2753"/>
    <w:rsid w:val="00CE46E4"/>
    <w:rsid w:val="00CE5634"/>
    <w:rsid w:val="00CE570C"/>
    <w:rsid w:val="00CE7236"/>
    <w:rsid w:val="00CF51BA"/>
    <w:rsid w:val="00D017D9"/>
    <w:rsid w:val="00D01A00"/>
    <w:rsid w:val="00D043E2"/>
    <w:rsid w:val="00D0687B"/>
    <w:rsid w:val="00D07AAC"/>
    <w:rsid w:val="00D1103C"/>
    <w:rsid w:val="00D11F7C"/>
    <w:rsid w:val="00D145C5"/>
    <w:rsid w:val="00D14C33"/>
    <w:rsid w:val="00D16905"/>
    <w:rsid w:val="00D227A0"/>
    <w:rsid w:val="00D2528E"/>
    <w:rsid w:val="00D276DC"/>
    <w:rsid w:val="00D33125"/>
    <w:rsid w:val="00D36888"/>
    <w:rsid w:val="00D450E9"/>
    <w:rsid w:val="00D46352"/>
    <w:rsid w:val="00D51402"/>
    <w:rsid w:val="00D51839"/>
    <w:rsid w:val="00D54390"/>
    <w:rsid w:val="00D54B76"/>
    <w:rsid w:val="00D639D2"/>
    <w:rsid w:val="00D63C4B"/>
    <w:rsid w:val="00D703B5"/>
    <w:rsid w:val="00D712A9"/>
    <w:rsid w:val="00D71DED"/>
    <w:rsid w:val="00D72EB4"/>
    <w:rsid w:val="00D73593"/>
    <w:rsid w:val="00D768E8"/>
    <w:rsid w:val="00D76CAD"/>
    <w:rsid w:val="00D8014B"/>
    <w:rsid w:val="00D8053C"/>
    <w:rsid w:val="00D80F5E"/>
    <w:rsid w:val="00D87A58"/>
    <w:rsid w:val="00D9425F"/>
    <w:rsid w:val="00D96B71"/>
    <w:rsid w:val="00DA1A99"/>
    <w:rsid w:val="00DA7B55"/>
    <w:rsid w:val="00DB1FBF"/>
    <w:rsid w:val="00DB25BA"/>
    <w:rsid w:val="00DB5254"/>
    <w:rsid w:val="00DB528E"/>
    <w:rsid w:val="00DB735E"/>
    <w:rsid w:val="00DC15A5"/>
    <w:rsid w:val="00DC2A7F"/>
    <w:rsid w:val="00DC5923"/>
    <w:rsid w:val="00DC6F7B"/>
    <w:rsid w:val="00DD4660"/>
    <w:rsid w:val="00DE0389"/>
    <w:rsid w:val="00DE1020"/>
    <w:rsid w:val="00DE1A00"/>
    <w:rsid w:val="00DE6E51"/>
    <w:rsid w:val="00DF0A60"/>
    <w:rsid w:val="00DF1ECE"/>
    <w:rsid w:val="00DF7DA9"/>
    <w:rsid w:val="00E0472A"/>
    <w:rsid w:val="00E06970"/>
    <w:rsid w:val="00E10B18"/>
    <w:rsid w:val="00E1137E"/>
    <w:rsid w:val="00E141F6"/>
    <w:rsid w:val="00E2186E"/>
    <w:rsid w:val="00E25091"/>
    <w:rsid w:val="00E25EEC"/>
    <w:rsid w:val="00E2656F"/>
    <w:rsid w:val="00E271B7"/>
    <w:rsid w:val="00E31CD9"/>
    <w:rsid w:val="00E3257A"/>
    <w:rsid w:val="00E45821"/>
    <w:rsid w:val="00E47A4B"/>
    <w:rsid w:val="00E500CF"/>
    <w:rsid w:val="00E50351"/>
    <w:rsid w:val="00E52A8E"/>
    <w:rsid w:val="00E55AA7"/>
    <w:rsid w:val="00E610DC"/>
    <w:rsid w:val="00E6183F"/>
    <w:rsid w:val="00E62762"/>
    <w:rsid w:val="00E62B85"/>
    <w:rsid w:val="00E67443"/>
    <w:rsid w:val="00E67DCD"/>
    <w:rsid w:val="00E76209"/>
    <w:rsid w:val="00E80A1A"/>
    <w:rsid w:val="00E811C7"/>
    <w:rsid w:val="00E84930"/>
    <w:rsid w:val="00E869A7"/>
    <w:rsid w:val="00E86F0F"/>
    <w:rsid w:val="00E8770C"/>
    <w:rsid w:val="00E87BEB"/>
    <w:rsid w:val="00E901D8"/>
    <w:rsid w:val="00EA02D1"/>
    <w:rsid w:val="00EA23C7"/>
    <w:rsid w:val="00EA7CBD"/>
    <w:rsid w:val="00EB29A7"/>
    <w:rsid w:val="00EB40A1"/>
    <w:rsid w:val="00EC012B"/>
    <w:rsid w:val="00EC5A86"/>
    <w:rsid w:val="00ED09D6"/>
    <w:rsid w:val="00ED2B7B"/>
    <w:rsid w:val="00ED2DC8"/>
    <w:rsid w:val="00EE00C7"/>
    <w:rsid w:val="00EF19E6"/>
    <w:rsid w:val="00EF4196"/>
    <w:rsid w:val="00F02F2F"/>
    <w:rsid w:val="00F03C29"/>
    <w:rsid w:val="00F0429D"/>
    <w:rsid w:val="00F12573"/>
    <w:rsid w:val="00F142CC"/>
    <w:rsid w:val="00F1509F"/>
    <w:rsid w:val="00F15A19"/>
    <w:rsid w:val="00F16F09"/>
    <w:rsid w:val="00F2733F"/>
    <w:rsid w:val="00F27350"/>
    <w:rsid w:val="00F33168"/>
    <w:rsid w:val="00F331CC"/>
    <w:rsid w:val="00F43C06"/>
    <w:rsid w:val="00F46805"/>
    <w:rsid w:val="00F46D36"/>
    <w:rsid w:val="00F47065"/>
    <w:rsid w:val="00F55553"/>
    <w:rsid w:val="00F57160"/>
    <w:rsid w:val="00F57346"/>
    <w:rsid w:val="00F661B1"/>
    <w:rsid w:val="00F70978"/>
    <w:rsid w:val="00F71A3E"/>
    <w:rsid w:val="00F73287"/>
    <w:rsid w:val="00F7552C"/>
    <w:rsid w:val="00F76368"/>
    <w:rsid w:val="00F77D74"/>
    <w:rsid w:val="00F826D9"/>
    <w:rsid w:val="00F82EC8"/>
    <w:rsid w:val="00F83BB9"/>
    <w:rsid w:val="00F840C4"/>
    <w:rsid w:val="00F846F9"/>
    <w:rsid w:val="00F85B67"/>
    <w:rsid w:val="00F86205"/>
    <w:rsid w:val="00F90B02"/>
    <w:rsid w:val="00F94525"/>
    <w:rsid w:val="00FA0190"/>
    <w:rsid w:val="00FA1008"/>
    <w:rsid w:val="00FA1FD8"/>
    <w:rsid w:val="00FA2342"/>
    <w:rsid w:val="00FA30EB"/>
    <w:rsid w:val="00FB0352"/>
    <w:rsid w:val="00FB0DDE"/>
    <w:rsid w:val="00FB2E2E"/>
    <w:rsid w:val="00FB4239"/>
    <w:rsid w:val="00FB6FEA"/>
    <w:rsid w:val="00FB7597"/>
    <w:rsid w:val="00FC3B68"/>
    <w:rsid w:val="00FC55F6"/>
    <w:rsid w:val="00FC6D81"/>
    <w:rsid w:val="00FD13CC"/>
    <w:rsid w:val="00FD2478"/>
    <w:rsid w:val="00FD349D"/>
    <w:rsid w:val="00FD434D"/>
    <w:rsid w:val="00FD5579"/>
    <w:rsid w:val="00FD763B"/>
    <w:rsid w:val="00FE1020"/>
    <w:rsid w:val="00FE11D5"/>
    <w:rsid w:val="00FE334E"/>
    <w:rsid w:val="00FE575D"/>
    <w:rsid w:val="00FF0973"/>
    <w:rsid w:val="00FF26C6"/>
    <w:rsid w:val="00FF507C"/>
    <w:rsid w:val="00FF7E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BB9FE02"/>
  <w15:chartTrackingRefBased/>
  <w15:docId w15:val="{7A981CB8-63EF-4DC4-90D6-3186F010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19"/>
        <w:szCs w:val="19"/>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semiHidden="1" w:uiPriority="1" w:qFormat="1"/>
    <w:lsdException w:name="heading 2" w:semiHidden="1" w:uiPriority="1" w:qFormat="1"/>
    <w:lsdException w:name="heading 3" w:semiHidden="1" w:uiPriority="1" w:qFormat="1"/>
    <w:lsdException w:name="heading 4" w:semiHidden="1" w:uiPriority="1" w:qFormat="1"/>
    <w:lsdException w:name="heading 5" w:semiHidden="1" w:qFormat="1"/>
    <w:lsdException w:name="heading 6" w:semiHidden="1" w:uiPriority="1" w:qFormat="1"/>
    <w:lsdException w:name="heading 7" w:semiHidden="1" w:uiPriority="1" w:qFormat="1"/>
    <w:lsdException w:name="heading 8" w:semiHidden="1" w:uiPriority="1" w:qFormat="1"/>
    <w:lsdException w:name="heading 9" w:semiHidden="1" w:uiPriority="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iPriority="4"/>
    <w:lsdException w:name="annotation text" w:semiHidden="1"/>
    <w:lsdException w:name="header" w:semiHidden="1" w:uiPriority="4"/>
    <w:lsdException w:name="footer" w:semiHidden="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4"/>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qFormat="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0"/>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0"/>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qFormat="1"/>
    <w:lsdException w:name="Subtle Reference" w:semiHidden="1" w:qFormat="1"/>
    <w:lsdException w:name="Intense Reference" w:semiHidden="1"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6B47"/>
    <w:pPr>
      <w:spacing w:after="260"/>
    </w:pPr>
    <w:rPr>
      <w:rFonts w:asciiTheme="minorHAnsi" w:eastAsia="Times New Roman" w:hAnsiTheme="minorHAnsi" w:cs="Times New Roman"/>
      <w:sz w:val="20"/>
      <w:lang w:val="en-GB" w:eastAsia="nl-NL"/>
    </w:rPr>
  </w:style>
  <w:style w:type="paragraph" w:styleId="Kop1">
    <w:name w:val="heading 1"/>
    <w:basedOn w:val="Standaard"/>
    <w:next w:val="Kop2"/>
    <w:link w:val="Kop1Char"/>
    <w:uiPriority w:val="1"/>
    <w:semiHidden/>
    <w:qFormat/>
    <w:rsid w:val="004E70A4"/>
    <w:pPr>
      <w:keepNext/>
      <w:pageBreakBefore/>
      <w:outlineLvl w:val="0"/>
    </w:pPr>
    <w:rPr>
      <w:rFonts w:ascii="Calibri Light" w:eastAsiaTheme="majorEastAsia" w:hAnsi="Calibri Light" w:cstheme="majorBidi"/>
      <w:noProof/>
      <w:color w:val="18657C"/>
      <w:sz w:val="48"/>
      <w:szCs w:val="32"/>
      <w:u w:color="808080"/>
    </w:rPr>
  </w:style>
  <w:style w:type="paragraph" w:styleId="Kop2">
    <w:name w:val="heading 2"/>
    <w:basedOn w:val="Standaard"/>
    <w:next w:val="Standaard"/>
    <w:link w:val="Kop2Char"/>
    <w:uiPriority w:val="2"/>
    <w:qFormat/>
    <w:rsid w:val="002A35FC"/>
    <w:pPr>
      <w:keepNext/>
      <w:spacing w:before="520" w:after="120"/>
      <w:outlineLvl w:val="1"/>
    </w:pPr>
    <w:rPr>
      <w:rFonts w:asciiTheme="majorHAnsi" w:eastAsiaTheme="majorEastAsia" w:hAnsiTheme="majorHAnsi" w:cstheme="majorBidi"/>
      <w:noProof/>
      <w:color w:val="18657C"/>
      <w:sz w:val="36"/>
      <w:szCs w:val="26"/>
      <w:u w:color="808080"/>
    </w:rPr>
  </w:style>
  <w:style w:type="paragraph" w:styleId="Kop3">
    <w:name w:val="heading 3"/>
    <w:basedOn w:val="Standaard"/>
    <w:next w:val="Standaard"/>
    <w:link w:val="Kop3Char"/>
    <w:uiPriority w:val="2"/>
    <w:qFormat/>
    <w:rsid w:val="00ED2B7B"/>
    <w:pPr>
      <w:keepNext/>
      <w:keepLines/>
      <w:spacing w:before="520"/>
      <w:outlineLvl w:val="2"/>
    </w:pPr>
    <w:rPr>
      <w:rFonts w:asciiTheme="majorHAnsi" w:eastAsiaTheme="majorEastAsia" w:hAnsiTheme="majorHAnsi" w:cstheme="majorBidi"/>
      <w:noProof/>
      <w:color w:val="18657C"/>
      <w:sz w:val="28"/>
      <w:szCs w:val="17"/>
      <w:u w:color="808080"/>
    </w:rPr>
  </w:style>
  <w:style w:type="paragraph" w:styleId="Kop4">
    <w:name w:val="heading 4"/>
    <w:basedOn w:val="Kop3"/>
    <w:link w:val="Kop4Char"/>
    <w:uiPriority w:val="2"/>
    <w:qFormat/>
    <w:rsid w:val="002A35FC"/>
    <w:pPr>
      <w:outlineLvl w:val="3"/>
    </w:pPr>
    <w:rPr>
      <w:noProof w:val="0"/>
      <w:sz w:val="24"/>
      <w:szCs w:val="24"/>
    </w:rPr>
  </w:style>
  <w:style w:type="paragraph" w:styleId="Kop5">
    <w:name w:val="heading 5"/>
    <w:basedOn w:val="Standaard"/>
    <w:next w:val="Standaard"/>
    <w:link w:val="Kop5Char"/>
    <w:uiPriority w:val="99"/>
    <w:semiHidden/>
    <w:rsid w:val="004E70A4"/>
    <w:pPr>
      <w:keepNext/>
      <w:spacing w:before="240"/>
      <w:outlineLvl w:val="4"/>
    </w:pPr>
    <w:rPr>
      <w:bCs/>
      <w:i/>
      <w:iCs/>
      <w:szCs w:val="26"/>
    </w:rPr>
  </w:style>
  <w:style w:type="paragraph" w:styleId="Kop6">
    <w:name w:val="heading 6"/>
    <w:basedOn w:val="Standaard"/>
    <w:next w:val="Standaard"/>
    <w:link w:val="Kop6Char"/>
    <w:uiPriority w:val="1"/>
    <w:semiHidden/>
    <w:qFormat/>
    <w:rsid w:val="004E70A4"/>
    <w:pPr>
      <w:keepNext/>
      <w:keepLines/>
      <w:spacing w:before="40"/>
      <w:outlineLvl w:val="5"/>
    </w:pPr>
    <w:rPr>
      <w:rFonts w:asciiTheme="majorHAnsi" w:eastAsiaTheme="majorEastAsia" w:hAnsiTheme="majorHAnsi" w:cstheme="majorBidi"/>
      <w:color w:val="00404F" w:themeColor="accent1" w:themeShade="80"/>
    </w:rPr>
  </w:style>
  <w:style w:type="paragraph" w:styleId="Kop7">
    <w:name w:val="heading 7"/>
    <w:basedOn w:val="Standaard"/>
    <w:next w:val="Standaard"/>
    <w:link w:val="Kop7Char"/>
    <w:uiPriority w:val="1"/>
    <w:semiHidden/>
    <w:qFormat/>
    <w:rsid w:val="004E70A4"/>
    <w:pPr>
      <w:keepNext/>
      <w:keepLines/>
      <w:spacing w:before="40"/>
      <w:outlineLvl w:val="6"/>
    </w:pPr>
    <w:rPr>
      <w:rFonts w:asciiTheme="majorHAnsi" w:eastAsiaTheme="majorEastAsia" w:hAnsiTheme="majorHAnsi" w:cstheme="majorBidi"/>
      <w:i/>
      <w:iCs/>
      <w:color w:val="00404F" w:themeColor="accent1" w:themeShade="80"/>
    </w:rPr>
  </w:style>
  <w:style w:type="paragraph" w:styleId="Kop8">
    <w:name w:val="heading 8"/>
    <w:basedOn w:val="Standaard"/>
    <w:next w:val="Standaard"/>
    <w:link w:val="Kop8Char"/>
    <w:uiPriority w:val="1"/>
    <w:semiHidden/>
    <w:qFormat/>
    <w:rsid w:val="004E70A4"/>
    <w:pPr>
      <w:keepNext/>
      <w:keepLines/>
      <w:spacing w:before="40"/>
      <w:outlineLvl w:val="7"/>
    </w:pPr>
    <w:rPr>
      <w:rFonts w:asciiTheme="majorHAnsi" w:eastAsiaTheme="majorEastAsia" w:hAnsiTheme="majorHAnsi" w:cstheme="majorBidi"/>
      <w:color w:val="00404F" w:themeColor="accent1" w:themeShade="80"/>
      <w:sz w:val="21"/>
      <w:szCs w:val="21"/>
    </w:rPr>
  </w:style>
  <w:style w:type="paragraph" w:styleId="Kop9">
    <w:name w:val="heading 9"/>
    <w:basedOn w:val="Standaard"/>
    <w:next w:val="Standaard"/>
    <w:link w:val="Kop9Char"/>
    <w:uiPriority w:val="1"/>
    <w:semiHidden/>
    <w:qFormat/>
    <w:rsid w:val="004E70A4"/>
    <w:pPr>
      <w:keepNext/>
      <w:keepLines/>
      <w:spacing w:before="40"/>
      <w:outlineLvl w:val="8"/>
    </w:pPr>
    <w:rPr>
      <w:rFonts w:asciiTheme="majorHAnsi" w:eastAsiaTheme="majorEastAsia" w:hAnsiTheme="majorHAnsi" w:cstheme="majorBidi"/>
      <w:i/>
      <w:iCs/>
      <w:color w:val="00404F" w:themeColor="accent1" w:themeShade="80"/>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jstlevel1Nummering123">
    <w:name w:val="Lijst level 1. Nummering 1 2 3"/>
    <w:uiPriority w:val="3"/>
    <w:qFormat/>
    <w:rsid w:val="00496B47"/>
    <w:pPr>
      <w:numPr>
        <w:numId w:val="5"/>
      </w:numPr>
      <w:tabs>
        <w:tab w:val="left" w:pos="1361"/>
      </w:tabs>
      <w:spacing w:after="260"/>
    </w:pPr>
    <w:rPr>
      <w:noProof/>
      <w:sz w:val="20"/>
      <w:szCs w:val="17"/>
      <w:lang w:val="en-GB"/>
    </w:rPr>
  </w:style>
  <w:style w:type="paragraph" w:customStyle="1" w:styleId="Lijstlevel2Nummeringiiiiii0">
    <w:name w:val="Lijst level 2. Nummering i ii iii"/>
    <w:uiPriority w:val="3"/>
    <w:rsid w:val="00F83BB9"/>
    <w:pPr>
      <w:numPr>
        <w:ilvl w:val="1"/>
        <w:numId w:val="1"/>
      </w:numPr>
    </w:pPr>
    <w:rPr>
      <w:sz w:val="20"/>
      <w:szCs w:val="17"/>
      <w:lang w:val="en-GB"/>
    </w:rPr>
  </w:style>
  <w:style w:type="paragraph" w:customStyle="1" w:styleId="Paginatie">
    <w:name w:val="Paginatie"/>
    <w:basedOn w:val="Koptekst"/>
    <w:link w:val="PaginatieChar"/>
    <w:uiPriority w:val="3"/>
    <w:semiHidden/>
    <w:rsid w:val="004E70A4"/>
    <w:pPr>
      <w:framePr w:wrap="notBeside" w:vAnchor="page" w:hAnchor="page" w:x="721" w:y="16053" w:anchorLock="1"/>
      <w:spacing w:line="260" w:lineRule="atLeast"/>
    </w:pPr>
    <w:rPr>
      <w:noProof/>
    </w:rPr>
  </w:style>
  <w:style w:type="character" w:customStyle="1" w:styleId="PaginatieChar">
    <w:name w:val="Paginatie Char"/>
    <w:basedOn w:val="KoptekstChar"/>
    <w:link w:val="Paginatie"/>
    <w:uiPriority w:val="3"/>
    <w:semiHidden/>
    <w:rsid w:val="005D4C64"/>
    <w:rPr>
      <w:rFonts w:asciiTheme="minorHAnsi" w:eastAsia="Times New Roman" w:hAnsiTheme="minorHAnsi" w:cs="Times New Roman"/>
      <w:noProof/>
      <w:sz w:val="20"/>
      <w:lang w:val="en-GB" w:eastAsia="nl-NL"/>
    </w:rPr>
  </w:style>
  <w:style w:type="paragraph" w:customStyle="1" w:styleId="Colofon">
    <w:name w:val="Colofon"/>
    <w:basedOn w:val="Standaard"/>
    <w:uiPriority w:val="3"/>
    <w:semiHidden/>
    <w:rsid w:val="004E70A4"/>
    <w:pPr>
      <w:framePr w:wrap="around" w:vAnchor="page" w:hAnchor="page" w:x="568" w:y="2904"/>
      <w:spacing w:line="240" w:lineRule="auto"/>
    </w:pPr>
    <w:rPr>
      <w:rFonts w:cs="Calibri"/>
      <w:noProof/>
      <w:sz w:val="16"/>
      <w:szCs w:val="17"/>
    </w:rPr>
  </w:style>
  <w:style w:type="paragraph" w:customStyle="1" w:styleId="Voettekst8pt">
    <w:name w:val="Voettekst 8pt"/>
    <w:basedOn w:val="Standaard"/>
    <w:link w:val="Voettekst8ptChar"/>
    <w:uiPriority w:val="4"/>
    <w:semiHidden/>
    <w:qFormat/>
    <w:rsid w:val="004A11DE"/>
    <w:rPr>
      <w:sz w:val="16"/>
      <w:szCs w:val="17"/>
    </w:rPr>
  </w:style>
  <w:style w:type="character" w:customStyle="1" w:styleId="Kop1Char">
    <w:name w:val="Kop 1 Char"/>
    <w:basedOn w:val="Standaardalinea-lettertype"/>
    <w:link w:val="Kop1"/>
    <w:uiPriority w:val="1"/>
    <w:semiHidden/>
    <w:rsid w:val="005D4C64"/>
    <w:rPr>
      <w:rFonts w:ascii="Calibri Light" w:eastAsiaTheme="majorEastAsia" w:hAnsi="Calibri Light" w:cstheme="majorBidi"/>
      <w:noProof/>
      <w:color w:val="18657C"/>
      <w:sz w:val="48"/>
      <w:szCs w:val="32"/>
      <w:u w:color="808080"/>
      <w:lang w:val="en-GB" w:eastAsia="nl-NL"/>
    </w:rPr>
  </w:style>
  <w:style w:type="paragraph" w:customStyle="1" w:styleId="KopTitel">
    <w:name w:val="Kop Titel"/>
    <w:uiPriority w:val="2"/>
    <w:qFormat/>
    <w:rsid w:val="00496B47"/>
    <w:pPr>
      <w:spacing w:line="240" w:lineRule="auto"/>
    </w:pPr>
    <w:rPr>
      <w:rFonts w:asciiTheme="majorHAnsi" w:eastAsiaTheme="majorEastAsia" w:hAnsiTheme="majorHAnsi" w:cstheme="majorBidi"/>
      <w:noProof/>
      <w:color w:val="18657C"/>
      <w:sz w:val="36"/>
      <w:szCs w:val="26"/>
      <w:u w:color="808080"/>
      <w:lang w:val="en-GB"/>
    </w:rPr>
  </w:style>
  <w:style w:type="paragraph" w:customStyle="1" w:styleId="BodyQuote">
    <w:name w:val="Body Quote"/>
    <w:basedOn w:val="Standaard"/>
    <w:link w:val="BodyQuoteChar"/>
    <w:semiHidden/>
    <w:qFormat/>
    <w:rsid w:val="004E70A4"/>
    <w:pPr>
      <w:keepLines/>
      <w:spacing w:after="200"/>
      <w:ind w:left="680"/>
    </w:pPr>
    <w:rPr>
      <w:rFonts w:ascii="Calibri Light" w:hAnsi="Calibri Light" w:cs="Calibri Light"/>
      <w:i/>
      <w:color w:val="18657C"/>
      <w:szCs w:val="17"/>
    </w:rPr>
  </w:style>
  <w:style w:type="character" w:customStyle="1" w:styleId="BodyQuoteChar">
    <w:name w:val="Body Quote Char"/>
    <w:basedOn w:val="Standaardalinea-lettertype"/>
    <w:link w:val="BodyQuote"/>
    <w:semiHidden/>
    <w:rsid w:val="004E70A4"/>
    <w:rPr>
      <w:rFonts w:ascii="Calibri Light" w:eastAsia="Times New Roman" w:hAnsi="Calibri Light" w:cs="Calibri Light"/>
      <w:i/>
      <w:color w:val="18657C"/>
      <w:sz w:val="20"/>
      <w:szCs w:val="17"/>
      <w:lang w:eastAsia="nl-NL"/>
    </w:rPr>
  </w:style>
  <w:style w:type="paragraph" w:customStyle="1" w:styleId="BodyUitlichtingtekst">
    <w:name w:val="Body Uitlichting tekst"/>
    <w:basedOn w:val="Standaard"/>
    <w:link w:val="BodyUitlichtingtekstChar"/>
    <w:semiHidden/>
    <w:qFormat/>
    <w:rsid w:val="004E70A4"/>
    <w:pPr>
      <w:keepLines/>
      <w:spacing w:after="200"/>
      <w:ind w:left="680"/>
    </w:pPr>
    <w:rPr>
      <w:color w:val="18657C"/>
      <w:szCs w:val="17"/>
    </w:rPr>
  </w:style>
  <w:style w:type="character" w:customStyle="1" w:styleId="BodyUitlichtingtekstChar">
    <w:name w:val="Body Uitlichting tekst Char"/>
    <w:basedOn w:val="Standaardalinea-lettertype"/>
    <w:link w:val="BodyUitlichtingtekst"/>
    <w:semiHidden/>
    <w:rsid w:val="004E70A4"/>
    <w:rPr>
      <w:rFonts w:asciiTheme="minorHAnsi" w:eastAsia="Times New Roman" w:hAnsiTheme="minorHAnsi" w:cs="Times New Roman"/>
      <w:color w:val="18657C"/>
      <w:sz w:val="20"/>
      <w:szCs w:val="17"/>
      <w:lang w:eastAsia="nl-NL"/>
    </w:rPr>
  </w:style>
  <w:style w:type="character" w:customStyle="1" w:styleId="Voettekst8ptChar">
    <w:name w:val="Voettekst 8pt Char"/>
    <w:basedOn w:val="Standaardalinea-lettertype"/>
    <w:link w:val="Voettekst8pt"/>
    <w:uiPriority w:val="4"/>
    <w:semiHidden/>
    <w:rsid w:val="005D4C64"/>
    <w:rPr>
      <w:rFonts w:asciiTheme="minorHAnsi" w:eastAsia="Times New Roman" w:hAnsiTheme="minorHAnsi" w:cs="Times New Roman"/>
      <w:sz w:val="16"/>
      <w:szCs w:val="17"/>
      <w:lang w:val="en-GB" w:eastAsia="nl-NL"/>
    </w:rPr>
  </w:style>
  <w:style w:type="character" w:styleId="Tekstvantijdelijkeaanduiding">
    <w:name w:val="Placeholder Text"/>
    <w:basedOn w:val="Standaardalinea-lettertype"/>
    <w:uiPriority w:val="99"/>
    <w:semiHidden/>
    <w:rsid w:val="004E70A4"/>
    <w:rPr>
      <w:color w:val="808080"/>
    </w:rPr>
  </w:style>
  <w:style w:type="paragraph" w:customStyle="1" w:styleId="Lijstlevel2Nummeringabc">
    <w:name w:val="Lijst level 2. Nummering a b c"/>
    <w:uiPriority w:val="3"/>
    <w:rsid w:val="0060039F"/>
    <w:pPr>
      <w:numPr>
        <w:ilvl w:val="1"/>
        <w:numId w:val="6"/>
      </w:numPr>
      <w:spacing w:after="260"/>
      <w:contextualSpacing/>
    </w:pPr>
    <w:rPr>
      <w:sz w:val="20"/>
      <w:szCs w:val="17"/>
      <w:lang w:val="en-GB"/>
    </w:rPr>
  </w:style>
  <w:style w:type="paragraph" w:customStyle="1" w:styleId="Standaard-Definitionstableplaintext">
    <w:name w:val="Standaard - Definitions table plain text"/>
    <w:basedOn w:val="Standaard"/>
    <w:uiPriority w:val="1"/>
    <w:qFormat/>
    <w:rsid w:val="00D8014B"/>
    <w:pPr>
      <w:ind w:left="2268" w:hanging="2268"/>
    </w:pPr>
  </w:style>
  <w:style w:type="paragraph" w:customStyle="1" w:styleId="Lijstlevel1Opsomminggeslotenpunt">
    <w:name w:val="Lijst level 1. Opsomming gesloten punt"/>
    <w:uiPriority w:val="2"/>
    <w:semiHidden/>
    <w:qFormat/>
    <w:rsid w:val="004E70A4"/>
    <w:pPr>
      <w:keepLines/>
      <w:numPr>
        <w:numId w:val="2"/>
      </w:numPr>
    </w:pPr>
    <w:rPr>
      <w:sz w:val="20"/>
      <w:szCs w:val="17"/>
    </w:rPr>
  </w:style>
  <w:style w:type="paragraph" w:customStyle="1" w:styleId="Lijstlevel1OpsommingChecklist">
    <w:name w:val="Lijst level 1. Opsomming Checklist"/>
    <w:uiPriority w:val="2"/>
    <w:semiHidden/>
    <w:rsid w:val="004E70A4"/>
    <w:pPr>
      <w:numPr>
        <w:numId w:val="3"/>
      </w:numPr>
    </w:pPr>
    <w:rPr>
      <w:sz w:val="20"/>
      <w:szCs w:val="17"/>
    </w:rPr>
  </w:style>
  <w:style w:type="paragraph" w:customStyle="1" w:styleId="Lijstlevel1Opsommingdash">
    <w:name w:val="Lijst level 1. Opsomming dash –"/>
    <w:uiPriority w:val="3"/>
    <w:qFormat/>
    <w:rsid w:val="00496B47"/>
    <w:pPr>
      <w:numPr>
        <w:numId w:val="8"/>
      </w:numPr>
      <w:spacing w:after="260"/>
    </w:pPr>
    <w:rPr>
      <w:sz w:val="20"/>
      <w:lang w:val="en-GB"/>
    </w:rPr>
  </w:style>
  <w:style w:type="paragraph" w:styleId="Kopvaninhoudsopgave">
    <w:name w:val="TOC Heading"/>
    <w:basedOn w:val="Kop1"/>
    <w:next w:val="Standaard"/>
    <w:uiPriority w:val="39"/>
    <w:semiHidden/>
    <w:qFormat/>
    <w:rsid w:val="004E70A4"/>
    <w:pPr>
      <w:keepLines/>
      <w:pageBreakBefore w:val="0"/>
      <w:spacing w:before="240" w:line="259" w:lineRule="auto"/>
      <w:outlineLvl w:val="9"/>
    </w:pPr>
    <w:rPr>
      <w:b/>
      <w:color w:val="006177" w:themeColor="accent1" w:themeShade="BF"/>
      <w:sz w:val="32"/>
    </w:rPr>
  </w:style>
  <w:style w:type="paragraph" w:customStyle="1" w:styleId="Lijstlevel4Nummering123">
    <w:name w:val="Lijst level 4. Nummering 1 2 3"/>
    <w:uiPriority w:val="2"/>
    <w:semiHidden/>
    <w:qFormat/>
    <w:rsid w:val="004E70A4"/>
    <w:rPr>
      <w:rFonts w:eastAsiaTheme="minorEastAsia"/>
      <w:sz w:val="20"/>
      <w:szCs w:val="20"/>
      <w:lang w:val="en-US" w:eastAsia="ja-JP"/>
    </w:rPr>
  </w:style>
  <w:style w:type="paragraph" w:customStyle="1" w:styleId="Lijstlevel4Nummeringabc">
    <w:name w:val="Lijst level 4. Nummering a b c"/>
    <w:uiPriority w:val="2"/>
    <w:semiHidden/>
    <w:qFormat/>
    <w:rsid w:val="004E70A4"/>
    <w:rPr>
      <w:sz w:val="20"/>
    </w:rPr>
  </w:style>
  <w:style w:type="paragraph" w:styleId="Bloktekst">
    <w:name w:val="Block Text"/>
    <w:basedOn w:val="Standaard"/>
    <w:uiPriority w:val="99"/>
    <w:semiHidden/>
    <w:rsid w:val="004E70A4"/>
    <w:pPr>
      <w:pBdr>
        <w:top w:val="single" w:sz="2" w:space="10" w:color="18657C"/>
        <w:left w:val="single" w:sz="2" w:space="10" w:color="18657C"/>
        <w:bottom w:val="single" w:sz="2" w:space="10" w:color="18657C"/>
        <w:right w:val="single" w:sz="2" w:space="10" w:color="18657C"/>
      </w:pBdr>
      <w:ind w:left="1152" w:right="1152"/>
    </w:pPr>
    <w:rPr>
      <w:rFonts w:eastAsiaTheme="minorEastAsia"/>
      <w:i/>
      <w:iCs/>
      <w:color w:val="18657C"/>
    </w:rPr>
  </w:style>
  <w:style w:type="paragraph" w:styleId="Bronvermelding">
    <w:name w:val="table of authorities"/>
    <w:basedOn w:val="Standaard"/>
    <w:next w:val="Standaard"/>
    <w:uiPriority w:val="99"/>
    <w:semiHidden/>
    <w:rsid w:val="004E70A4"/>
    <w:pPr>
      <w:ind w:left="200" w:hanging="200"/>
    </w:pPr>
  </w:style>
  <w:style w:type="paragraph" w:styleId="Duidelijkcitaat">
    <w:name w:val="Intense Quote"/>
    <w:basedOn w:val="Standaard"/>
    <w:next w:val="Standaard"/>
    <w:link w:val="DuidelijkcitaatChar"/>
    <w:uiPriority w:val="99"/>
    <w:semiHidden/>
    <w:qFormat/>
    <w:rsid w:val="004E70A4"/>
    <w:pPr>
      <w:pBdr>
        <w:top w:val="single" w:sz="4" w:space="10" w:color="18657C"/>
        <w:bottom w:val="single" w:sz="4" w:space="10" w:color="18657C"/>
      </w:pBdr>
      <w:spacing w:before="360" w:after="360"/>
      <w:ind w:left="864" w:right="864"/>
      <w:jc w:val="center"/>
    </w:pPr>
    <w:rPr>
      <w:i/>
      <w:iCs/>
      <w:color w:val="18657C"/>
    </w:rPr>
  </w:style>
  <w:style w:type="character" w:customStyle="1" w:styleId="DuidelijkcitaatChar">
    <w:name w:val="Duidelijk citaat Char"/>
    <w:basedOn w:val="Standaardalinea-lettertype"/>
    <w:link w:val="Duidelijkcitaat"/>
    <w:uiPriority w:val="99"/>
    <w:semiHidden/>
    <w:rsid w:val="004E70A4"/>
    <w:rPr>
      <w:rFonts w:asciiTheme="minorHAnsi" w:eastAsia="Times New Roman" w:hAnsiTheme="minorHAnsi" w:cs="Times New Roman"/>
      <w:i/>
      <w:iCs/>
      <w:color w:val="18657C"/>
      <w:sz w:val="20"/>
      <w:lang w:eastAsia="nl-NL"/>
    </w:rPr>
  </w:style>
  <w:style w:type="character" w:styleId="Eindnootmarkering">
    <w:name w:val="endnote reference"/>
    <w:uiPriority w:val="99"/>
    <w:semiHidden/>
    <w:rsid w:val="004E70A4"/>
    <w:rPr>
      <w:vertAlign w:val="superscript"/>
    </w:rPr>
  </w:style>
  <w:style w:type="paragraph" w:styleId="Eindnoottekst">
    <w:name w:val="endnote text"/>
    <w:basedOn w:val="Standaard"/>
    <w:link w:val="EindnoottekstChar"/>
    <w:uiPriority w:val="99"/>
    <w:semiHidden/>
    <w:rsid w:val="004E70A4"/>
  </w:style>
  <w:style w:type="character" w:customStyle="1" w:styleId="EindnoottekstChar">
    <w:name w:val="Eindnoottekst Char"/>
    <w:basedOn w:val="Standaardalinea-lettertype"/>
    <w:link w:val="Eindnoottekst"/>
    <w:uiPriority w:val="99"/>
    <w:semiHidden/>
    <w:rsid w:val="004E70A4"/>
    <w:rPr>
      <w:rFonts w:asciiTheme="minorHAnsi" w:eastAsia="Times New Roman" w:hAnsiTheme="minorHAnsi" w:cs="Times New Roman"/>
      <w:sz w:val="20"/>
      <w:lang w:eastAsia="nl-NL"/>
    </w:rPr>
  </w:style>
  <w:style w:type="paragraph" w:styleId="Geenafstand">
    <w:name w:val="No Spacing"/>
    <w:aliases w:val="Table,tabel"/>
    <w:link w:val="GeenafstandChar"/>
    <w:uiPriority w:val="1"/>
    <w:qFormat/>
    <w:rsid w:val="000951C5"/>
    <w:rPr>
      <w:rFonts w:eastAsiaTheme="minorEastAsia"/>
      <w:sz w:val="20"/>
      <w:lang w:val="en-GB" w:eastAsia="ja-JP"/>
    </w:rPr>
  </w:style>
  <w:style w:type="character" w:customStyle="1" w:styleId="GeenafstandChar">
    <w:name w:val="Geen afstand Char"/>
    <w:aliases w:val="Table Char,tabel Char"/>
    <w:basedOn w:val="Standaardalinea-lettertype"/>
    <w:link w:val="Geenafstand"/>
    <w:uiPriority w:val="1"/>
    <w:rsid w:val="000951C5"/>
    <w:rPr>
      <w:rFonts w:eastAsiaTheme="minorEastAsia"/>
      <w:sz w:val="20"/>
      <w:lang w:val="en-GB" w:eastAsia="ja-JP"/>
    </w:rPr>
  </w:style>
  <w:style w:type="table" w:styleId="Gemiddeldearcering1-accent1">
    <w:name w:val="Medium Shading 1 Accent 1"/>
    <w:basedOn w:val="Standaardtabel"/>
    <w:uiPriority w:val="63"/>
    <w:rsid w:val="004E70A4"/>
    <w:pPr>
      <w:spacing w:line="240" w:lineRule="auto"/>
    </w:pPr>
    <w:rPr>
      <w:color w:val="18657C" w:themeColor="text2"/>
    </w:rPr>
    <w:tblPr>
      <w:tblStyleRowBandSize w:val="1"/>
      <w:tblStyleColBandSize w:val="1"/>
      <w:tblBorders>
        <w:top w:val="single" w:sz="8" w:space="0" w:color="00C9F7" w:themeColor="accent1" w:themeTint="BF"/>
        <w:left w:val="single" w:sz="8" w:space="0" w:color="00C9F7" w:themeColor="accent1" w:themeTint="BF"/>
        <w:bottom w:val="single" w:sz="8" w:space="0" w:color="00C9F7" w:themeColor="accent1" w:themeTint="BF"/>
        <w:right w:val="single" w:sz="8" w:space="0" w:color="00C9F7" w:themeColor="accent1" w:themeTint="BF"/>
        <w:insideH w:val="single" w:sz="8" w:space="0" w:color="00C9F7"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00C9F7" w:themeColor="accent1" w:themeTint="BF"/>
          <w:left w:val="single" w:sz="8" w:space="0" w:color="00C9F7" w:themeColor="accent1" w:themeTint="BF"/>
          <w:bottom w:val="single" w:sz="8" w:space="0" w:color="00C9F7" w:themeColor="accent1" w:themeTint="BF"/>
          <w:right w:val="single" w:sz="8" w:space="0" w:color="00C9F7" w:themeColor="accent1" w:themeTint="BF"/>
          <w:insideH w:val="nil"/>
          <w:insideV w:val="nil"/>
        </w:tcBorders>
        <w:shd w:val="clear" w:color="auto" w:fill="00829F" w:themeFill="accent1"/>
      </w:tcPr>
    </w:tblStylePr>
    <w:tblStylePr w:type="lastRow">
      <w:pPr>
        <w:spacing w:beforeLines="0" w:before="0" w:beforeAutospacing="0" w:afterLines="0" w:after="0" w:afterAutospacing="0" w:line="240" w:lineRule="auto"/>
      </w:pPr>
      <w:rPr>
        <w:b/>
        <w:bCs/>
      </w:rPr>
      <w:tblPr/>
      <w:tcPr>
        <w:tcBorders>
          <w:top w:val="double" w:sz="6" w:space="0" w:color="00C9F7" w:themeColor="accent1" w:themeTint="BF"/>
          <w:left w:val="single" w:sz="8" w:space="0" w:color="00C9F7" w:themeColor="accent1" w:themeTint="BF"/>
          <w:bottom w:val="single" w:sz="8" w:space="0" w:color="00C9F7" w:themeColor="accent1" w:themeTint="BF"/>
          <w:right w:val="single" w:sz="8" w:space="0" w:color="00C9F7"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EEFF" w:themeFill="accent1" w:themeFillTint="3F"/>
      </w:tcPr>
    </w:tblStylePr>
    <w:tblStylePr w:type="band1Horz">
      <w:tblPr/>
      <w:tcPr>
        <w:tcBorders>
          <w:insideH w:val="nil"/>
          <w:insideV w:val="nil"/>
        </w:tcBorders>
        <w:shd w:val="clear" w:color="auto" w:fill="A8EEFF" w:themeFill="accent1" w:themeFillTint="3F"/>
      </w:tcPr>
    </w:tblStylePr>
    <w:tblStylePr w:type="band2Horz">
      <w:tblPr/>
      <w:tcPr>
        <w:tcBorders>
          <w:insideH w:val="nil"/>
          <w:insideV w:val="nil"/>
        </w:tcBorders>
      </w:tcPr>
    </w:tblStylePr>
  </w:style>
  <w:style w:type="table" w:styleId="Gemiddeldelijst1-accent4">
    <w:name w:val="Medium List 1 Accent 4"/>
    <w:basedOn w:val="Standaardtabel"/>
    <w:uiPriority w:val="65"/>
    <w:rsid w:val="004E70A4"/>
    <w:pPr>
      <w:spacing w:line="240" w:lineRule="auto"/>
    </w:pPr>
    <w:rPr>
      <w:color w:val="494949" w:themeColor="text1"/>
    </w:rPr>
    <w:tblPr>
      <w:tblStyleRowBandSize w:val="1"/>
      <w:tblStyleColBandSize w:val="1"/>
      <w:tblBorders>
        <w:top w:val="single" w:sz="8" w:space="0" w:color="8B6648" w:themeColor="accent4"/>
        <w:bottom w:val="single" w:sz="8" w:space="0" w:color="8B6648" w:themeColor="accent4"/>
      </w:tblBorders>
    </w:tblPr>
    <w:tblStylePr w:type="firstRow">
      <w:rPr>
        <w:rFonts w:asciiTheme="majorHAnsi" w:eastAsiaTheme="majorEastAsia" w:hAnsiTheme="majorHAnsi" w:cstheme="majorBidi"/>
      </w:rPr>
      <w:tblPr/>
      <w:tcPr>
        <w:tcBorders>
          <w:top w:val="nil"/>
          <w:bottom w:val="single" w:sz="8" w:space="0" w:color="8B6648" w:themeColor="accent4"/>
        </w:tcBorders>
      </w:tcPr>
    </w:tblStylePr>
    <w:tblStylePr w:type="lastRow">
      <w:rPr>
        <w:b/>
        <w:bCs/>
        <w:color w:val="18657C" w:themeColor="text2"/>
      </w:rPr>
      <w:tblPr/>
      <w:tcPr>
        <w:tcBorders>
          <w:top w:val="single" w:sz="8" w:space="0" w:color="8B6648" w:themeColor="accent4"/>
          <w:bottom w:val="single" w:sz="8" w:space="0" w:color="8B6648" w:themeColor="accent4"/>
        </w:tcBorders>
      </w:tcPr>
    </w:tblStylePr>
    <w:tblStylePr w:type="firstCol">
      <w:rPr>
        <w:b/>
        <w:bCs/>
      </w:rPr>
    </w:tblStylePr>
    <w:tblStylePr w:type="lastCol">
      <w:rPr>
        <w:b/>
        <w:bCs/>
      </w:rPr>
      <w:tblPr/>
      <w:tcPr>
        <w:tcBorders>
          <w:top w:val="single" w:sz="8" w:space="0" w:color="8B6648" w:themeColor="accent4"/>
          <w:bottom w:val="single" w:sz="8" w:space="0" w:color="8B6648" w:themeColor="accent4"/>
        </w:tcBorders>
      </w:tcPr>
    </w:tblStylePr>
    <w:tblStylePr w:type="band1Vert">
      <w:tblPr/>
      <w:tcPr>
        <w:shd w:val="clear" w:color="auto" w:fill="E5D8CE" w:themeFill="accent4" w:themeFillTint="3F"/>
      </w:tcPr>
    </w:tblStylePr>
    <w:tblStylePr w:type="band1Horz">
      <w:tblPr/>
      <w:tcPr>
        <w:shd w:val="clear" w:color="auto" w:fill="E5D8CE" w:themeFill="accent4" w:themeFillTint="3F"/>
      </w:tcPr>
    </w:tblStylePr>
  </w:style>
  <w:style w:type="character" w:styleId="GevolgdeHyperlink">
    <w:name w:val="FollowedHyperlink"/>
    <w:basedOn w:val="Standaardalinea-lettertype"/>
    <w:uiPriority w:val="99"/>
    <w:semiHidden/>
    <w:rsid w:val="004E70A4"/>
    <w:rPr>
      <w:color w:val="008B9F"/>
      <w:u w:val="single"/>
    </w:rPr>
  </w:style>
  <w:style w:type="character" w:styleId="Hyperlink">
    <w:name w:val="Hyperlink"/>
    <w:basedOn w:val="GevolgdeHyperlink"/>
    <w:uiPriority w:val="99"/>
    <w:qFormat/>
    <w:rsid w:val="004E70A4"/>
    <w:rPr>
      <w:color w:val="auto"/>
      <w:u w:val="single" w:color="18657C"/>
    </w:rPr>
  </w:style>
  <w:style w:type="paragraph" w:styleId="Index1">
    <w:name w:val="index 1"/>
    <w:basedOn w:val="Standaard"/>
    <w:next w:val="Standaard"/>
    <w:autoRedefine/>
    <w:uiPriority w:val="99"/>
    <w:semiHidden/>
    <w:rsid w:val="004E70A4"/>
    <w:pPr>
      <w:ind w:left="200" w:hanging="200"/>
    </w:pPr>
  </w:style>
  <w:style w:type="paragraph" w:styleId="Index2">
    <w:name w:val="index 2"/>
    <w:basedOn w:val="Standaard"/>
    <w:next w:val="Standaard"/>
    <w:autoRedefine/>
    <w:uiPriority w:val="99"/>
    <w:semiHidden/>
    <w:rsid w:val="004E70A4"/>
    <w:pPr>
      <w:ind w:left="400" w:hanging="200"/>
    </w:pPr>
  </w:style>
  <w:style w:type="paragraph" w:styleId="Index3">
    <w:name w:val="index 3"/>
    <w:basedOn w:val="Standaard"/>
    <w:next w:val="Standaard"/>
    <w:autoRedefine/>
    <w:uiPriority w:val="99"/>
    <w:semiHidden/>
    <w:rsid w:val="004E70A4"/>
    <w:pPr>
      <w:ind w:left="600" w:hanging="200"/>
    </w:pPr>
  </w:style>
  <w:style w:type="paragraph" w:styleId="Index4">
    <w:name w:val="index 4"/>
    <w:basedOn w:val="Standaard"/>
    <w:next w:val="Standaard"/>
    <w:autoRedefine/>
    <w:uiPriority w:val="99"/>
    <w:semiHidden/>
    <w:rsid w:val="004E70A4"/>
    <w:pPr>
      <w:ind w:left="800" w:hanging="200"/>
    </w:pPr>
  </w:style>
  <w:style w:type="paragraph" w:styleId="Index5">
    <w:name w:val="index 5"/>
    <w:basedOn w:val="Standaard"/>
    <w:next w:val="Standaard"/>
    <w:autoRedefine/>
    <w:uiPriority w:val="99"/>
    <w:semiHidden/>
    <w:rsid w:val="004E70A4"/>
    <w:pPr>
      <w:ind w:left="1000" w:hanging="200"/>
    </w:pPr>
  </w:style>
  <w:style w:type="paragraph" w:styleId="Index6">
    <w:name w:val="index 6"/>
    <w:basedOn w:val="Standaard"/>
    <w:next w:val="Standaard"/>
    <w:autoRedefine/>
    <w:uiPriority w:val="99"/>
    <w:semiHidden/>
    <w:rsid w:val="004E70A4"/>
    <w:pPr>
      <w:ind w:left="1200" w:hanging="200"/>
    </w:pPr>
  </w:style>
  <w:style w:type="paragraph" w:styleId="Index7">
    <w:name w:val="index 7"/>
    <w:basedOn w:val="Standaard"/>
    <w:next w:val="Standaard"/>
    <w:autoRedefine/>
    <w:uiPriority w:val="99"/>
    <w:semiHidden/>
    <w:rsid w:val="004E70A4"/>
    <w:pPr>
      <w:ind w:left="1400" w:hanging="200"/>
    </w:pPr>
  </w:style>
  <w:style w:type="paragraph" w:styleId="Index8">
    <w:name w:val="index 8"/>
    <w:basedOn w:val="Standaard"/>
    <w:next w:val="Standaard"/>
    <w:autoRedefine/>
    <w:uiPriority w:val="99"/>
    <w:semiHidden/>
    <w:rsid w:val="004E70A4"/>
    <w:pPr>
      <w:ind w:left="1600" w:hanging="200"/>
    </w:pPr>
  </w:style>
  <w:style w:type="paragraph" w:styleId="Index9">
    <w:name w:val="index 9"/>
    <w:basedOn w:val="Standaard"/>
    <w:next w:val="Standaard"/>
    <w:autoRedefine/>
    <w:uiPriority w:val="99"/>
    <w:semiHidden/>
    <w:rsid w:val="004E70A4"/>
    <w:pPr>
      <w:ind w:left="1800" w:hanging="200"/>
    </w:pPr>
  </w:style>
  <w:style w:type="paragraph" w:styleId="Indexkop">
    <w:name w:val="index heading"/>
    <w:basedOn w:val="Standaard"/>
    <w:next w:val="Index1"/>
    <w:uiPriority w:val="99"/>
    <w:semiHidden/>
    <w:rsid w:val="004E70A4"/>
    <w:rPr>
      <w:rFonts w:cs="Arial"/>
      <w:b/>
      <w:bCs/>
    </w:rPr>
  </w:style>
  <w:style w:type="paragraph" w:styleId="Inhopg1">
    <w:name w:val="toc 1"/>
    <w:basedOn w:val="Standaard"/>
    <w:next w:val="Standaard"/>
    <w:autoRedefine/>
    <w:uiPriority w:val="39"/>
    <w:semiHidden/>
    <w:rsid w:val="004E70A4"/>
    <w:pPr>
      <w:tabs>
        <w:tab w:val="left" w:pos="1021"/>
        <w:tab w:val="right" w:pos="9060"/>
      </w:tabs>
      <w:spacing w:before="120"/>
      <w:ind w:left="680"/>
    </w:pPr>
    <w:rPr>
      <w:noProof/>
      <w:color w:val="18657C"/>
      <w:sz w:val="22"/>
    </w:rPr>
  </w:style>
  <w:style w:type="paragraph" w:styleId="Inhopg2">
    <w:name w:val="toc 2"/>
    <w:basedOn w:val="Standaard"/>
    <w:next w:val="Standaard"/>
    <w:autoRedefine/>
    <w:uiPriority w:val="39"/>
    <w:semiHidden/>
    <w:qFormat/>
    <w:rsid w:val="004E70A4"/>
    <w:pPr>
      <w:tabs>
        <w:tab w:val="left" w:pos="1361"/>
        <w:tab w:val="right" w:pos="9060"/>
      </w:tabs>
      <w:ind w:left="1021"/>
    </w:pPr>
    <w:rPr>
      <w:sz w:val="16"/>
    </w:rPr>
  </w:style>
  <w:style w:type="paragraph" w:styleId="Inhopg3">
    <w:name w:val="toc 3"/>
    <w:basedOn w:val="Inhopg2"/>
    <w:next w:val="Standaard"/>
    <w:autoRedefine/>
    <w:uiPriority w:val="39"/>
    <w:semiHidden/>
    <w:qFormat/>
    <w:rsid w:val="004E70A4"/>
    <w:pPr>
      <w:tabs>
        <w:tab w:val="left" w:pos="1843"/>
        <w:tab w:val="left" w:pos="1871"/>
      </w:tabs>
      <w:ind w:left="1361"/>
    </w:pPr>
    <w:rPr>
      <w:noProof/>
    </w:rPr>
  </w:style>
  <w:style w:type="paragraph" w:styleId="Inhopg4">
    <w:name w:val="toc 4"/>
    <w:basedOn w:val="Standaard"/>
    <w:next w:val="Standaard"/>
    <w:autoRedefine/>
    <w:uiPriority w:val="99"/>
    <w:semiHidden/>
    <w:rsid w:val="004E70A4"/>
    <w:pPr>
      <w:ind w:left="601"/>
    </w:pPr>
  </w:style>
  <w:style w:type="paragraph" w:styleId="Inhopg5">
    <w:name w:val="toc 5"/>
    <w:basedOn w:val="Standaard"/>
    <w:next w:val="Standaard"/>
    <w:autoRedefine/>
    <w:uiPriority w:val="99"/>
    <w:semiHidden/>
    <w:rsid w:val="004E70A4"/>
    <w:pPr>
      <w:ind w:left="799"/>
    </w:pPr>
  </w:style>
  <w:style w:type="paragraph" w:styleId="Inhopg6">
    <w:name w:val="toc 6"/>
    <w:basedOn w:val="Standaard"/>
    <w:next w:val="Standaard"/>
    <w:autoRedefine/>
    <w:uiPriority w:val="99"/>
    <w:semiHidden/>
    <w:rsid w:val="004E70A4"/>
    <w:pPr>
      <w:ind w:left="998"/>
    </w:pPr>
  </w:style>
  <w:style w:type="paragraph" w:styleId="Inhopg7">
    <w:name w:val="toc 7"/>
    <w:basedOn w:val="Standaard"/>
    <w:next w:val="Standaard"/>
    <w:autoRedefine/>
    <w:uiPriority w:val="99"/>
    <w:semiHidden/>
    <w:rsid w:val="004E70A4"/>
    <w:pPr>
      <w:ind w:left="1202"/>
    </w:pPr>
  </w:style>
  <w:style w:type="paragraph" w:styleId="Inhopg8">
    <w:name w:val="toc 8"/>
    <w:basedOn w:val="Standaard"/>
    <w:next w:val="Standaard"/>
    <w:autoRedefine/>
    <w:uiPriority w:val="99"/>
    <w:semiHidden/>
    <w:rsid w:val="004E70A4"/>
    <w:pPr>
      <w:ind w:left="1400"/>
    </w:pPr>
  </w:style>
  <w:style w:type="paragraph" w:styleId="Inhopg9">
    <w:name w:val="toc 9"/>
    <w:basedOn w:val="Standaard"/>
    <w:next w:val="Standaard"/>
    <w:autoRedefine/>
    <w:uiPriority w:val="99"/>
    <w:semiHidden/>
    <w:rsid w:val="004E70A4"/>
    <w:pPr>
      <w:ind w:left="1599"/>
    </w:pPr>
  </w:style>
  <w:style w:type="character" w:styleId="Intensievebenadrukking">
    <w:name w:val="Intense Emphasis"/>
    <w:basedOn w:val="Standaardalinea-lettertype"/>
    <w:uiPriority w:val="99"/>
    <w:semiHidden/>
    <w:rsid w:val="004E70A4"/>
    <w:rPr>
      <w:i w:val="0"/>
      <w:iCs/>
      <w:color w:val="18657C"/>
    </w:rPr>
  </w:style>
  <w:style w:type="character" w:styleId="Intensieveverwijzing">
    <w:name w:val="Intense Reference"/>
    <w:basedOn w:val="Standaardalinea-lettertype"/>
    <w:uiPriority w:val="99"/>
    <w:semiHidden/>
    <w:qFormat/>
    <w:rsid w:val="004E70A4"/>
    <w:rPr>
      <w:b/>
      <w:bCs/>
      <w:smallCaps/>
      <w:color w:val="18657C"/>
      <w:spacing w:val="5"/>
    </w:rPr>
  </w:style>
  <w:style w:type="character" w:customStyle="1" w:styleId="Kop3Char">
    <w:name w:val="Kop 3 Char"/>
    <w:basedOn w:val="Standaardalinea-lettertype"/>
    <w:link w:val="Kop3"/>
    <w:uiPriority w:val="2"/>
    <w:rsid w:val="005D4C64"/>
    <w:rPr>
      <w:rFonts w:asciiTheme="majorHAnsi" w:eastAsiaTheme="majorEastAsia" w:hAnsiTheme="majorHAnsi" w:cstheme="majorBidi"/>
      <w:noProof/>
      <w:color w:val="18657C"/>
      <w:sz w:val="28"/>
      <w:szCs w:val="17"/>
      <w:u w:color="808080"/>
      <w:lang w:val="en-GB" w:eastAsia="nl-NL"/>
    </w:rPr>
  </w:style>
  <w:style w:type="character" w:customStyle="1" w:styleId="Kop2Char">
    <w:name w:val="Kop 2 Char"/>
    <w:basedOn w:val="Standaardalinea-lettertype"/>
    <w:link w:val="Kop2"/>
    <w:uiPriority w:val="2"/>
    <w:rsid w:val="005D4C64"/>
    <w:rPr>
      <w:rFonts w:asciiTheme="majorHAnsi" w:eastAsiaTheme="majorEastAsia" w:hAnsiTheme="majorHAnsi" w:cstheme="majorBidi"/>
      <w:noProof/>
      <w:color w:val="18657C"/>
      <w:sz w:val="36"/>
      <w:szCs w:val="26"/>
      <w:u w:color="808080"/>
      <w:lang w:val="en-GB" w:eastAsia="nl-NL"/>
    </w:rPr>
  </w:style>
  <w:style w:type="character" w:customStyle="1" w:styleId="Kop4Char">
    <w:name w:val="Kop 4 Char"/>
    <w:basedOn w:val="Standaardalinea-lettertype"/>
    <w:link w:val="Kop4"/>
    <w:uiPriority w:val="2"/>
    <w:rsid w:val="005D4C64"/>
    <w:rPr>
      <w:rFonts w:asciiTheme="majorHAnsi" w:eastAsiaTheme="majorEastAsia" w:hAnsiTheme="majorHAnsi" w:cstheme="majorBidi"/>
      <w:color w:val="18657C"/>
      <w:sz w:val="24"/>
      <w:szCs w:val="24"/>
      <w:u w:color="808080"/>
      <w:lang w:val="en-GB" w:eastAsia="nl-NL"/>
    </w:rPr>
  </w:style>
  <w:style w:type="character" w:customStyle="1" w:styleId="Kop5Char">
    <w:name w:val="Kop 5 Char"/>
    <w:basedOn w:val="Standaardalinea-lettertype"/>
    <w:link w:val="Kop5"/>
    <w:uiPriority w:val="99"/>
    <w:semiHidden/>
    <w:rsid w:val="004E70A4"/>
    <w:rPr>
      <w:rFonts w:asciiTheme="minorHAnsi" w:eastAsia="Times New Roman" w:hAnsiTheme="minorHAnsi" w:cs="Times New Roman"/>
      <w:bCs/>
      <w:i/>
      <w:iCs/>
      <w:sz w:val="20"/>
      <w:szCs w:val="26"/>
      <w:lang w:eastAsia="nl-NL"/>
    </w:rPr>
  </w:style>
  <w:style w:type="table" w:styleId="Lichtraster-accent4">
    <w:name w:val="Light Grid Accent 4"/>
    <w:basedOn w:val="Standaardtabel"/>
    <w:uiPriority w:val="62"/>
    <w:rsid w:val="004E70A4"/>
    <w:pPr>
      <w:spacing w:line="240" w:lineRule="auto"/>
    </w:pPr>
    <w:rPr>
      <w:color w:val="18657C" w:themeColor="text2"/>
    </w:rPr>
    <w:tblPr>
      <w:tblStyleRowBandSize w:val="1"/>
      <w:tblStyleColBandSize w:val="1"/>
      <w:tblBorders>
        <w:top w:val="single" w:sz="8" w:space="0" w:color="8B6648" w:themeColor="accent4"/>
        <w:left w:val="single" w:sz="8" w:space="0" w:color="8B6648" w:themeColor="accent4"/>
        <w:bottom w:val="single" w:sz="8" w:space="0" w:color="8B6648" w:themeColor="accent4"/>
        <w:right w:val="single" w:sz="8" w:space="0" w:color="8B6648" w:themeColor="accent4"/>
        <w:insideH w:val="single" w:sz="8" w:space="0" w:color="8B6648" w:themeColor="accent4"/>
        <w:insideV w:val="single" w:sz="8" w:space="0" w:color="8B664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B6648" w:themeColor="accent4"/>
          <w:left w:val="single" w:sz="8" w:space="0" w:color="8B6648" w:themeColor="accent4"/>
          <w:bottom w:val="single" w:sz="18" w:space="0" w:color="8B6648" w:themeColor="accent4"/>
          <w:right w:val="single" w:sz="8" w:space="0" w:color="8B6648" w:themeColor="accent4"/>
          <w:insideH w:val="nil"/>
          <w:insideV w:val="single" w:sz="8" w:space="0" w:color="8B664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B6648" w:themeColor="accent4"/>
          <w:left w:val="single" w:sz="8" w:space="0" w:color="8B6648" w:themeColor="accent4"/>
          <w:bottom w:val="single" w:sz="8" w:space="0" w:color="8B6648" w:themeColor="accent4"/>
          <w:right w:val="single" w:sz="8" w:space="0" w:color="8B6648" w:themeColor="accent4"/>
          <w:insideH w:val="nil"/>
          <w:insideV w:val="single" w:sz="8" w:space="0" w:color="8B664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B6648" w:themeColor="accent4"/>
          <w:left w:val="single" w:sz="8" w:space="0" w:color="8B6648" w:themeColor="accent4"/>
          <w:bottom w:val="single" w:sz="8" w:space="0" w:color="8B6648" w:themeColor="accent4"/>
          <w:right w:val="single" w:sz="8" w:space="0" w:color="8B6648" w:themeColor="accent4"/>
        </w:tcBorders>
      </w:tcPr>
    </w:tblStylePr>
    <w:tblStylePr w:type="band1Vert">
      <w:tblPr/>
      <w:tcPr>
        <w:tcBorders>
          <w:top w:val="single" w:sz="8" w:space="0" w:color="8B6648" w:themeColor="accent4"/>
          <w:left w:val="single" w:sz="8" w:space="0" w:color="8B6648" w:themeColor="accent4"/>
          <w:bottom w:val="single" w:sz="8" w:space="0" w:color="8B6648" w:themeColor="accent4"/>
          <w:right w:val="single" w:sz="8" w:space="0" w:color="8B6648" w:themeColor="accent4"/>
        </w:tcBorders>
        <w:shd w:val="clear" w:color="auto" w:fill="E5D8CE" w:themeFill="accent4" w:themeFillTint="3F"/>
      </w:tcPr>
    </w:tblStylePr>
    <w:tblStylePr w:type="band1Horz">
      <w:tblPr/>
      <w:tcPr>
        <w:tcBorders>
          <w:top w:val="single" w:sz="8" w:space="0" w:color="8B6648" w:themeColor="accent4"/>
          <w:left w:val="single" w:sz="8" w:space="0" w:color="8B6648" w:themeColor="accent4"/>
          <w:bottom w:val="single" w:sz="8" w:space="0" w:color="8B6648" w:themeColor="accent4"/>
          <w:right w:val="single" w:sz="8" w:space="0" w:color="8B6648" w:themeColor="accent4"/>
          <w:insideV w:val="single" w:sz="8" w:space="0" w:color="8B6648" w:themeColor="accent4"/>
        </w:tcBorders>
        <w:shd w:val="clear" w:color="auto" w:fill="E5D8CE" w:themeFill="accent4" w:themeFillTint="3F"/>
      </w:tcPr>
    </w:tblStylePr>
    <w:tblStylePr w:type="band2Horz">
      <w:tblPr/>
      <w:tcPr>
        <w:tcBorders>
          <w:top w:val="single" w:sz="8" w:space="0" w:color="8B6648" w:themeColor="accent4"/>
          <w:left w:val="single" w:sz="8" w:space="0" w:color="8B6648" w:themeColor="accent4"/>
          <w:bottom w:val="single" w:sz="8" w:space="0" w:color="8B6648" w:themeColor="accent4"/>
          <w:right w:val="single" w:sz="8" w:space="0" w:color="8B6648" w:themeColor="accent4"/>
          <w:insideV w:val="single" w:sz="8" w:space="0" w:color="8B6648" w:themeColor="accent4"/>
        </w:tcBorders>
      </w:tcPr>
    </w:tblStylePr>
  </w:style>
  <w:style w:type="table" w:styleId="Lichtearcering-accent2">
    <w:name w:val="Light Shading Accent 2"/>
    <w:basedOn w:val="Standaardtabel"/>
    <w:uiPriority w:val="60"/>
    <w:rsid w:val="004E70A4"/>
    <w:pPr>
      <w:spacing w:line="240" w:lineRule="auto"/>
    </w:pPr>
    <w:rPr>
      <w:color w:val="CE2F16" w:themeColor="accent2" w:themeShade="BF"/>
    </w:rPr>
    <w:tblPr>
      <w:tblStyleRowBandSize w:val="1"/>
      <w:tblStyleColBandSize w:val="1"/>
      <w:tblBorders>
        <w:top w:val="single" w:sz="8" w:space="0" w:color="EB5D47" w:themeColor="accent2"/>
        <w:bottom w:val="single" w:sz="8" w:space="0" w:color="EB5D47" w:themeColor="accent2"/>
      </w:tblBorders>
    </w:tblPr>
    <w:tblStylePr w:type="firstRow">
      <w:pPr>
        <w:spacing w:before="0" w:after="0" w:line="240" w:lineRule="auto"/>
      </w:pPr>
      <w:rPr>
        <w:b/>
        <w:bCs/>
      </w:rPr>
      <w:tblPr/>
      <w:tcPr>
        <w:tcBorders>
          <w:top w:val="single" w:sz="8" w:space="0" w:color="EB5D47" w:themeColor="accent2"/>
          <w:left w:val="nil"/>
          <w:bottom w:val="single" w:sz="8" w:space="0" w:color="EB5D47" w:themeColor="accent2"/>
          <w:right w:val="nil"/>
          <w:insideH w:val="nil"/>
          <w:insideV w:val="nil"/>
        </w:tcBorders>
      </w:tcPr>
    </w:tblStylePr>
    <w:tblStylePr w:type="lastRow">
      <w:pPr>
        <w:spacing w:before="0" w:after="0" w:line="240" w:lineRule="auto"/>
      </w:pPr>
      <w:rPr>
        <w:b/>
        <w:bCs/>
      </w:rPr>
      <w:tblPr/>
      <w:tcPr>
        <w:tcBorders>
          <w:top w:val="single" w:sz="8" w:space="0" w:color="EB5D47" w:themeColor="accent2"/>
          <w:left w:val="nil"/>
          <w:bottom w:val="single" w:sz="8" w:space="0" w:color="EB5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6D1" w:themeFill="accent2" w:themeFillTint="3F"/>
      </w:tcPr>
    </w:tblStylePr>
    <w:tblStylePr w:type="band1Horz">
      <w:tblPr/>
      <w:tcPr>
        <w:tcBorders>
          <w:left w:val="nil"/>
          <w:right w:val="nil"/>
          <w:insideH w:val="nil"/>
          <w:insideV w:val="nil"/>
        </w:tcBorders>
        <w:shd w:val="clear" w:color="auto" w:fill="FAD6D1" w:themeFill="accent2" w:themeFillTint="3F"/>
      </w:tcPr>
    </w:tblStylePr>
  </w:style>
  <w:style w:type="paragraph" w:styleId="Macrotekst">
    <w:name w:val="macro"/>
    <w:link w:val="MacrotekstChar"/>
    <w:uiPriority w:val="99"/>
    <w:semiHidden/>
    <w:rsid w:val="004E70A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color w:val="18657C" w:themeColor="text2"/>
      <w:lang w:eastAsia="nl-NL"/>
    </w:rPr>
  </w:style>
  <w:style w:type="character" w:customStyle="1" w:styleId="MacrotekstChar">
    <w:name w:val="Macrotekst Char"/>
    <w:basedOn w:val="Standaardalinea-lettertype"/>
    <w:link w:val="Macrotekst"/>
    <w:uiPriority w:val="99"/>
    <w:semiHidden/>
    <w:rsid w:val="004E70A4"/>
    <w:rPr>
      <w:rFonts w:ascii="Courier New" w:hAnsi="Courier New" w:cs="Courier New"/>
      <w:color w:val="18657C" w:themeColor="text2"/>
      <w:lang w:eastAsia="nl-NL"/>
    </w:rPr>
  </w:style>
  <w:style w:type="paragraph" w:styleId="Normaalweb">
    <w:name w:val="Normal (Web)"/>
    <w:basedOn w:val="Standaard"/>
    <w:link w:val="NormaalwebChar"/>
    <w:uiPriority w:val="99"/>
    <w:semiHidden/>
    <w:rsid w:val="004E70A4"/>
    <w:pPr>
      <w:spacing w:before="100" w:beforeAutospacing="1" w:after="100" w:afterAutospacing="1" w:line="240" w:lineRule="auto"/>
    </w:pPr>
    <w:rPr>
      <w:sz w:val="18"/>
      <w:szCs w:val="24"/>
    </w:rPr>
  </w:style>
  <w:style w:type="character" w:customStyle="1" w:styleId="NormaalwebChar">
    <w:name w:val="Normaal (web) Char"/>
    <w:basedOn w:val="Standaardalinea-lettertype"/>
    <w:link w:val="Normaalweb"/>
    <w:uiPriority w:val="99"/>
    <w:semiHidden/>
    <w:rsid w:val="004E70A4"/>
    <w:rPr>
      <w:rFonts w:asciiTheme="minorHAnsi" w:eastAsia="Times New Roman" w:hAnsiTheme="minorHAnsi" w:cs="Times New Roman"/>
      <w:sz w:val="18"/>
      <w:szCs w:val="24"/>
      <w:lang w:eastAsia="nl-NL"/>
    </w:rPr>
  </w:style>
  <w:style w:type="paragraph" w:styleId="Tekstopmerking">
    <w:name w:val="annotation text"/>
    <w:basedOn w:val="Standaard"/>
    <w:link w:val="TekstopmerkingChar"/>
    <w:uiPriority w:val="99"/>
    <w:semiHidden/>
    <w:rsid w:val="004E70A4"/>
  </w:style>
  <w:style w:type="character" w:customStyle="1" w:styleId="TekstopmerkingChar">
    <w:name w:val="Tekst opmerking Char"/>
    <w:basedOn w:val="Standaardalinea-lettertype"/>
    <w:link w:val="Tekstopmerking"/>
    <w:uiPriority w:val="99"/>
    <w:semiHidden/>
    <w:rsid w:val="004E70A4"/>
    <w:rPr>
      <w:rFonts w:asciiTheme="minorHAnsi" w:eastAsia="Times New Roman" w:hAnsiTheme="minorHAnsi" w:cs="Times New Roman"/>
      <w:sz w:val="20"/>
      <w:lang w:eastAsia="nl-NL"/>
    </w:rPr>
  </w:style>
  <w:style w:type="paragraph" w:styleId="Onderwerpvanopmerking">
    <w:name w:val="annotation subject"/>
    <w:basedOn w:val="Tekstopmerking"/>
    <w:next w:val="Tekstopmerking"/>
    <w:link w:val="OnderwerpvanopmerkingChar"/>
    <w:uiPriority w:val="99"/>
    <w:semiHidden/>
    <w:rsid w:val="004E70A4"/>
    <w:rPr>
      <w:b/>
      <w:bCs/>
    </w:rPr>
  </w:style>
  <w:style w:type="character" w:customStyle="1" w:styleId="OnderwerpvanopmerkingChar">
    <w:name w:val="Onderwerp van opmerking Char"/>
    <w:basedOn w:val="TekstopmerkingChar"/>
    <w:link w:val="Onderwerpvanopmerking"/>
    <w:uiPriority w:val="99"/>
    <w:semiHidden/>
    <w:rsid w:val="004E70A4"/>
    <w:rPr>
      <w:rFonts w:asciiTheme="minorHAnsi" w:eastAsia="Times New Roman" w:hAnsiTheme="minorHAnsi" w:cs="Times New Roman"/>
      <w:b/>
      <w:bCs/>
      <w:sz w:val="20"/>
      <w:lang w:eastAsia="nl-NL"/>
    </w:rPr>
  </w:style>
  <w:style w:type="character" w:styleId="Paginanummer">
    <w:name w:val="page number"/>
    <w:basedOn w:val="Standaardalinea-lettertype"/>
    <w:uiPriority w:val="99"/>
    <w:semiHidden/>
    <w:rsid w:val="004E70A4"/>
  </w:style>
  <w:style w:type="paragraph" w:customStyle="1" w:styleId="Referentie">
    <w:name w:val="Referentie"/>
    <w:basedOn w:val="Standaard"/>
    <w:uiPriority w:val="3"/>
    <w:semiHidden/>
    <w:rsid w:val="004E70A4"/>
    <w:pPr>
      <w:framePr w:wrap="around" w:vAnchor="page" w:hAnchor="page" w:x="568" w:y="2904"/>
    </w:pPr>
  </w:style>
  <w:style w:type="table" w:styleId="Tabelraster">
    <w:name w:val="Table Grid"/>
    <w:basedOn w:val="Standaardtabel"/>
    <w:uiPriority w:val="39"/>
    <w:rsid w:val="004E70A4"/>
    <w:pPr>
      <w:spacing w:line="240" w:lineRule="auto"/>
    </w:pPr>
    <w:tblPr>
      <w:tblBorders>
        <w:top w:val="single" w:sz="4" w:space="0" w:color="494949" w:themeColor="text1"/>
        <w:left w:val="single" w:sz="4" w:space="0" w:color="494949" w:themeColor="text1"/>
        <w:bottom w:val="single" w:sz="4" w:space="0" w:color="494949" w:themeColor="text1"/>
        <w:right w:val="single" w:sz="4" w:space="0" w:color="494949" w:themeColor="text1"/>
        <w:insideH w:val="single" w:sz="4" w:space="0" w:color="494949" w:themeColor="text1"/>
        <w:insideV w:val="single" w:sz="4" w:space="0" w:color="494949" w:themeColor="text1"/>
      </w:tblBorders>
    </w:tblPr>
  </w:style>
  <w:style w:type="character" w:styleId="Verwijzingopmerking">
    <w:name w:val="annotation reference"/>
    <w:uiPriority w:val="99"/>
    <w:semiHidden/>
    <w:rsid w:val="004E70A4"/>
    <w:rPr>
      <w:sz w:val="16"/>
      <w:szCs w:val="16"/>
    </w:rPr>
  </w:style>
  <w:style w:type="character" w:styleId="Voetnootmarkering">
    <w:name w:val="footnote reference"/>
    <w:uiPriority w:val="4"/>
    <w:rsid w:val="004E70A4"/>
    <w:rPr>
      <w:rFonts w:asciiTheme="minorHAnsi" w:hAnsiTheme="minorHAnsi"/>
      <w:b/>
      <w:color w:val="18657C"/>
      <w:sz w:val="20"/>
      <w:vertAlign w:val="superscript"/>
    </w:rPr>
  </w:style>
  <w:style w:type="paragraph" w:styleId="Voetnoottekst">
    <w:name w:val="footnote text"/>
    <w:basedOn w:val="Standaard"/>
    <w:link w:val="VoetnoottekstChar"/>
    <w:uiPriority w:val="4"/>
    <w:rsid w:val="00496B47"/>
    <w:pPr>
      <w:spacing w:line="240" w:lineRule="atLeast"/>
    </w:pPr>
    <w:rPr>
      <w:i/>
      <w:sz w:val="16"/>
      <w:szCs w:val="14"/>
    </w:rPr>
  </w:style>
  <w:style w:type="character" w:customStyle="1" w:styleId="VoetnoottekstChar">
    <w:name w:val="Voetnoottekst Char"/>
    <w:basedOn w:val="Standaardalinea-lettertype"/>
    <w:link w:val="Voetnoottekst"/>
    <w:uiPriority w:val="4"/>
    <w:rsid w:val="00496B47"/>
    <w:rPr>
      <w:rFonts w:asciiTheme="minorHAnsi" w:eastAsia="Times New Roman" w:hAnsiTheme="minorHAnsi" w:cs="Times New Roman"/>
      <w:i/>
      <w:sz w:val="16"/>
      <w:szCs w:val="14"/>
      <w:lang w:val="en-GB" w:eastAsia="nl-NL"/>
    </w:rPr>
  </w:style>
  <w:style w:type="paragraph" w:styleId="Voettekst">
    <w:name w:val="footer"/>
    <w:basedOn w:val="Standaard"/>
    <w:link w:val="VoettekstChar"/>
    <w:uiPriority w:val="99"/>
    <w:semiHidden/>
    <w:rsid w:val="004E70A4"/>
    <w:pPr>
      <w:tabs>
        <w:tab w:val="center" w:pos="4703"/>
        <w:tab w:val="right" w:pos="9406"/>
      </w:tabs>
      <w:spacing w:line="240" w:lineRule="auto"/>
    </w:pPr>
    <w:rPr>
      <w:sz w:val="16"/>
    </w:rPr>
  </w:style>
  <w:style w:type="character" w:customStyle="1" w:styleId="VoettekstChar">
    <w:name w:val="Voettekst Char"/>
    <w:basedOn w:val="Standaardalinea-lettertype"/>
    <w:link w:val="Voettekst"/>
    <w:uiPriority w:val="99"/>
    <w:semiHidden/>
    <w:rsid w:val="004E70A4"/>
    <w:rPr>
      <w:rFonts w:asciiTheme="minorHAnsi" w:eastAsia="Times New Roman" w:hAnsiTheme="minorHAnsi" w:cs="Times New Roman"/>
      <w:sz w:val="16"/>
      <w:lang w:eastAsia="nl-NL"/>
    </w:rPr>
  </w:style>
  <w:style w:type="paragraph" w:customStyle="1" w:styleId="Koptekst7pt">
    <w:name w:val="Koptekst 7pt"/>
    <w:basedOn w:val="Standaard"/>
    <w:uiPriority w:val="4"/>
    <w:semiHidden/>
    <w:rsid w:val="00C23092"/>
    <w:pPr>
      <w:spacing w:line="260" w:lineRule="exact"/>
      <w:ind w:left="680"/>
    </w:pPr>
    <w:rPr>
      <w:sz w:val="14"/>
      <w:szCs w:val="17"/>
      <w:u w:color="808080"/>
    </w:rPr>
  </w:style>
  <w:style w:type="character" w:customStyle="1" w:styleId="Kop9Char">
    <w:name w:val="Kop 9 Char"/>
    <w:basedOn w:val="Standaardalinea-lettertype"/>
    <w:link w:val="Kop9"/>
    <w:uiPriority w:val="1"/>
    <w:semiHidden/>
    <w:rsid w:val="004E70A4"/>
    <w:rPr>
      <w:rFonts w:asciiTheme="majorHAnsi" w:eastAsiaTheme="majorEastAsia" w:hAnsiTheme="majorHAnsi" w:cstheme="majorBidi"/>
      <w:i/>
      <w:iCs/>
      <w:color w:val="00404F" w:themeColor="accent1" w:themeShade="80"/>
      <w:sz w:val="21"/>
      <w:szCs w:val="21"/>
      <w:lang w:eastAsia="nl-NL"/>
    </w:rPr>
  </w:style>
  <w:style w:type="character" w:customStyle="1" w:styleId="Kop6Char">
    <w:name w:val="Kop 6 Char"/>
    <w:basedOn w:val="Standaardalinea-lettertype"/>
    <w:link w:val="Kop6"/>
    <w:uiPriority w:val="1"/>
    <w:semiHidden/>
    <w:rsid w:val="004E70A4"/>
    <w:rPr>
      <w:rFonts w:asciiTheme="majorHAnsi" w:eastAsiaTheme="majorEastAsia" w:hAnsiTheme="majorHAnsi" w:cstheme="majorBidi"/>
      <w:color w:val="00404F" w:themeColor="accent1" w:themeShade="80"/>
      <w:sz w:val="20"/>
      <w:lang w:eastAsia="nl-NL"/>
    </w:rPr>
  </w:style>
  <w:style w:type="paragraph" w:customStyle="1" w:styleId="paginanummer0">
    <w:name w:val="pagina nummer"/>
    <w:basedOn w:val="Standaard"/>
    <w:semiHidden/>
    <w:rsid w:val="004E70A4"/>
    <w:pPr>
      <w:spacing w:line="260" w:lineRule="exact"/>
      <w:ind w:left="709"/>
    </w:pPr>
    <w:rPr>
      <w:sz w:val="14"/>
      <w:szCs w:val="17"/>
      <w:u w:color="808080"/>
    </w:rPr>
  </w:style>
  <w:style w:type="paragraph" w:styleId="Ballontekst">
    <w:name w:val="Balloon Text"/>
    <w:basedOn w:val="Standaard"/>
    <w:link w:val="BallontekstChar"/>
    <w:uiPriority w:val="99"/>
    <w:semiHidden/>
    <w:rsid w:val="004E70A4"/>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E70A4"/>
    <w:rPr>
      <w:rFonts w:ascii="Segoe UI" w:eastAsia="Times New Roman" w:hAnsi="Segoe UI" w:cs="Segoe UI"/>
      <w:sz w:val="18"/>
      <w:szCs w:val="18"/>
      <w:lang w:eastAsia="nl-NL"/>
    </w:rPr>
  </w:style>
  <w:style w:type="paragraph" w:styleId="Koptekst">
    <w:name w:val="header"/>
    <w:basedOn w:val="Standaard"/>
    <w:link w:val="KoptekstChar"/>
    <w:uiPriority w:val="4"/>
    <w:rsid w:val="004E70A4"/>
    <w:pPr>
      <w:tabs>
        <w:tab w:val="center" w:pos="4536"/>
        <w:tab w:val="right" w:pos="9072"/>
      </w:tabs>
      <w:spacing w:line="240" w:lineRule="auto"/>
    </w:pPr>
  </w:style>
  <w:style w:type="character" w:customStyle="1" w:styleId="KoptekstChar">
    <w:name w:val="Koptekst Char"/>
    <w:basedOn w:val="Standaardalinea-lettertype"/>
    <w:link w:val="Koptekst"/>
    <w:uiPriority w:val="4"/>
    <w:rsid w:val="004E70A4"/>
    <w:rPr>
      <w:rFonts w:asciiTheme="minorHAnsi" w:eastAsia="Times New Roman" w:hAnsiTheme="minorHAnsi" w:cs="Times New Roman"/>
      <w:sz w:val="20"/>
      <w:lang w:eastAsia="nl-NL"/>
    </w:rPr>
  </w:style>
  <w:style w:type="paragraph" w:styleId="Revisie">
    <w:name w:val="Revision"/>
    <w:hidden/>
    <w:uiPriority w:val="99"/>
    <w:semiHidden/>
    <w:rsid w:val="007A050A"/>
    <w:pPr>
      <w:spacing w:line="240" w:lineRule="auto"/>
    </w:pPr>
    <w:rPr>
      <w:sz w:val="20"/>
    </w:rPr>
  </w:style>
  <w:style w:type="paragraph" w:customStyle="1" w:styleId="Lijstlevel2Opsommingdash">
    <w:name w:val="Lijst level 2. Opsomming dash –"/>
    <w:uiPriority w:val="3"/>
    <w:rsid w:val="00811FF0"/>
    <w:pPr>
      <w:numPr>
        <w:ilvl w:val="1"/>
        <w:numId w:val="8"/>
      </w:numPr>
      <w:spacing w:after="260"/>
      <w:contextualSpacing/>
    </w:pPr>
    <w:rPr>
      <w:sz w:val="20"/>
    </w:rPr>
  </w:style>
  <w:style w:type="paragraph" w:customStyle="1" w:styleId="Lijstlevel3Opsommingdash">
    <w:name w:val="Lijst level 3. Opsomming dash –"/>
    <w:uiPriority w:val="3"/>
    <w:rsid w:val="00496B47"/>
    <w:pPr>
      <w:numPr>
        <w:ilvl w:val="2"/>
        <w:numId w:val="8"/>
      </w:numPr>
    </w:pPr>
    <w:rPr>
      <w:sz w:val="20"/>
      <w:lang w:val="en-GB"/>
    </w:rPr>
  </w:style>
  <w:style w:type="paragraph" w:customStyle="1" w:styleId="Lijstlevel2OpsommingOpenbulletpoint">
    <w:name w:val="Lijst level 2. Opsomming Open bulletpoint"/>
    <w:uiPriority w:val="2"/>
    <w:semiHidden/>
    <w:rsid w:val="004E70A4"/>
    <w:pPr>
      <w:numPr>
        <w:ilvl w:val="1"/>
        <w:numId w:val="4"/>
      </w:numPr>
      <w:contextualSpacing/>
    </w:pPr>
    <w:rPr>
      <w:sz w:val="20"/>
    </w:rPr>
  </w:style>
  <w:style w:type="character" w:customStyle="1" w:styleId="Kop7Char">
    <w:name w:val="Kop 7 Char"/>
    <w:basedOn w:val="Standaardalinea-lettertype"/>
    <w:link w:val="Kop7"/>
    <w:uiPriority w:val="1"/>
    <w:semiHidden/>
    <w:rsid w:val="004E70A4"/>
    <w:rPr>
      <w:rFonts w:asciiTheme="majorHAnsi" w:eastAsiaTheme="majorEastAsia" w:hAnsiTheme="majorHAnsi" w:cstheme="majorBidi"/>
      <w:i/>
      <w:iCs/>
      <w:color w:val="00404F" w:themeColor="accent1" w:themeShade="80"/>
      <w:sz w:val="20"/>
      <w:lang w:eastAsia="nl-NL"/>
    </w:rPr>
  </w:style>
  <w:style w:type="paragraph" w:customStyle="1" w:styleId="Lijstlevel2OpsommingChecklist">
    <w:name w:val="Lijst level 2. Opsomming Checklist"/>
    <w:basedOn w:val="Lijstlevel1OpsommingChecklist"/>
    <w:uiPriority w:val="2"/>
    <w:semiHidden/>
    <w:rsid w:val="004E70A4"/>
    <w:pPr>
      <w:numPr>
        <w:ilvl w:val="1"/>
      </w:numPr>
    </w:pPr>
  </w:style>
  <w:style w:type="paragraph" w:customStyle="1" w:styleId="Lijstlevel3Nummering123">
    <w:name w:val="Lijst level 3. Nummering 1 2 3"/>
    <w:uiPriority w:val="3"/>
    <w:rsid w:val="00496B47"/>
    <w:pPr>
      <w:numPr>
        <w:ilvl w:val="2"/>
        <w:numId w:val="5"/>
      </w:numPr>
    </w:pPr>
    <w:rPr>
      <w:sz w:val="20"/>
      <w:szCs w:val="17"/>
      <w:lang w:val="en-GB"/>
    </w:rPr>
  </w:style>
  <w:style w:type="paragraph" w:customStyle="1" w:styleId="Kopalinea">
    <w:name w:val="Kop alinea"/>
    <w:uiPriority w:val="2"/>
    <w:qFormat/>
    <w:rsid w:val="002550DC"/>
    <w:pPr>
      <w:spacing w:before="260"/>
    </w:pPr>
    <w:rPr>
      <w:rFonts w:asciiTheme="majorHAnsi" w:hAnsiTheme="majorHAnsi" w:cs="Arial"/>
      <w:bCs/>
      <w:color w:val="18657C"/>
      <w:sz w:val="20"/>
      <w:szCs w:val="17"/>
      <w:lang w:val="en-GB"/>
    </w:rPr>
  </w:style>
  <w:style w:type="paragraph" w:customStyle="1" w:styleId="Lijstlevel3Nummeringiiiiii0">
    <w:name w:val="Lijst level 3. Nummering i ii iii"/>
    <w:uiPriority w:val="3"/>
    <w:qFormat/>
    <w:rsid w:val="00E869A7"/>
    <w:pPr>
      <w:numPr>
        <w:ilvl w:val="2"/>
        <w:numId w:val="1"/>
      </w:numPr>
    </w:pPr>
    <w:rPr>
      <w:sz w:val="20"/>
      <w:szCs w:val="17"/>
      <w:lang w:val="en-GB"/>
    </w:rPr>
  </w:style>
  <w:style w:type="paragraph" w:customStyle="1" w:styleId="Lijstlevel4Nummeringiiiiii0">
    <w:name w:val="Lijst level 4. Nummering i ii iii"/>
    <w:uiPriority w:val="2"/>
    <w:semiHidden/>
    <w:qFormat/>
    <w:rsid w:val="004E70A4"/>
    <w:rPr>
      <w:sz w:val="20"/>
      <w:szCs w:val="17"/>
    </w:rPr>
  </w:style>
  <w:style w:type="paragraph" w:customStyle="1" w:styleId="Lijstlevel3Nummeringabc">
    <w:name w:val="Lijst level 3. Nummering a b c"/>
    <w:uiPriority w:val="3"/>
    <w:rsid w:val="00672FB8"/>
    <w:pPr>
      <w:numPr>
        <w:ilvl w:val="2"/>
        <w:numId w:val="6"/>
      </w:numPr>
    </w:pPr>
    <w:rPr>
      <w:sz w:val="20"/>
      <w:szCs w:val="17"/>
      <w:lang w:val="en-GB"/>
    </w:rPr>
  </w:style>
  <w:style w:type="paragraph" w:customStyle="1" w:styleId="Lijstlevel4Opsommingdash">
    <w:name w:val="Lijst level 4. Opsomming dash –"/>
    <w:uiPriority w:val="2"/>
    <w:semiHidden/>
    <w:rsid w:val="004E70A4"/>
    <w:pPr>
      <w:numPr>
        <w:ilvl w:val="3"/>
        <w:numId w:val="8"/>
      </w:numPr>
    </w:pPr>
    <w:rPr>
      <w:sz w:val="20"/>
    </w:rPr>
  </w:style>
  <w:style w:type="paragraph" w:customStyle="1" w:styleId="Lijstlevel3NummeringIIIIII">
    <w:name w:val="Lijst level 3. Nummering I II III"/>
    <w:uiPriority w:val="2"/>
    <w:semiHidden/>
    <w:rsid w:val="004E70A4"/>
    <w:pPr>
      <w:numPr>
        <w:ilvl w:val="2"/>
        <w:numId w:val="7"/>
      </w:numPr>
    </w:pPr>
    <w:rPr>
      <w:sz w:val="20"/>
      <w:szCs w:val="17"/>
    </w:rPr>
  </w:style>
  <w:style w:type="paragraph" w:customStyle="1" w:styleId="Lijstlevel2NummeringIIIIII">
    <w:name w:val="Lijst level 2. Nummering I II III"/>
    <w:uiPriority w:val="2"/>
    <w:semiHidden/>
    <w:rsid w:val="004E70A4"/>
    <w:pPr>
      <w:numPr>
        <w:ilvl w:val="1"/>
        <w:numId w:val="7"/>
      </w:numPr>
    </w:pPr>
    <w:rPr>
      <w:sz w:val="20"/>
      <w:szCs w:val="17"/>
    </w:rPr>
  </w:style>
  <w:style w:type="paragraph" w:customStyle="1" w:styleId="Lijstlevel1NummeringIIIIII">
    <w:name w:val="Lijst level 1. Nummering I II III"/>
    <w:uiPriority w:val="2"/>
    <w:semiHidden/>
    <w:qFormat/>
    <w:rsid w:val="004E70A4"/>
    <w:pPr>
      <w:numPr>
        <w:numId w:val="7"/>
      </w:numPr>
    </w:pPr>
    <w:rPr>
      <w:sz w:val="20"/>
      <w:szCs w:val="17"/>
    </w:rPr>
  </w:style>
  <w:style w:type="paragraph" w:customStyle="1" w:styleId="Lijstlevel4NummeringIIIIII">
    <w:name w:val="Lijst level 4. Nummering I II III"/>
    <w:uiPriority w:val="2"/>
    <w:semiHidden/>
    <w:rsid w:val="004E70A4"/>
    <w:pPr>
      <w:numPr>
        <w:ilvl w:val="3"/>
        <w:numId w:val="7"/>
      </w:numPr>
    </w:pPr>
    <w:rPr>
      <w:sz w:val="20"/>
      <w:szCs w:val="17"/>
    </w:rPr>
  </w:style>
  <w:style w:type="paragraph" w:customStyle="1" w:styleId="Lijstlevel2Nummering123">
    <w:name w:val="Lijst level 2. Nummering 1 2 3"/>
    <w:uiPriority w:val="3"/>
    <w:rsid w:val="00E52A8E"/>
    <w:pPr>
      <w:numPr>
        <w:ilvl w:val="1"/>
        <w:numId w:val="5"/>
      </w:numPr>
      <w:spacing w:after="260"/>
      <w:contextualSpacing/>
    </w:pPr>
    <w:rPr>
      <w:sz w:val="20"/>
      <w:szCs w:val="17"/>
      <w:lang w:val="en-GB"/>
    </w:rPr>
  </w:style>
  <w:style w:type="paragraph" w:customStyle="1" w:styleId="Lijstlevel1Nummeringiiiiii0">
    <w:name w:val="Lijst level 1. Nummering i ii iii"/>
    <w:uiPriority w:val="3"/>
    <w:qFormat/>
    <w:rsid w:val="00496B47"/>
    <w:pPr>
      <w:numPr>
        <w:numId w:val="1"/>
      </w:numPr>
    </w:pPr>
    <w:rPr>
      <w:sz w:val="20"/>
      <w:szCs w:val="17"/>
      <w:lang w:val="en-GB"/>
    </w:rPr>
  </w:style>
  <w:style w:type="paragraph" w:customStyle="1" w:styleId="Lijstlevel1Nummeringabc">
    <w:name w:val="Lijst level 1. Nummering a b c"/>
    <w:uiPriority w:val="3"/>
    <w:qFormat/>
    <w:rsid w:val="00496B47"/>
    <w:pPr>
      <w:numPr>
        <w:numId w:val="6"/>
      </w:numPr>
      <w:spacing w:after="260"/>
    </w:pPr>
    <w:rPr>
      <w:sz w:val="20"/>
      <w:szCs w:val="17"/>
      <w:lang w:val="en-GB"/>
    </w:rPr>
  </w:style>
  <w:style w:type="table" w:customStyle="1" w:styleId="Kalender2">
    <w:name w:val="Kalender 2"/>
    <w:basedOn w:val="Standaardtabel"/>
    <w:uiPriority w:val="99"/>
    <w:qFormat/>
    <w:rsid w:val="004E70A4"/>
    <w:pPr>
      <w:spacing w:line="240" w:lineRule="auto"/>
      <w:jc w:val="center"/>
    </w:pPr>
    <w:rPr>
      <w:rFonts w:asciiTheme="minorHAnsi" w:eastAsiaTheme="minorEastAsia" w:hAnsiTheme="minorHAnsi"/>
      <w:sz w:val="28"/>
      <w:szCs w:val="28"/>
      <w:lang w:eastAsia="nl-NL"/>
    </w:rPr>
    <w:tblPr>
      <w:tblBorders>
        <w:insideV w:val="single" w:sz="4" w:space="0" w:color="2CD8FF" w:themeColor="accent1" w:themeTint="99"/>
      </w:tblBorders>
    </w:tblPr>
    <w:tblStylePr w:type="firstRow">
      <w:rPr>
        <w:rFonts w:asciiTheme="majorHAnsi" w:hAnsiTheme="majorHAnsi"/>
        <w:b w:val="0"/>
        <w:i w:val="0"/>
        <w:caps/>
        <w:smallCaps w:val="0"/>
        <w:color w:val="00829F" w:themeColor="accent1"/>
        <w:spacing w:val="20"/>
        <w:sz w:val="32"/>
      </w:rPr>
      <w:tblPr/>
      <w:tcPr>
        <w:tcBorders>
          <w:top w:val="nil"/>
          <w:left w:val="nil"/>
          <w:bottom w:val="nil"/>
          <w:right w:val="nil"/>
          <w:insideH w:val="nil"/>
          <w:insideV w:val="nil"/>
          <w:tl2br w:val="nil"/>
          <w:tr2bl w:val="nil"/>
        </w:tcBorders>
      </w:tcPr>
    </w:tblStylePr>
  </w:style>
  <w:style w:type="table" w:customStyle="1" w:styleId="Tabelraster1">
    <w:name w:val="Tabelraster1"/>
    <w:basedOn w:val="Standaardtabel"/>
    <w:next w:val="Tabelraster"/>
    <w:uiPriority w:val="59"/>
    <w:rsid w:val="004E70A4"/>
    <w:pPr>
      <w:spacing w:line="240" w:lineRule="auto"/>
    </w:pPr>
    <w:rPr>
      <w:color w:val="18657C" w:themeColor="text2"/>
    </w:rPr>
    <w:tblPr>
      <w:tblBorders>
        <w:top w:val="single" w:sz="4" w:space="0" w:color="494949" w:themeColor="text1"/>
        <w:left w:val="single" w:sz="4" w:space="0" w:color="494949" w:themeColor="text1"/>
        <w:bottom w:val="single" w:sz="4" w:space="0" w:color="494949" w:themeColor="text1"/>
        <w:right w:val="single" w:sz="4" w:space="0" w:color="494949" w:themeColor="text1"/>
        <w:insideH w:val="single" w:sz="4" w:space="0" w:color="494949" w:themeColor="text1"/>
        <w:insideV w:val="single" w:sz="4" w:space="0" w:color="494949" w:themeColor="text1"/>
      </w:tblBorders>
    </w:tblPr>
  </w:style>
  <w:style w:type="table" w:styleId="Lichtelijst">
    <w:name w:val="Light List"/>
    <w:basedOn w:val="Standaardtabel"/>
    <w:uiPriority w:val="61"/>
    <w:rsid w:val="004E70A4"/>
    <w:pPr>
      <w:spacing w:line="240" w:lineRule="auto"/>
    </w:pPr>
    <w:rPr>
      <w:rFonts w:asciiTheme="minorHAnsi" w:eastAsiaTheme="minorEastAsia" w:hAnsiTheme="minorHAnsi"/>
      <w:sz w:val="22"/>
      <w:szCs w:val="22"/>
      <w:lang w:eastAsia="nl-NL"/>
    </w:rPr>
    <w:tblPr>
      <w:tblStyleRowBandSize w:val="1"/>
      <w:tblStyleColBandSize w:val="1"/>
      <w:tblBorders>
        <w:top w:val="single" w:sz="8" w:space="0" w:color="494949" w:themeColor="text1"/>
        <w:left w:val="single" w:sz="8" w:space="0" w:color="494949" w:themeColor="text1"/>
        <w:bottom w:val="single" w:sz="8" w:space="0" w:color="494949" w:themeColor="text1"/>
        <w:right w:val="single" w:sz="8" w:space="0" w:color="494949" w:themeColor="text1"/>
      </w:tblBorders>
    </w:tblPr>
    <w:tblStylePr w:type="firstRow">
      <w:pPr>
        <w:spacing w:before="0" w:after="0" w:line="240" w:lineRule="auto"/>
      </w:pPr>
      <w:rPr>
        <w:b/>
        <w:bCs/>
        <w:color w:val="FFFFFF" w:themeColor="background1"/>
      </w:rPr>
      <w:tblPr/>
      <w:tcPr>
        <w:shd w:val="clear" w:color="auto" w:fill="494949" w:themeFill="text1"/>
      </w:tcPr>
    </w:tblStylePr>
    <w:tblStylePr w:type="lastRow">
      <w:pPr>
        <w:spacing w:before="0" w:after="0" w:line="240" w:lineRule="auto"/>
      </w:pPr>
      <w:rPr>
        <w:b/>
        <w:bCs/>
      </w:rPr>
      <w:tblPr/>
      <w:tcPr>
        <w:tcBorders>
          <w:top w:val="double" w:sz="6" w:space="0" w:color="494949" w:themeColor="text1"/>
          <w:left w:val="single" w:sz="8" w:space="0" w:color="494949" w:themeColor="text1"/>
          <w:bottom w:val="single" w:sz="8" w:space="0" w:color="494949" w:themeColor="text1"/>
          <w:right w:val="single" w:sz="8" w:space="0" w:color="494949" w:themeColor="text1"/>
        </w:tcBorders>
      </w:tcPr>
    </w:tblStylePr>
    <w:tblStylePr w:type="firstCol">
      <w:rPr>
        <w:b/>
        <w:bCs/>
      </w:rPr>
    </w:tblStylePr>
    <w:tblStylePr w:type="lastCol">
      <w:rPr>
        <w:b/>
        <w:bCs/>
      </w:rPr>
    </w:tblStylePr>
    <w:tblStylePr w:type="band1Vert">
      <w:tblPr/>
      <w:tcPr>
        <w:tcBorders>
          <w:top w:val="single" w:sz="8" w:space="0" w:color="494949" w:themeColor="text1"/>
          <w:left w:val="single" w:sz="8" w:space="0" w:color="494949" w:themeColor="text1"/>
          <w:bottom w:val="single" w:sz="8" w:space="0" w:color="494949" w:themeColor="text1"/>
          <w:right w:val="single" w:sz="8" w:space="0" w:color="494949" w:themeColor="text1"/>
        </w:tcBorders>
      </w:tcPr>
    </w:tblStylePr>
    <w:tblStylePr w:type="band1Horz">
      <w:tblPr/>
      <w:tcPr>
        <w:tcBorders>
          <w:top w:val="single" w:sz="8" w:space="0" w:color="494949" w:themeColor="text1"/>
          <w:left w:val="single" w:sz="8" w:space="0" w:color="494949" w:themeColor="text1"/>
          <w:bottom w:val="single" w:sz="8" w:space="0" w:color="494949" w:themeColor="text1"/>
          <w:right w:val="single" w:sz="8" w:space="0" w:color="494949" w:themeColor="text1"/>
        </w:tcBorders>
      </w:tcPr>
    </w:tblStylePr>
  </w:style>
  <w:style w:type="table" w:customStyle="1" w:styleId="Kalender1">
    <w:name w:val="Kalender 1"/>
    <w:basedOn w:val="Standaardtabel"/>
    <w:uiPriority w:val="99"/>
    <w:qFormat/>
    <w:rsid w:val="004E70A4"/>
    <w:pPr>
      <w:spacing w:line="240" w:lineRule="auto"/>
    </w:pPr>
    <w:rPr>
      <w:rFonts w:asciiTheme="minorHAnsi" w:eastAsiaTheme="minorEastAsia" w:hAnsiTheme="minorHAnsi"/>
      <w:sz w:val="22"/>
      <w:szCs w:val="22"/>
      <w:lang w:eastAsia="nl-NL"/>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494949" w:themeColor="text1"/>
          <w:left w:val="nil"/>
          <w:bottom w:val="single" w:sz="24" w:space="0" w:color="494949" w:themeColor="text1"/>
          <w:right w:val="nil"/>
          <w:insideH w:val="nil"/>
          <w:insideV w:val="nil"/>
          <w:tl2br w:val="nil"/>
          <w:tr2bl w:val="nil"/>
        </w:tcBorders>
        <w:shd w:val="clear" w:color="auto" w:fill="auto"/>
      </w:tcPr>
    </w:tblStylePr>
  </w:style>
  <w:style w:type="table" w:customStyle="1" w:styleId="Kalender3">
    <w:name w:val="Kalender 3"/>
    <w:basedOn w:val="Standaardtabel"/>
    <w:uiPriority w:val="99"/>
    <w:qFormat/>
    <w:rsid w:val="004E70A4"/>
    <w:pPr>
      <w:spacing w:line="240" w:lineRule="auto"/>
      <w:jc w:val="right"/>
    </w:pPr>
    <w:rPr>
      <w:rFonts w:asciiTheme="majorHAnsi" w:eastAsiaTheme="majorEastAsia" w:hAnsiTheme="majorHAnsi" w:cstheme="majorBidi"/>
      <w:color w:val="494949" w:themeColor="text1"/>
      <w:sz w:val="22"/>
      <w:szCs w:val="22"/>
      <w:lang w:eastAsia="nl-NL"/>
    </w:rPr>
    <w:tblPr/>
    <w:tblStylePr w:type="firstRow">
      <w:pPr>
        <w:wordWrap/>
        <w:jc w:val="right"/>
      </w:pPr>
      <w:rPr>
        <w:color w:val="00829F" w:themeColor="accent1"/>
        <w:sz w:val="44"/>
      </w:rPr>
    </w:tblStylePr>
    <w:tblStylePr w:type="firstCol">
      <w:rPr>
        <w:color w:val="00829F" w:themeColor="accent1"/>
      </w:rPr>
    </w:tblStylePr>
    <w:tblStylePr w:type="lastCol">
      <w:rPr>
        <w:color w:val="00829F" w:themeColor="accent1"/>
      </w:rPr>
    </w:tblStylePr>
  </w:style>
  <w:style w:type="table" w:styleId="Gemiddeldelijst2-accent1">
    <w:name w:val="Medium List 2 Accent 1"/>
    <w:basedOn w:val="Standaardtabel"/>
    <w:uiPriority w:val="66"/>
    <w:rsid w:val="004E70A4"/>
    <w:pPr>
      <w:spacing w:line="240" w:lineRule="auto"/>
    </w:pPr>
    <w:rPr>
      <w:rFonts w:asciiTheme="majorHAnsi" w:eastAsiaTheme="majorEastAsia" w:hAnsiTheme="majorHAnsi" w:cstheme="majorBidi"/>
      <w:color w:val="494949" w:themeColor="text1"/>
      <w:sz w:val="22"/>
      <w:szCs w:val="22"/>
      <w:lang w:eastAsia="nl-NL"/>
    </w:rPr>
    <w:tblPr>
      <w:tblStyleRowBandSize w:val="1"/>
      <w:tblStyleColBandSize w:val="1"/>
      <w:tblBorders>
        <w:top w:val="single" w:sz="8" w:space="0" w:color="00829F" w:themeColor="accent1"/>
        <w:left w:val="single" w:sz="8" w:space="0" w:color="00829F" w:themeColor="accent1"/>
        <w:bottom w:val="single" w:sz="8" w:space="0" w:color="00829F" w:themeColor="accent1"/>
        <w:right w:val="single" w:sz="8" w:space="0" w:color="00829F" w:themeColor="accent1"/>
      </w:tblBorders>
    </w:tblPr>
    <w:tblStylePr w:type="firstRow">
      <w:rPr>
        <w:sz w:val="24"/>
        <w:szCs w:val="24"/>
      </w:rPr>
      <w:tblPr/>
      <w:tcPr>
        <w:tcBorders>
          <w:top w:val="nil"/>
          <w:left w:val="nil"/>
          <w:bottom w:val="single" w:sz="24" w:space="0" w:color="00829F" w:themeColor="accent1"/>
          <w:right w:val="nil"/>
          <w:insideH w:val="nil"/>
          <w:insideV w:val="nil"/>
        </w:tcBorders>
        <w:shd w:val="clear" w:color="auto" w:fill="FFFFFF" w:themeFill="background1"/>
      </w:tcPr>
    </w:tblStylePr>
    <w:tblStylePr w:type="lastRow">
      <w:tblPr/>
      <w:tcPr>
        <w:tcBorders>
          <w:top w:val="single" w:sz="8" w:space="0" w:color="00829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29F" w:themeColor="accent1"/>
          <w:insideH w:val="nil"/>
          <w:insideV w:val="nil"/>
        </w:tcBorders>
        <w:shd w:val="clear" w:color="auto" w:fill="FFFFFF" w:themeFill="background1"/>
      </w:tcPr>
    </w:tblStylePr>
    <w:tblStylePr w:type="lastCol">
      <w:tblPr/>
      <w:tcPr>
        <w:tcBorders>
          <w:top w:val="nil"/>
          <w:left w:val="single" w:sz="8" w:space="0" w:color="00829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EEFF" w:themeFill="accent1" w:themeFillTint="3F"/>
      </w:tcPr>
    </w:tblStylePr>
    <w:tblStylePr w:type="band1Horz">
      <w:tblPr/>
      <w:tcPr>
        <w:tcBorders>
          <w:top w:val="nil"/>
          <w:bottom w:val="nil"/>
          <w:insideH w:val="nil"/>
          <w:insideV w:val="nil"/>
        </w:tcBorders>
        <w:shd w:val="clear" w:color="auto" w:fill="A8EE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chtearcering-accent1">
    <w:name w:val="Light Shading Accent 1"/>
    <w:basedOn w:val="Standaardtabel"/>
    <w:uiPriority w:val="60"/>
    <w:rsid w:val="004E70A4"/>
    <w:pPr>
      <w:spacing w:line="240" w:lineRule="auto"/>
    </w:pPr>
    <w:rPr>
      <w:rFonts w:asciiTheme="minorHAnsi" w:eastAsiaTheme="minorEastAsia" w:hAnsiTheme="minorHAnsi"/>
      <w:color w:val="006177" w:themeColor="accent1" w:themeShade="BF"/>
      <w:sz w:val="22"/>
      <w:szCs w:val="22"/>
      <w:lang w:eastAsia="nl-NL"/>
    </w:rPr>
    <w:tblPr>
      <w:tblStyleRowBandSize w:val="1"/>
      <w:tblStyleColBandSize w:val="1"/>
      <w:tblBorders>
        <w:top w:val="single" w:sz="8" w:space="0" w:color="00829F" w:themeColor="accent1"/>
        <w:bottom w:val="single" w:sz="8" w:space="0" w:color="00829F" w:themeColor="accent1"/>
      </w:tblBorders>
    </w:tblPr>
    <w:tblStylePr w:type="firstRow">
      <w:pPr>
        <w:spacing w:before="0" w:after="0" w:line="240" w:lineRule="auto"/>
      </w:pPr>
      <w:rPr>
        <w:b/>
        <w:bCs/>
      </w:rPr>
      <w:tblPr/>
      <w:tcPr>
        <w:tcBorders>
          <w:top w:val="single" w:sz="8" w:space="0" w:color="00829F" w:themeColor="accent1"/>
          <w:left w:val="nil"/>
          <w:bottom w:val="single" w:sz="8" w:space="0" w:color="00829F" w:themeColor="accent1"/>
          <w:right w:val="nil"/>
          <w:insideH w:val="nil"/>
          <w:insideV w:val="nil"/>
        </w:tcBorders>
      </w:tcPr>
    </w:tblStylePr>
    <w:tblStylePr w:type="lastRow">
      <w:pPr>
        <w:spacing w:before="0" w:after="0" w:line="240" w:lineRule="auto"/>
      </w:pPr>
      <w:rPr>
        <w:b/>
        <w:bCs/>
      </w:rPr>
      <w:tblPr/>
      <w:tcPr>
        <w:tcBorders>
          <w:top w:val="single" w:sz="8" w:space="0" w:color="00829F" w:themeColor="accent1"/>
          <w:left w:val="nil"/>
          <w:bottom w:val="single" w:sz="8" w:space="0" w:color="00829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EEFF" w:themeFill="accent1" w:themeFillTint="3F"/>
      </w:tcPr>
    </w:tblStylePr>
    <w:tblStylePr w:type="band1Horz">
      <w:tblPr/>
      <w:tcPr>
        <w:tcBorders>
          <w:left w:val="nil"/>
          <w:right w:val="nil"/>
          <w:insideH w:val="nil"/>
          <w:insideV w:val="nil"/>
        </w:tcBorders>
        <w:shd w:val="clear" w:color="auto" w:fill="A8EEFF" w:themeFill="accent1" w:themeFillTint="3F"/>
      </w:tcPr>
    </w:tblStylePr>
  </w:style>
  <w:style w:type="paragraph" w:styleId="Citaat">
    <w:name w:val="Quote"/>
    <w:basedOn w:val="Standaard"/>
    <w:next w:val="Standaard"/>
    <w:link w:val="CitaatChar"/>
    <w:uiPriority w:val="29"/>
    <w:semiHidden/>
    <w:qFormat/>
    <w:rsid w:val="004E70A4"/>
    <w:pPr>
      <w:spacing w:before="200" w:after="160"/>
      <w:ind w:left="864" w:right="864"/>
      <w:jc w:val="center"/>
    </w:pPr>
    <w:rPr>
      <w:i/>
      <w:iCs/>
      <w:color w:val="18657C"/>
    </w:rPr>
  </w:style>
  <w:style w:type="character" w:customStyle="1" w:styleId="CitaatChar">
    <w:name w:val="Citaat Char"/>
    <w:basedOn w:val="Standaardalinea-lettertype"/>
    <w:link w:val="Citaat"/>
    <w:uiPriority w:val="29"/>
    <w:semiHidden/>
    <w:rsid w:val="004E70A4"/>
    <w:rPr>
      <w:rFonts w:asciiTheme="minorHAnsi" w:eastAsia="Times New Roman" w:hAnsiTheme="minorHAnsi" w:cs="Times New Roman"/>
      <w:i/>
      <w:iCs/>
      <w:color w:val="18657C"/>
      <w:sz w:val="20"/>
      <w:lang w:eastAsia="nl-NL"/>
    </w:rPr>
  </w:style>
  <w:style w:type="table" w:styleId="Gemiddeldearcering1-accent2">
    <w:name w:val="Medium Shading 1 Accent 2"/>
    <w:basedOn w:val="Standaardtabel"/>
    <w:semiHidden/>
    <w:unhideWhenUsed/>
    <w:rsid w:val="004E70A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tblBorders>
    </w:tblPr>
    <w:tblStylePr w:type="firstRow">
      <w:pPr>
        <w:spacing w:before="0" w:after="0" w:line="240" w:lineRule="auto"/>
      </w:pPr>
      <w:rPr>
        <w:b/>
        <w:bCs/>
        <w:color w:val="FFFFFF" w:themeColor="background1"/>
      </w:rPr>
      <w:tblPr/>
      <w:tcPr>
        <w:tcBorders>
          <w:top w:val="single" w:sz="8" w:space="0" w:color="F08575" w:themeColor="accent2" w:themeTint="BF"/>
          <w:left w:val="single" w:sz="8" w:space="0" w:color="F08575" w:themeColor="accent2" w:themeTint="BF"/>
          <w:bottom w:val="single" w:sz="8" w:space="0" w:color="F08575" w:themeColor="accent2" w:themeTint="BF"/>
          <w:right w:val="single" w:sz="8" w:space="0" w:color="F08575" w:themeColor="accent2" w:themeTint="BF"/>
          <w:insideH w:val="nil"/>
          <w:insideV w:val="nil"/>
        </w:tcBorders>
        <w:shd w:val="clear" w:color="auto" w:fill="EB5D47" w:themeFill="accent2"/>
      </w:tcPr>
    </w:tblStylePr>
    <w:tblStylePr w:type="lastRow">
      <w:pPr>
        <w:spacing w:before="0" w:after="0" w:line="240" w:lineRule="auto"/>
      </w:pPr>
      <w:rPr>
        <w:b/>
        <w:bCs/>
      </w:rPr>
      <w:tblPr/>
      <w:tcPr>
        <w:tcBorders>
          <w:top w:val="double" w:sz="6" w:space="0" w:color="F08575" w:themeColor="accent2" w:themeTint="BF"/>
          <w:left w:val="single" w:sz="8" w:space="0" w:color="F08575" w:themeColor="accent2" w:themeTint="BF"/>
          <w:bottom w:val="single" w:sz="8" w:space="0" w:color="F08575" w:themeColor="accent2" w:themeTint="BF"/>
          <w:right w:val="single" w:sz="8" w:space="0" w:color="F085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6D1" w:themeFill="accent2" w:themeFillTint="3F"/>
      </w:tcPr>
    </w:tblStylePr>
    <w:tblStylePr w:type="band1Horz">
      <w:tblPr/>
      <w:tcPr>
        <w:tcBorders>
          <w:insideH w:val="nil"/>
          <w:insideV w:val="nil"/>
        </w:tcBorders>
        <w:shd w:val="clear" w:color="auto" w:fill="FAD6D1" w:themeFill="accent2" w:themeFillTint="3F"/>
      </w:tcPr>
    </w:tblStylePr>
    <w:tblStylePr w:type="band2Horz">
      <w:tblPr/>
      <w:tcPr>
        <w:tcBorders>
          <w:insideH w:val="nil"/>
          <w:insideV w:val="nil"/>
        </w:tcBorders>
      </w:tcPr>
    </w:tblStylePr>
  </w:style>
  <w:style w:type="paragraph" w:styleId="Ondertitel">
    <w:name w:val="Subtitle"/>
    <w:basedOn w:val="Standaard"/>
    <w:next w:val="Standaard"/>
    <w:link w:val="OndertitelChar"/>
    <w:uiPriority w:val="1"/>
    <w:semiHidden/>
    <w:qFormat/>
    <w:rsid w:val="004E70A4"/>
    <w:pPr>
      <w:numPr>
        <w:ilvl w:val="1"/>
      </w:numPr>
      <w:spacing w:after="160"/>
    </w:pPr>
    <w:rPr>
      <w:rFonts w:eastAsiaTheme="minorEastAsia"/>
      <w:color w:val="494949" w:themeColor="text1"/>
      <w:spacing w:val="15"/>
      <w:sz w:val="22"/>
      <w:szCs w:val="22"/>
    </w:rPr>
  </w:style>
  <w:style w:type="character" w:customStyle="1" w:styleId="OndertitelChar">
    <w:name w:val="Ondertitel Char"/>
    <w:basedOn w:val="Standaardalinea-lettertype"/>
    <w:link w:val="Ondertitel"/>
    <w:uiPriority w:val="1"/>
    <w:semiHidden/>
    <w:rsid w:val="004E70A4"/>
    <w:rPr>
      <w:rFonts w:asciiTheme="minorHAnsi" w:eastAsiaTheme="minorEastAsia" w:hAnsiTheme="minorHAnsi" w:cs="Times New Roman"/>
      <w:color w:val="494949" w:themeColor="text1"/>
      <w:spacing w:val="15"/>
      <w:sz w:val="22"/>
      <w:szCs w:val="22"/>
      <w:lang w:eastAsia="nl-NL"/>
    </w:rPr>
  </w:style>
  <w:style w:type="character" w:styleId="Subtieleverwijzing">
    <w:name w:val="Subtle Reference"/>
    <w:basedOn w:val="Standaardalinea-lettertype"/>
    <w:uiPriority w:val="99"/>
    <w:semiHidden/>
    <w:qFormat/>
    <w:rsid w:val="004E70A4"/>
    <w:rPr>
      <w:smallCaps/>
      <w:color w:val="494949" w:themeColor="text1"/>
    </w:rPr>
  </w:style>
  <w:style w:type="table" w:styleId="Rastertabel4-Accent2">
    <w:name w:val="Grid Table 4 Accent 2"/>
    <w:basedOn w:val="Standaardtabel"/>
    <w:uiPriority w:val="49"/>
    <w:rsid w:val="004E70A4"/>
    <w:pPr>
      <w:spacing w:line="240" w:lineRule="auto"/>
    </w:pPr>
    <w:tblPr>
      <w:tblStyleRowBandSize w:val="1"/>
      <w:tblStyleColBandSize w:val="1"/>
      <w:tblBorders>
        <w:top w:val="single" w:sz="4" w:space="0" w:color="F39D90" w:themeColor="accent2" w:themeTint="99"/>
        <w:left w:val="single" w:sz="4" w:space="0" w:color="F39D90" w:themeColor="accent2" w:themeTint="99"/>
        <w:bottom w:val="single" w:sz="4" w:space="0" w:color="F39D90" w:themeColor="accent2" w:themeTint="99"/>
        <w:right w:val="single" w:sz="4" w:space="0" w:color="F39D90" w:themeColor="accent2" w:themeTint="99"/>
        <w:insideH w:val="single" w:sz="4" w:space="0" w:color="F39D90" w:themeColor="accent2" w:themeTint="99"/>
        <w:insideV w:val="single" w:sz="4" w:space="0" w:color="F39D90" w:themeColor="accent2" w:themeTint="99"/>
      </w:tblBorders>
    </w:tblPr>
    <w:tblStylePr w:type="firstRow">
      <w:rPr>
        <w:b/>
        <w:bCs/>
        <w:color w:val="FFFFFF" w:themeColor="background1"/>
      </w:rPr>
      <w:tblPr/>
      <w:tcPr>
        <w:tcBorders>
          <w:top w:val="single" w:sz="4" w:space="0" w:color="EB5D47" w:themeColor="accent2"/>
          <w:left w:val="single" w:sz="4" w:space="0" w:color="EB5D47" w:themeColor="accent2"/>
          <w:bottom w:val="single" w:sz="4" w:space="0" w:color="EB5D47" w:themeColor="accent2"/>
          <w:right w:val="single" w:sz="4" w:space="0" w:color="EB5D47" w:themeColor="accent2"/>
          <w:insideH w:val="nil"/>
          <w:insideV w:val="nil"/>
        </w:tcBorders>
        <w:shd w:val="clear" w:color="auto" w:fill="EB5D47" w:themeFill="accent2"/>
      </w:tcPr>
    </w:tblStylePr>
    <w:tblStylePr w:type="lastRow">
      <w:rPr>
        <w:b/>
        <w:bCs/>
      </w:rPr>
      <w:tblPr/>
      <w:tcPr>
        <w:tcBorders>
          <w:top w:val="double" w:sz="4" w:space="0" w:color="EB5D47" w:themeColor="accent2"/>
        </w:tcBorders>
      </w:tcPr>
    </w:tblStylePr>
    <w:tblStylePr w:type="firstCol">
      <w:rPr>
        <w:b/>
        <w:bCs/>
      </w:rPr>
    </w:tblStylePr>
    <w:tblStylePr w:type="lastCol">
      <w:rPr>
        <w:b/>
        <w:bCs/>
      </w:rPr>
    </w:tblStylePr>
    <w:tblStylePr w:type="band1Vert">
      <w:tblPr/>
      <w:tcPr>
        <w:shd w:val="clear" w:color="auto" w:fill="FBDEDA" w:themeFill="accent2" w:themeFillTint="33"/>
      </w:tcPr>
    </w:tblStylePr>
    <w:tblStylePr w:type="band1Horz">
      <w:tblPr/>
      <w:tcPr>
        <w:shd w:val="clear" w:color="auto" w:fill="FBDEDA" w:themeFill="accent2" w:themeFillTint="33"/>
      </w:tcPr>
    </w:tblStylePr>
  </w:style>
  <w:style w:type="character" w:customStyle="1" w:styleId="Kop8Char">
    <w:name w:val="Kop 8 Char"/>
    <w:basedOn w:val="Standaardalinea-lettertype"/>
    <w:link w:val="Kop8"/>
    <w:uiPriority w:val="1"/>
    <w:semiHidden/>
    <w:rsid w:val="004E70A4"/>
    <w:rPr>
      <w:rFonts w:asciiTheme="majorHAnsi" w:eastAsiaTheme="majorEastAsia" w:hAnsiTheme="majorHAnsi" w:cstheme="majorBidi"/>
      <w:color w:val="00404F" w:themeColor="accent1" w:themeShade="80"/>
      <w:sz w:val="21"/>
      <w:szCs w:val="21"/>
      <w:lang w:eastAsia="nl-NL"/>
    </w:rPr>
  </w:style>
  <w:style w:type="character" w:styleId="Subtielebenadrukking">
    <w:name w:val="Subtle Emphasis"/>
    <w:basedOn w:val="Standaardalinea-lettertype"/>
    <w:uiPriority w:val="19"/>
    <w:semiHidden/>
    <w:qFormat/>
    <w:rsid w:val="004E70A4"/>
    <w:rPr>
      <w:i/>
      <w:iCs/>
      <w:color w:val="494949" w:themeColor="text1"/>
    </w:rPr>
  </w:style>
  <w:style w:type="table" w:styleId="Rastertabel1licht-Accent2">
    <w:name w:val="Grid Table 1 Light Accent 2"/>
    <w:basedOn w:val="Standaardtabel"/>
    <w:uiPriority w:val="46"/>
    <w:rsid w:val="004E70A4"/>
    <w:pPr>
      <w:spacing w:line="240" w:lineRule="auto"/>
    </w:pPr>
    <w:tblPr>
      <w:tblStyleRowBandSize w:val="1"/>
      <w:tblStyleColBandSize w:val="1"/>
      <w:tblBorders>
        <w:top w:val="single" w:sz="4" w:space="0" w:color="EB5D47" w:themeColor="accent2"/>
        <w:left w:val="single" w:sz="4" w:space="0" w:color="EB5D47" w:themeColor="accent2"/>
        <w:bottom w:val="single" w:sz="4" w:space="0" w:color="EB5D47" w:themeColor="accent2"/>
        <w:right w:val="single" w:sz="4" w:space="0" w:color="EB5D47" w:themeColor="accent2"/>
        <w:insideH w:val="single" w:sz="4" w:space="0" w:color="EB5D47" w:themeColor="accent2"/>
        <w:insideV w:val="single" w:sz="4" w:space="0" w:color="EB5D47" w:themeColor="accent2"/>
      </w:tblBorders>
    </w:tblPr>
    <w:tblStylePr w:type="firstRow">
      <w:rPr>
        <w:b/>
        <w:bCs/>
      </w:rPr>
      <w:tblPr/>
      <w:tcPr>
        <w:tcBorders>
          <w:bottom w:val="single" w:sz="12" w:space="0" w:color="F39D90" w:themeColor="accent2" w:themeTint="99"/>
        </w:tcBorders>
      </w:tcPr>
    </w:tblStylePr>
    <w:tblStylePr w:type="lastRow">
      <w:rPr>
        <w:b/>
        <w:bCs/>
      </w:rPr>
      <w:tblPr/>
      <w:tcPr>
        <w:tcBorders>
          <w:top w:val="double" w:sz="2" w:space="0" w:color="F39D90" w:themeColor="accent2" w:themeTint="99"/>
        </w:tcBorders>
      </w:tcPr>
    </w:tblStylePr>
    <w:tblStylePr w:type="firstCol">
      <w:rPr>
        <w:b/>
        <w:bCs/>
      </w:rPr>
    </w:tblStylePr>
    <w:tblStylePr w:type="lastCol">
      <w:rPr>
        <w:b/>
        <w:bCs/>
      </w:rPr>
    </w:tblStylePr>
  </w:style>
  <w:style w:type="paragraph" w:customStyle="1" w:styleId="Body">
    <w:name w:val="Body"/>
    <w:semiHidden/>
    <w:qFormat/>
    <w:rsid w:val="004E70A4"/>
    <w:pPr>
      <w:keepLines/>
      <w:spacing w:after="260"/>
      <w:ind w:left="680"/>
    </w:pPr>
    <w:rPr>
      <w:sz w:val="20"/>
      <w:szCs w:val="17"/>
    </w:rPr>
  </w:style>
  <w:style w:type="paragraph" w:customStyle="1" w:styleId="BodyGeenafstand">
    <w:name w:val="Body Geen afstand"/>
    <w:basedOn w:val="Body"/>
    <w:semiHidden/>
    <w:qFormat/>
    <w:rsid w:val="004E70A4"/>
    <w:pPr>
      <w:keepNext/>
      <w:tabs>
        <w:tab w:val="left" w:pos="1021"/>
      </w:tabs>
      <w:spacing w:after="0"/>
    </w:pPr>
  </w:style>
  <w:style w:type="paragraph" w:customStyle="1" w:styleId="Greystandaard">
    <w:name w:val="Grey standaard"/>
    <w:basedOn w:val="Standaard"/>
    <w:link w:val="GreystandaardChar"/>
    <w:uiPriority w:val="3"/>
    <w:semiHidden/>
    <w:rsid w:val="004E70A4"/>
    <w:pPr>
      <w:framePr w:wrap="around" w:vAnchor="page" w:hAnchor="page" w:x="568" w:y="2904"/>
      <w:ind w:right="113"/>
      <w:jc w:val="right"/>
    </w:pPr>
    <w:rPr>
      <w:rFonts w:cs="Calibri"/>
      <w:color w:val="7F7F7F"/>
    </w:rPr>
  </w:style>
  <w:style w:type="character" w:customStyle="1" w:styleId="GreystandaardChar">
    <w:name w:val="Grey standaard Char"/>
    <w:basedOn w:val="Standaardalinea-lettertype"/>
    <w:link w:val="Greystandaard"/>
    <w:uiPriority w:val="3"/>
    <w:semiHidden/>
    <w:rsid w:val="005D4C64"/>
    <w:rPr>
      <w:rFonts w:asciiTheme="minorHAnsi" w:eastAsia="Times New Roman" w:hAnsiTheme="minorHAnsi" w:cs="Calibri"/>
      <w:color w:val="7F7F7F"/>
      <w:sz w:val="20"/>
      <w:lang w:val="en-GB" w:eastAsia="nl-NL"/>
    </w:rPr>
  </w:style>
  <w:style w:type="paragraph" w:customStyle="1" w:styleId="Kop1Inhoudsopgave">
    <w:name w:val="Kop 1 Inhoudsopgave"/>
    <w:basedOn w:val="Kop1"/>
    <w:uiPriority w:val="1"/>
    <w:semiHidden/>
    <w:rsid w:val="004E70A4"/>
    <w:pPr>
      <w:outlineLvl w:val="9"/>
    </w:pPr>
  </w:style>
  <w:style w:type="paragraph" w:customStyle="1" w:styleId="Kop1zondernr">
    <w:name w:val="Kop 1 zonder nr"/>
    <w:basedOn w:val="Kop1Inhoudsopgave"/>
    <w:next w:val="Body"/>
    <w:uiPriority w:val="1"/>
    <w:semiHidden/>
    <w:qFormat/>
    <w:rsid w:val="004E70A4"/>
    <w:pPr>
      <w:ind w:left="680"/>
      <w:outlineLvl w:val="0"/>
    </w:pPr>
  </w:style>
  <w:style w:type="paragraph" w:customStyle="1" w:styleId="Kop2zondernr">
    <w:name w:val="Kop 2 zonder nr"/>
    <w:basedOn w:val="Kop2"/>
    <w:next w:val="Body"/>
    <w:uiPriority w:val="1"/>
    <w:semiHidden/>
    <w:qFormat/>
    <w:rsid w:val="004E70A4"/>
    <w:pPr>
      <w:ind w:left="680"/>
    </w:pPr>
  </w:style>
  <w:style w:type="paragraph" w:customStyle="1" w:styleId="Kop3zondernr">
    <w:name w:val="Kop 3 zonder nr"/>
    <w:basedOn w:val="Kop3"/>
    <w:next w:val="Body"/>
    <w:uiPriority w:val="1"/>
    <w:semiHidden/>
    <w:qFormat/>
    <w:rsid w:val="004E70A4"/>
    <w:pPr>
      <w:ind w:left="680"/>
      <w:outlineLvl w:val="9"/>
    </w:pPr>
  </w:style>
  <w:style w:type="paragraph" w:customStyle="1" w:styleId="Koptekst8pt">
    <w:name w:val="Koptekst 8pt"/>
    <w:basedOn w:val="Standaard"/>
    <w:uiPriority w:val="4"/>
    <w:rsid w:val="004E70A4"/>
    <w:pPr>
      <w:spacing w:line="260" w:lineRule="exact"/>
      <w:ind w:left="680"/>
    </w:pPr>
    <w:rPr>
      <w:sz w:val="16"/>
      <w:szCs w:val="17"/>
      <w:u w:color="808080"/>
    </w:rPr>
  </w:style>
  <w:style w:type="paragraph" w:customStyle="1" w:styleId="Voettekst8pt0">
    <w:name w:val="Voettekst 8 pt"/>
    <w:basedOn w:val="Standaard"/>
    <w:link w:val="Voettekst8ptChar0"/>
    <w:uiPriority w:val="4"/>
    <w:semiHidden/>
    <w:qFormat/>
    <w:rsid w:val="004E70A4"/>
    <w:rPr>
      <w:sz w:val="16"/>
      <w:szCs w:val="17"/>
    </w:rPr>
  </w:style>
  <w:style w:type="character" w:customStyle="1" w:styleId="Voettekst8ptChar0">
    <w:name w:val="Voettekst 8 pt Char"/>
    <w:basedOn w:val="Standaardalinea-lettertype"/>
    <w:link w:val="Voettekst8pt0"/>
    <w:uiPriority w:val="4"/>
    <w:semiHidden/>
    <w:rsid w:val="005D4C64"/>
    <w:rPr>
      <w:rFonts w:asciiTheme="minorHAnsi" w:eastAsia="Times New Roman" w:hAnsiTheme="minorHAnsi" w:cs="Times New Roman"/>
      <w:sz w:val="16"/>
      <w:szCs w:val="17"/>
      <w:lang w:val="en-GB" w:eastAsia="nl-NL"/>
    </w:rPr>
  </w:style>
  <w:style w:type="paragraph" w:customStyle="1" w:styleId="Voettekst1">
    <w:name w:val="Voettekst1"/>
    <w:basedOn w:val="Standaard"/>
    <w:link w:val="Voettekst1Char"/>
    <w:uiPriority w:val="3"/>
    <w:semiHidden/>
    <w:rsid w:val="004E70A4"/>
    <w:rPr>
      <w:noProof/>
      <w:sz w:val="16"/>
      <w:szCs w:val="17"/>
    </w:rPr>
  </w:style>
  <w:style w:type="character" w:customStyle="1" w:styleId="Voettekst1Char">
    <w:name w:val="Voettekst1 Char"/>
    <w:basedOn w:val="Standaardalinea-lettertype"/>
    <w:link w:val="Voettekst1"/>
    <w:uiPriority w:val="3"/>
    <w:semiHidden/>
    <w:rsid w:val="005D4C64"/>
    <w:rPr>
      <w:rFonts w:asciiTheme="minorHAnsi" w:eastAsia="Times New Roman" w:hAnsiTheme="minorHAnsi" w:cs="Times New Roman"/>
      <w:noProof/>
      <w:sz w:val="16"/>
      <w:szCs w:val="17"/>
      <w:lang w:val="en-GB" w:eastAsia="nl-NL"/>
    </w:rPr>
  </w:style>
  <w:style w:type="paragraph" w:customStyle="1" w:styleId="Voorbladronde">
    <w:name w:val="Voorblad ronde"/>
    <w:uiPriority w:val="5"/>
    <w:semiHidden/>
    <w:qFormat/>
    <w:rsid w:val="004E70A4"/>
    <w:pPr>
      <w:spacing w:after="200" w:line="276" w:lineRule="auto"/>
    </w:pPr>
    <w:rPr>
      <w:color w:val="18657C"/>
      <w:sz w:val="20"/>
      <w:szCs w:val="21"/>
    </w:rPr>
  </w:style>
  <w:style w:type="paragraph" w:customStyle="1" w:styleId="VoorbladThema">
    <w:name w:val="Voorblad Thema"/>
    <w:basedOn w:val="Standaard"/>
    <w:link w:val="VoorbladThemaChar"/>
    <w:uiPriority w:val="5"/>
    <w:semiHidden/>
    <w:qFormat/>
    <w:rsid w:val="004E70A4"/>
    <w:rPr>
      <w:rFonts w:eastAsia="SimSun"/>
      <w:b/>
      <w:bCs/>
      <w:color w:val="18657C"/>
      <w:kern w:val="28"/>
    </w:rPr>
  </w:style>
  <w:style w:type="character" w:customStyle="1" w:styleId="VoorbladThemaChar">
    <w:name w:val="Voorblad Thema Char"/>
    <w:basedOn w:val="Standaardalinea-lettertype"/>
    <w:link w:val="VoorbladThema"/>
    <w:uiPriority w:val="5"/>
    <w:semiHidden/>
    <w:rsid w:val="005D4C64"/>
    <w:rPr>
      <w:rFonts w:asciiTheme="minorHAnsi" w:eastAsia="SimSun" w:hAnsiTheme="minorHAnsi" w:cs="Times New Roman"/>
      <w:b/>
      <w:bCs/>
      <w:color w:val="18657C"/>
      <w:kern w:val="28"/>
      <w:sz w:val="20"/>
      <w:lang w:val="en-GB" w:eastAsia="nl-NL"/>
    </w:rPr>
  </w:style>
  <w:style w:type="paragraph" w:customStyle="1" w:styleId="VoorbladTitel">
    <w:name w:val="Voorblad Titel"/>
    <w:basedOn w:val="Kop1"/>
    <w:uiPriority w:val="5"/>
    <w:semiHidden/>
    <w:qFormat/>
    <w:rsid w:val="004E70A4"/>
    <w:pPr>
      <w:pageBreakBefore w:val="0"/>
      <w:spacing w:before="10200" w:line="240" w:lineRule="auto"/>
      <w:outlineLvl w:val="9"/>
    </w:pPr>
    <w:rPr>
      <w:b/>
      <w:bCs/>
      <w:sz w:val="56"/>
      <w:szCs w:val="56"/>
    </w:rPr>
  </w:style>
  <w:style w:type="paragraph" w:customStyle="1" w:styleId="Titelondertitel">
    <w:name w:val="Titel ondertitel"/>
    <w:basedOn w:val="KopTitel"/>
    <w:uiPriority w:val="2"/>
    <w:qFormat/>
    <w:rsid w:val="00F73287"/>
    <w:pPr>
      <w:spacing w:before="260" w:after="120" w:line="260" w:lineRule="atLeast"/>
    </w:pPr>
    <w:rPr>
      <w:caps/>
      <w:sz w:val="28"/>
    </w:rPr>
  </w:style>
  <w:style w:type="character" w:customStyle="1" w:styleId="Checkboxes">
    <w:name w:val="Checkboxes"/>
    <w:basedOn w:val="Standaardalinea-lettertype"/>
    <w:uiPriority w:val="4"/>
    <w:semiHidden/>
    <w:qFormat/>
    <w:rsid w:val="005373F1"/>
    <w:rPr>
      <w:rFonts w:ascii="MS Gothic" w:eastAsia="MS Gothic" w:hAnsi="MS Gothic"/>
      <w:b w:val="0"/>
      <w:color w:val="18657C"/>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7999">
      <w:bodyDiv w:val="1"/>
      <w:marLeft w:val="0"/>
      <w:marRight w:val="0"/>
      <w:marTop w:val="0"/>
      <w:marBottom w:val="0"/>
      <w:divBdr>
        <w:top w:val="none" w:sz="0" w:space="0" w:color="auto"/>
        <w:left w:val="none" w:sz="0" w:space="0" w:color="auto"/>
        <w:bottom w:val="none" w:sz="0" w:space="0" w:color="auto"/>
        <w:right w:val="none" w:sz="0" w:space="0" w:color="auto"/>
      </w:divBdr>
    </w:div>
    <w:div w:id="1434131332">
      <w:bodyDiv w:val="1"/>
      <w:marLeft w:val="0"/>
      <w:marRight w:val="0"/>
      <w:marTop w:val="0"/>
      <w:marBottom w:val="0"/>
      <w:divBdr>
        <w:top w:val="none" w:sz="0" w:space="0" w:color="auto"/>
        <w:left w:val="none" w:sz="0" w:space="0" w:color="auto"/>
        <w:bottom w:val="none" w:sz="0" w:space="0" w:color="auto"/>
        <w:right w:val="none" w:sz="0" w:space="0" w:color="auto"/>
      </w:divBdr>
    </w:div>
    <w:div w:id="1869024723">
      <w:bodyDiv w:val="1"/>
      <w:marLeft w:val="0"/>
      <w:marRight w:val="0"/>
      <w:marTop w:val="0"/>
      <w:marBottom w:val="0"/>
      <w:divBdr>
        <w:top w:val="none" w:sz="0" w:space="0" w:color="auto"/>
        <w:left w:val="none" w:sz="0" w:space="0" w:color="auto"/>
        <w:bottom w:val="none" w:sz="0" w:space="0" w:color="auto"/>
        <w:right w:val="none" w:sz="0" w:space="0" w:color="auto"/>
      </w:divBdr>
    </w:div>
    <w:div w:id="1936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NWOHUISSTIJL\JSRCS\HuisstijlSjablonen\Documenten\NWO%20Basisdocument_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98CCEF3FAC4C0BB3BE7DF2DF6AC630"/>
        <w:category>
          <w:name w:val="Algemeen"/>
          <w:gallery w:val="placeholder"/>
        </w:category>
        <w:types>
          <w:type w:val="bbPlcHdr"/>
        </w:types>
        <w:behaviors>
          <w:behavior w:val="content"/>
        </w:behaviors>
        <w:guid w:val="{AC304948-EBC2-4E2E-B28B-5A64DE87013B}"/>
      </w:docPartPr>
      <w:docPartBody>
        <w:p w:rsidR="004A16BB" w:rsidRDefault="002355D1" w:rsidP="002355D1">
          <w:pPr>
            <w:pStyle w:val="0698CCEF3FAC4C0BB3BE7DF2DF6AC63027"/>
          </w:pPr>
          <w:r w:rsidRPr="000778CF">
            <w:rPr>
              <w:rStyle w:val="Tekstvantijdelijkeaanduiding"/>
              <w:color w:val="ED7D31" w:themeColor="accent2"/>
            </w:rPr>
            <w:t>address (no postal address)</w:t>
          </w:r>
        </w:p>
      </w:docPartBody>
    </w:docPart>
    <w:docPart>
      <w:docPartPr>
        <w:name w:val="85146D7BE8D44FAF98CD212AE5D309B0"/>
        <w:category>
          <w:name w:val="Algemeen"/>
          <w:gallery w:val="placeholder"/>
        </w:category>
        <w:types>
          <w:type w:val="bbPlcHdr"/>
        </w:types>
        <w:behaviors>
          <w:behavior w:val="content"/>
        </w:behaviors>
        <w:guid w:val="{83BE9D04-A9D9-4A11-8D95-4C3C8BF3C890}"/>
      </w:docPartPr>
      <w:docPartBody>
        <w:p w:rsidR="004A16BB" w:rsidRDefault="002355D1" w:rsidP="002355D1">
          <w:pPr>
            <w:pStyle w:val="85146D7BE8D44FAF98CD212AE5D309B027"/>
          </w:pPr>
          <w:r w:rsidRPr="000778CF">
            <w:rPr>
              <w:rStyle w:val="Tekstvantijdelijkeaanduiding"/>
              <w:b/>
              <w:color w:val="ED7D31" w:themeColor="accent2"/>
            </w:rPr>
            <w:t>Name Grant Recipient</w:t>
          </w:r>
        </w:p>
      </w:docPartBody>
    </w:docPart>
    <w:docPart>
      <w:docPartPr>
        <w:name w:val="3B504C35E9C24FD4ACF3A21B26D43CEF"/>
        <w:category>
          <w:name w:val="Algemeen"/>
          <w:gallery w:val="placeholder"/>
        </w:category>
        <w:types>
          <w:type w:val="bbPlcHdr"/>
        </w:types>
        <w:behaviors>
          <w:behavior w:val="content"/>
        </w:behaviors>
        <w:guid w:val="{CA7F7AA2-87AD-4F48-A0F8-83A9B47BB94B}"/>
      </w:docPartPr>
      <w:docPartBody>
        <w:p w:rsidR="004A16BB" w:rsidRDefault="002355D1" w:rsidP="002355D1">
          <w:pPr>
            <w:pStyle w:val="3B504C35E9C24FD4ACF3A21B26D43CEF27"/>
          </w:pPr>
          <w:r w:rsidRPr="000778CF">
            <w:rPr>
              <w:rStyle w:val="Tekstvantijdelijkeaanduiding"/>
              <w:color w:val="ED7D31" w:themeColor="accent2"/>
            </w:rPr>
            <w:t>name faculty</w:t>
          </w:r>
        </w:p>
      </w:docPartBody>
    </w:docPart>
    <w:docPart>
      <w:docPartPr>
        <w:name w:val="9515EDD9D4F041F2A7B62CE444E7F3D9"/>
        <w:category>
          <w:name w:val="Algemeen"/>
          <w:gallery w:val="placeholder"/>
        </w:category>
        <w:types>
          <w:type w:val="bbPlcHdr"/>
        </w:types>
        <w:behaviors>
          <w:behavior w:val="content"/>
        </w:behaviors>
        <w:guid w:val="{22243A31-551D-4470-A0D9-100ED6413793}"/>
      </w:docPartPr>
      <w:docPartBody>
        <w:p w:rsidR="004A16BB" w:rsidRDefault="002355D1" w:rsidP="002355D1">
          <w:pPr>
            <w:pStyle w:val="9515EDD9D4F041F2A7B62CE444E7F3D927"/>
          </w:pPr>
          <w:r w:rsidRPr="000778CF">
            <w:rPr>
              <w:rStyle w:val="Tekstvantijdelijkeaanduiding"/>
              <w:b/>
              <w:color w:val="ED7D31" w:themeColor="accent2"/>
            </w:rPr>
            <w:t>YY</w:t>
          </w:r>
        </w:p>
      </w:docPartBody>
    </w:docPart>
    <w:docPart>
      <w:docPartPr>
        <w:name w:val="1587628CC015429DA4F1AE6AC6F826B0"/>
        <w:category>
          <w:name w:val="Algemeen"/>
          <w:gallery w:val="placeholder"/>
        </w:category>
        <w:types>
          <w:type w:val="bbPlcHdr"/>
        </w:types>
        <w:behaviors>
          <w:behavior w:val="content"/>
        </w:behaviors>
        <w:guid w:val="{A0BA5A41-8B96-4F38-A3D0-41182A30E5FE}"/>
      </w:docPartPr>
      <w:docPartBody>
        <w:p w:rsidR="004A16BB" w:rsidRDefault="002355D1" w:rsidP="002355D1">
          <w:pPr>
            <w:pStyle w:val="1587628CC015429DA4F1AE6AC6F826B027"/>
          </w:pPr>
          <w:r w:rsidRPr="000778CF">
            <w:rPr>
              <w:rStyle w:val="Tekstvantijdelijkeaanduiding"/>
              <w:color w:val="ED7D31" w:themeColor="accent2"/>
            </w:rPr>
            <w:t>name legally representative</w:t>
          </w:r>
        </w:p>
      </w:docPartBody>
    </w:docPart>
    <w:docPart>
      <w:docPartPr>
        <w:name w:val="D88694C79E9E4C01B29199F590D23781"/>
        <w:category>
          <w:name w:val="Algemeen"/>
          <w:gallery w:val="placeholder"/>
        </w:category>
        <w:types>
          <w:type w:val="bbPlcHdr"/>
        </w:types>
        <w:behaviors>
          <w:behavior w:val="content"/>
        </w:behaviors>
        <w:guid w:val="{68D26EDC-FE69-4A88-830F-F17435647DCE}"/>
      </w:docPartPr>
      <w:docPartBody>
        <w:p w:rsidR="004A16BB" w:rsidRDefault="002355D1" w:rsidP="002355D1">
          <w:pPr>
            <w:pStyle w:val="D88694C79E9E4C01B29199F590D2378127"/>
          </w:pPr>
          <w:r w:rsidRPr="000778CF">
            <w:rPr>
              <w:rStyle w:val="Tekstvantijdelijkeaanduiding"/>
              <w:b/>
              <w:color w:val="ED7D31" w:themeColor="accent2"/>
            </w:rPr>
            <w:t>Name Grant Recipient</w:t>
          </w:r>
        </w:p>
      </w:docPartBody>
    </w:docPart>
    <w:docPart>
      <w:docPartPr>
        <w:name w:val="8486770D4E1A4F1E993B541EF028F44F"/>
        <w:category>
          <w:name w:val="Algemeen"/>
          <w:gallery w:val="placeholder"/>
        </w:category>
        <w:types>
          <w:type w:val="bbPlcHdr"/>
        </w:types>
        <w:behaviors>
          <w:behavior w:val="content"/>
        </w:behaviors>
        <w:guid w:val="{022B9D9A-993A-4F17-BD4B-3853AB642153}"/>
      </w:docPartPr>
      <w:docPartBody>
        <w:p w:rsidR="004A16BB" w:rsidRDefault="002355D1" w:rsidP="002355D1">
          <w:pPr>
            <w:pStyle w:val="8486770D4E1A4F1E993B541EF028F44F27"/>
          </w:pPr>
          <w:r w:rsidRPr="000778CF">
            <w:rPr>
              <w:rStyle w:val="Tekstvantijdelijkeaanduiding"/>
              <w:color w:val="ED7D31" w:themeColor="accent2"/>
            </w:rPr>
            <w:t>address (no postal address)</w:t>
          </w:r>
        </w:p>
      </w:docPartBody>
    </w:docPart>
    <w:docPart>
      <w:docPartPr>
        <w:name w:val="F66695ED11A64B5B85338179A81C5FD5"/>
        <w:category>
          <w:name w:val="Algemeen"/>
          <w:gallery w:val="placeholder"/>
        </w:category>
        <w:types>
          <w:type w:val="bbPlcHdr"/>
        </w:types>
        <w:behaviors>
          <w:behavior w:val="content"/>
        </w:behaviors>
        <w:guid w:val="{B1EC076E-5142-4116-9F3F-9868D686CA7D}"/>
      </w:docPartPr>
      <w:docPartBody>
        <w:p w:rsidR="004A16BB" w:rsidRDefault="002355D1" w:rsidP="002355D1">
          <w:pPr>
            <w:pStyle w:val="F66695ED11A64B5B85338179A81C5FD527"/>
          </w:pPr>
          <w:r w:rsidRPr="000778CF">
            <w:rPr>
              <w:rStyle w:val="Tekstvantijdelijkeaanduiding"/>
              <w:color w:val="ED7D31" w:themeColor="accent2"/>
            </w:rPr>
            <w:t>name faculty</w:t>
          </w:r>
        </w:p>
      </w:docPartBody>
    </w:docPart>
    <w:docPart>
      <w:docPartPr>
        <w:name w:val="517B96CEE2D14706B4CE386DD827B588"/>
        <w:category>
          <w:name w:val="Algemeen"/>
          <w:gallery w:val="placeholder"/>
        </w:category>
        <w:types>
          <w:type w:val="bbPlcHdr"/>
        </w:types>
        <w:behaviors>
          <w:behavior w:val="content"/>
        </w:behaviors>
        <w:guid w:val="{55D8E4F7-BACB-47F5-95CB-929ADDDE93B8}"/>
      </w:docPartPr>
      <w:docPartBody>
        <w:p w:rsidR="004A16BB" w:rsidRDefault="002355D1" w:rsidP="002355D1">
          <w:pPr>
            <w:pStyle w:val="517B96CEE2D14706B4CE386DD827B58827"/>
          </w:pPr>
          <w:r w:rsidRPr="000778CF">
            <w:rPr>
              <w:rStyle w:val="Tekstvantijdelijkeaanduiding"/>
              <w:b/>
              <w:color w:val="ED7D31" w:themeColor="accent2"/>
            </w:rPr>
            <w:t>YY</w:t>
          </w:r>
        </w:p>
      </w:docPartBody>
    </w:docPart>
    <w:docPart>
      <w:docPartPr>
        <w:name w:val="F5CFBDC13E5A4C5B83421AF8C5D36CE1"/>
        <w:category>
          <w:name w:val="Algemeen"/>
          <w:gallery w:val="placeholder"/>
        </w:category>
        <w:types>
          <w:type w:val="bbPlcHdr"/>
        </w:types>
        <w:behaviors>
          <w:behavior w:val="content"/>
        </w:behaviors>
        <w:guid w:val="{DEAEB0D1-A3ED-4015-9351-866F23627B74}"/>
      </w:docPartPr>
      <w:docPartBody>
        <w:p w:rsidR="004A16BB" w:rsidRDefault="002355D1" w:rsidP="002355D1">
          <w:pPr>
            <w:pStyle w:val="F5CFBDC13E5A4C5B83421AF8C5D36CE127"/>
          </w:pPr>
          <w:r w:rsidRPr="000778CF">
            <w:rPr>
              <w:rStyle w:val="Tekstvantijdelijkeaanduiding"/>
              <w:color w:val="ED7D31" w:themeColor="accent2"/>
            </w:rPr>
            <w:t>name legally representative</w:t>
          </w:r>
        </w:p>
      </w:docPartBody>
    </w:docPart>
    <w:docPart>
      <w:docPartPr>
        <w:name w:val="AFAF61EDACC7490B94AF9FB2633446D9"/>
        <w:category>
          <w:name w:val="Algemeen"/>
          <w:gallery w:val="placeholder"/>
        </w:category>
        <w:types>
          <w:type w:val="bbPlcHdr"/>
        </w:types>
        <w:behaviors>
          <w:behavior w:val="content"/>
        </w:behaviors>
        <w:guid w:val="{35B8B2E0-B118-41D3-86D6-8497C608CB14}"/>
      </w:docPartPr>
      <w:docPartBody>
        <w:p w:rsidR="004A16BB" w:rsidRDefault="002355D1" w:rsidP="002355D1">
          <w:pPr>
            <w:pStyle w:val="AFAF61EDACC7490B94AF9FB2633446D927"/>
          </w:pPr>
          <w:r w:rsidRPr="000778CF">
            <w:rPr>
              <w:rStyle w:val="Tekstvantijdelijkeaanduiding"/>
              <w:b/>
              <w:color w:val="ED7D31" w:themeColor="accent2"/>
            </w:rPr>
            <w:t>Name Grant Recipient</w:t>
          </w:r>
        </w:p>
      </w:docPartBody>
    </w:docPart>
    <w:docPart>
      <w:docPartPr>
        <w:name w:val="E009221D331F48ADBB8200604CCB8DD3"/>
        <w:category>
          <w:name w:val="Algemeen"/>
          <w:gallery w:val="placeholder"/>
        </w:category>
        <w:types>
          <w:type w:val="bbPlcHdr"/>
        </w:types>
        <w:behaviors>
          <w:behavior w:val="content"/>
        </w:behaviors>
        <w:guid w:val="{7787034E-3DE8-4826-B419-B063DADCB15A}"/>
      </w:docPartPr>
      <w:docPartBody>
        <w:p w:rsidR="004A16BB" w:rsidRDefault="002355D1" w:rsidP="002355D1">
          <w:pPr>
            <w:pStyle w:val="E009221D331F48ADBB8200604CCB8DD327"/>
          </w:pPr>
          <w:r w:rsidRPr="000778CF">
            <w:rPr>
              <w:rStyle w:val="Tekstvantijdelijkeaanduiding"/>
              <w:color w:val="ED7D31" w:themeColor="accent2"/>
            </w:rPr>
            <w:t>address (no postal address)</w:t>
          </w:r>
        </w:p>
      </w:docPartBody>
    </w:docPart>
    <w:docPart>
      <w:docPartPr>
        <w:name w:val="29572DA3160D42D8BA54573D93E7A067"/>
        <w:category>
          <w:name w:val="Algemeen"/>
          <w:gallery w:val="placeholder"/>
        </w:category>
        <w:types>
          <w:type w:val="bbPlcHdr"/>
        </w:types>
        <w:behaviors>
          <w:behavior w:val="content"/>
        </w:behaviors>
        <w:guid w:val="{FD2F2129-B5B8-4680-9204-FFF2950DE739}"/>
      </w:docPartPr>
      <w:docPartBody>
        <w:p w:rsidR="004A16BB" w:rsidRDefault="002355D1" w:rsidP="002355D1">
          <w:pPr>
            <w:pStyle w:val="29572DA3160D42D8BA54573D93E7A06727"/>
          </w:pPr>
          <w:r w:rsidRPr="000778CF">
            <w:rPr>
              <w:rStyle w:val="Tekstvantijdelijkeaanduiding"/>
              <w:color w:val="ED7D31" w:themeColor="accent2"/>
            </w:rPr>
            <w:t>name faculty</w:t>
          </w:r>
        </w:p>
      </w:docPartBody>
    </w:docPart>
    <w:docPart>
      <w:docPartPr>
        <w:name w:val="0683E4ACF6DD48DF81811ED32A4606EF"/>
        <w:category>
          <w:name w:val="Algemeen"/>
          <w:gallery w:val="placeholder"/>
        </w:category>
        <w:types>
          <w:type w:val="bbPlcHdr"/>
        </w:types>
        <w:behaviors>
          <w:behavior w:val="content"/>
        </w:behaviors>
        <w:guid w:val="{DB7711F2-C085-423A-B744-42723D0BB078}"/>
      </w:docPartPr>
      <w:docPartBody>
        <w:p w:rsidR="004A16BB" w:rsidRDefault="002355D1" w:rsidP="002355D1">
          <w:pPr>
            <w:pStyle w:val="0683E4ACF6DD48DF81811ED32A4606EF27"/>
          </w:pPr>
          <w:r w:rsidRPr="000778CF">
            <w:rPr>
              <w:rStyle w:val="Tekstvantijdelijkeaanduiding"/>
              <w:b/>
              <w:color w:val="ED7D31" w:themeColor="accent2"/>
            </w:rPr>
            <w:t>YY</w:t>
          </w:r>
        </w:p>
      </w:docPartBody>
    </w:docPart>
    <w:docPart>
      <w:docPartPr>
        <w:name w:val="5399D265849F4EDC85076AFAF54B259E"/>
        <w:category>
          <w:name w:val="Algemeen"/>
          <w:gallery w:val="placeholder"/>
        </w:category>
        <w:types>
          <w:type w:val="bbPlcHdr"/>
        </w:types>
        <w:behaviors>
          <w:behavior w:val="content"/>
        </w:behaviors>
        <w:guid w:val="{355BC804-F579-49D0-A399-12E476E1B3EE}"/>
      </w:docPartPr>
      <w:docPartBody>
        <w:p w:rsidR="004A16BB" w:rsidRDefault="002355D1" w:rsidP="002355D1">
          <w:pPr>
            <w:pStyle w:val="5399D265849F4EDC85076AFAF54B259E27"/>
          </w:pPr>
          <w:r w:rsidRPr="000778CF">
            <w:rPr>
              <w:rStyle w:val="Tekstvantijdelijkeaanduiding"/>
              <w:color w:val="ED7D31" w:themeColor="accent2"/>
            </w:rPr>
            <w:t>name legally representative</w:t>
          </w:r>
        </w:p>
      </w:docPartBody>
    </w:docPart>
    <w:docPart>
      <w:docPartPr>
        <w:name w:val="418A01689ADA4DDC86A308FED8D7BB6A"/>
        <w:category>
          <w:name w:val="Algemeen"/>
          <w:gallery w:val="placeholder"/>
        </w:category>
        <w:types>
          <w:type w:val="bbPlcHdr"/>
        </w:types>
        <w:behaviors>
          <w:behavior w:val="content"/>
        </w:behaviors>
        <w:guid w:val="{878BC7D3-B28B-4DD5-85F3-32F7ABF67B42}"/>
      </w:docPartPr>
      <w:docPartBody>
        <w:p w:rsidR="004A16BB" w:rsidRDefault="002355D1" w:rsidP="002355D1">
          <w:pPr>
            <w:pStyle w:val="418A01689ADA4DDC86A308FED8D7BB6A27"/>
          </w:pPr>
          <w:r w:rsidRPr="000778CF">
            <w:rPr>
              <w:rStyle w:val="Tekstvantijdelijkeaanduiding"/>
              <w:b/>
              <w:color w:val="ED7D31" w:themeColor="accent2"/>
            </w:rPr>
            <w:t>Name Project Stakeholder</w:t>
          </w:r>
        </w:p>
      </w:docPartBody>
    </w:docPart>
    <w:docPart>
      <w:docPartPr>
        <w:name w:val="9B9EA2971191402FAFD4234344AF560C"/>
        <w:category>
          <w:name w:val="Algemeen"/>
          <w:gallery w:val="placeholder"/>
        </w:category>
        <w:types>
          <w:type w:val="bbPlcHdr"/>
        </w:types>
        <w:behaviors>
          <w:behavior w:val="content"/>
        </w:behaviors>
        <w:guid w:val="{B5062A01-651E-468A-A72F-F511BC2816B3}"/>
      </w:docPartPr>
      <w:docPartBody>
        <w:p w:rsidR="004A16BB" w:rsidRDefault="002355D1" w:rsidP="002355D1">
          <w:pPr>
            <w:pStyle w:val="9B9EA2971191402FAFD4234344AF560C27"/>
          </w:pPr>
          <w:r w:rsidRPr="000778CF">
            <w:rPr>
              <w:rStyle w:val="Tekstvantijdelijkeaanduiding"/>
              <w:color w:val="ED7D31" w:themeColor="accent2"/>
            </w:rPr>
            <w:t>address</w:t>
          </w:r>
        </w:p>
      </w:docPartBody>
    </w:docPart>
    <w:docPart>
      <w:docPartPr>
        <w:name w:val="F20F07897E3F4DF79BD3690220297715"/>
        <w:category>
          <w:name w:val="Algemeen"/>
          <w:gallery w:val="placeholder"/>
        </w:category>
        <w:types>
          <w:type w:val="bbPlcHdr"/>
        </w:types>
        <w:behaviors>
          <w:behavior w:val="content"/>
        </w:behaviors>
        <w:guid w:val="{96E5004E-5198-4761-8CCB-B3431F393D40}"/>
      </w:docPartPr>
      <w:docPartBody>
        <w:p w:rsidR="004A16BB" w:rsidRDefault="002355D1" w:rsidP="002355D1">
          <w:pPr>
            <w:pStyle w:val="F20F07897E3F4DF79BD369022029771527"/>
          </w:pPr>
          <w:r w:rsidRPr="000778CF">
            <w:rPr>
              <w:rStyle w:val="Tekstvantijdelijkeaanduiding"/>
              <w:b/>
              <w:color w:val="ED7D31" w:themeColor="accent2"/>
            </w:rPr>
            <w:t>ZZ</w:t>
          </w:r>
        </w:p>
      </w:docPartBody>
    </w:docPart>
    <w:docPart>
      <w:docPartPr>
        <w:name w:val="1647D94D2E19419B937626DA0D868C8A"/>
        <w:category>
          <w:name w:val="Algemeen"/>
          <w:gallery w:val="placeholder"/>
        </w:category>
        <w:types>
          <w:type w:val="bbPlcHdr"/>
        </w:types>
        <w:behaviors>
          <w:behavior w:val="content"/>
        </w:behaviors>
        <w:guid w:val="{6185CCE2-6F62-4610-9CDE-D94EC67AF6FD}"/>
      </w:docPartPr>
      <w:docPartBody>
        <w:p w:rsidR="004A16BB" w:rsidRDefault="002355D1" w:rsidP="002355D1">
          <w:pPr>
            <w:pStyle w:val="1647D94D2E19419B937626DA0D868C8A27"/>
          </w:pPr>
          <w:r w:rsidRPr="000778CF">
            <w:rPr>
              <w:rStyle w:val="Tekstvantijdelijkeaanduiding"/>
              <w:color w:val="ED7D31" w:themeColor="accent2"/>
            </w:rPr>
            <w:t>name legally representative</w:t>
          </w:r>
        </w:p>
      </w:docPartBody>
    </w:docPart>
    <w:docPart>
      <w:docPartPr>
        <w:name w:val="F61E8DEFE2A64943945FE26621255140"/>
        <w:category>
          <w:name w:val="Algemeen"/>
          <w:gallery w:val="placeholder"/>
        </w:category>
        <w:types>
          <w:type w:val="bbPlcHdr"/>
        </w:types>
        <w:behaviors>
          <w:behavior w:val="content"/>
        </w:behaviors>
        <w:guid w:val="{CA86032C-7D98-4E99-B461-641DD38B27B1}"/>
      </w:docPartPr>
      <w:docPartBody>
        <w:p w:rsidR="004A16BB" w:rsidRDefault="002355D1" w:rsidP="002355D1">
          <w:pPr>
            <w:pStyle w:val="F61E8DEFE2A64943945FE2662125514027"/>
          </w:pPr>
          <w:r w:rsidRPr="000778CF">
            <w:rPr>
              <w:rStyle w:val="Tekstvantijdelijkeaanduiding"/>
              <w:color w:val="ED7D31" w:themeColor="accent2"/>
            </w:rPr>
            <w:t>country</w:t>
          </w:r>
        </w:p>
      </w:docPartBody>
    </w:docPart>
    <w:docPart>
      <w:docPartPr>
        <w:name w:val="99B47F175C6B47FEBCA58E9BFDA0D231"/>
        <w:category>
          <w:name w:val="Algemeen"/>
          <w:gallery w:val="placeholder"/>
        </w:category>
        <w:types>
          <w:type w:val="bbPlcHdr"/>
        </w:types>
        <w:behaviors>
          <w:behavior w:val="content"/>
        </w:behaviors>
        <w:guid w:val="{01538520-F303-4F43-A164-E1CB994BBE2D}"/>
      </w:docPartPr>
      <w:docPartBody>
        <w:p w:rsidR="004A16BB" w:rsidRDefault="002355D1" w:rsidP="002355D1">
          <w:pPr>
            <w:pStyle w:val="99B47F175C6B47FEBCA58E9BFDA0D23127"/>
          </w:pPr>
          <w:r w:rsidRPr="000778CF">
            <w:rPr>
              <w:rStyle w:val="Tekstvantijdelijkeaanduiding"/>
              <w:b/>
              <w:color w:val="ED7D31" w:themeColor="accent2"/>
            </w:rPr>
            <w:t>Name Project Stakeholder</w:t>
          </w:r>
        </w:p>
      </w:docPartBody>
    </w:docPart>
    <w:docPart>
      <w:docPartPr>
        <w:name w:val="D0B9AC9319B9487B84C9FBBF9AF92A00"/>
        <w:category>
          <w:name w:val="Algemeen"/>
          <w:gallery w:val="placeholder"/>
        </w:category>
        <w:types>
          <w:type w:val="bbPlcHdr"/>
        </w:types>
        <w:behaviors>
          <w:behavior w:val="content"/>
        </w:behaviors>
        <w:guid w:val="{5D9A48FD-E139-4419-A915-1888E15467DE}"/>
      </w:docPartPr>
      <w:docPartBody>
        <w:p w:rsidR="004A16BB" w:rsidRDefault="002355D1" w:rsidP="002355D1">
          <w:pPr>
            <w:pStyle w:val="D0B9AC9319B9487B84C9FBBF9AF92A0027"/>
          </w:pPr>
          <w:r w:rsidRPr="000778CF">
            <w:rPr>
              <w:rStyle w:val="Tekstvantijdelijkeaanduiding"/>
              <w:color w:val="ED7D31" w:themeColor="accent2"/>
            </w:rPr>
            <w:t>address</w:t>
          </w:r>
        </w:p>
      </w:docPartBody>
    </w:docPart>
    <w:docPart>
      <w:docPartPr>
        <w:name w:val="28229B12AA294D4787D2B7B625CF076B"/>
        <w:category>
          <w:name w:val="Algemeen"/>
          <w:gallery w:val="placeholder"/>
        </w:category>
        <w:types>
          <w:type w:val="bbPlcHdr"/>
        </w:types>
        <w:behaviors>
          <w:behavior w:val="content"/>
        </w:behaviors>
        <w:guid w:val="{8E89721A-164F-4C26-ACD1-B4D786C51444}"/>
      </w:docPartPr>
      <w:docPartBody>
        <w:p w:rsidR="004A16BB" w:rsidRDefault="002355D1" w:rsidP="002355D1">
          <w:pPr>
            <w:pStyle w:val="28229B12AA294D4787D2B7B625CF076B27"/>
          </w:pPr>
          <w:r w:rsidRPr="000778CF">
            <w:rPr>
              <w:rStyle w:val="Tekstvantijdelijkeaanduiding"/>
              <w:color w:val="ED7D31" w:themeColor="accent2"/>
            </w:rPr>
            <w:t>country</w:t>
          </w:r>
        </w:p>
      </w:docPartBody>
    </w:docPart>
    <w:docPart>
      <w:docPartPr>
        <w:name w:val="175CC7C6020E4798A91384724C5AFEC5"/>
        <w:category>
          <w:name w:val="Algemeen"/>
          <w:gallery w:val="placeholder"/>
        </w:category>
        <w:types>
          <w:type w:val="bbPlcHdr"/>
        </w:types>
        <w:behaviors>
          <w:behavior w:val="content"/>
        </w:behaviors>
        <w:guid w:val="{380CD561-017A-4D95-89B9-79BEED37CC51}"/>
      </w:docPartPr>
      <w:docPartBody>
        <w:p w:rsidR="004A16BB" w:rsidRDefault="002355D1" w:rsidP="002355D1">
          <w:pPr>
            <w:pStyle w:val="175CC7C6020E4798A91384724C5AFEC527"/>
          </w:pPr>
          <w:r w:rsidRPr="000778CF">
            <w:rPr>
              <w:rStyle w:val="Tekstvantijdelijkeaanduiding"/>
              <w:b/>
              <w:color w:val="ED7D31" w:themeColor="accent2"/>
            </w:rPr>
            <w:t>ZZ</w:t>
          </w:r>
        </w:p>
      </w:docPartBody>
    </w:docPart>
    <w:docPart>
      <w:docPartPr>
        <w:name w:val="F7422090BD764E069211761686D1A75A"/>
        <w:category>
          <w:name w:val="Algemeen"/>
          <w:gallery w:val="placeholder"/>
        </w:category>
        <w:types>
          <w:type w:val="bbPlcHdr"/>
        </w:types>
        <w:behaviors>
          <w:behavior w:val="content"/>
        </w:behaviors>
        <w:guid w:val="{13385627-C8A2-4F57-8ACA-3BCAB3E024FA}"/>
      </w:docPartPr>
      <w:docPartBody>
        <w:p w:rsidR="004A16BB" w:rsidRDefault="002355D1" w:rsidP="002355D1">
          <w:pPr>
            <w:pStyle w:val="F7422090BD764E069211761686D1A75A27"/>
          </w:pPr>
          <w:r w:rsidRPr="000778CF">
            <w:rPr>
              <w:rStyle w:val="Tekstvantijdelijkeaanduiding"/>
              <w:color w:val="ED7D31" w:themeColor="accent2"/>
            </w:rPr>
            <w:t>name legally representative</w:t>
          </w:r>
        </w:p>
      </w:docPartBody>
    </w:docPart>
    <w:docPart>
      <w:docPartPr>
        <w:name w:val="2F65BAB6563D4F2F95D90D360C784A6E"/>
        <w:category>
          <w:name w:val="Algemeen"/>
          <w:gallery w:val="placeholder"/>
        </w:category>
        <w:types>
          <w:type w:val="bbPlcHdr"/>
        </w:types>
        <w:behaviors>
          <w:behavior w:val="content"/>
        </w:behaviors>
        <w:guid w:val="{66B7C922-919B-43BC-BC7E-825414532A39}"/>
      </w:docPartPr>
      <w:docPartBody>
        <w:p w:rsidR="004A16BB" w:rsidRDefault="002355D1" w:rsidP="002355D1">
          <w:pPr>
            <w:pStyle w:val="2F65BAB6563D4F2F95D90D360C784A6E27"/>
          </w:pPr>
          <w:r w:rsidRPr="000778CF">
            <w:rPr>
              <w:rStyle w:val="Tekstvantijdelijkeaanduiding"/>
              <w:b/>
              <w:color w:val="ED7D31" w:themeColor="accent2"/>
            </w:rPr>
            <w:t>Name Project Stakeholder</w:t>
          </w:r>
        </w:p>
      </w:docPartBody>
    </w:docPart>
    <w:docPart>
      <w:docPartPr>
        <w:name w:val="186B231F398D48138B0D8B6F8755A4AE"/>
        <w:category>
          <w:name w:val="Algemeen"/>
          <w:gallery w:val="placeholder"/>
        </w:category>
        <w:types>
          <w:type w:val="bbPlcHdr"/>
        </w:types>
        <w:behaviors>
          <w:behavior w:val="content"/>
        </w:behaviors>
        <w:guid w:val="{CD48C4A3-C601-478A-AE22-457A4D2C14C0}"/>
      </w:docPartPr>
      <w:docPartBody>
        <w:p w:rsidR="004A16BB" w:rsidRDefault="002355D1" w:rsidP="002355D1">
          <w:pPr>
            <w:pStyle w:val="186B231F398D48138B0D8B6F8755A4AE27"/>
          </w:pPr>
          <w:r w:rsidRPr="000778CF">
            <w:rPr>
              <w:rStyle w:val="Tekstvantijdelijkeaanduiding"/>
              <w:color w:val="ED7D31" w:themeColor="accent2"/>
            </w:rPr>
            <w:t>address</w:t>
          </w:r>
        </w:p>
      </w:docPartBody>
    </w:docPart>
    <w:docPart>
      <w:docPartPr>
        <w:name w:val="0426BDB094494392B20A71A979390641"/>
        <w:category>
          <w:name w:val="Algemeen"/>
          <w:gallery w:val="placeholder"/>
        </w:category>
        <w:types>
          <w:type w:val="bbPlcHdr"/>
        </w:types>
        <w:behaviors>
          <w:behavior w:val="content"/>
        </w:behaviors>
        <w:guid w:val="{42334661-FA7D-45E6-BBD5-0FF1147F99C0}"/>
      </w:docPartPr>
      <w:docPartBody>
        <w:p w:rsidR="004A16BB" w:rsidRDefault="002355D1" w:rsidP="002355D1">
          <w:pPr>
            <w:pStyle w:val="0426BDB094494392B20A71A97939064127"/>
          </w:pPr>
          <w:r w:rsidRPr="000778CF">
            <w:rPr>
              <w:rStyle w:val="Tekstvantijdelijkeaanduiding"/>
              <w:color w:val="ED7D31" w:themeColor="accent2"/>
            </w:rPr>
            <w:t>country</w:t>
          </w:r>
        </w:p>
      </w:docPartBody>
    </w:docPart>
    <w:docPart>
      <w:docPartPr>
        <w:name w:val="1598DD83B2834DF1892BD72865A7A98A"/>
        <w:category>
          <w:name w:val="Algemeen"/>
          <w:gallery w:val="placeholder"/>
        </w:category>
        <w:types>
          <w:type w:val="bbPlcHdr"/>
        </w:types>
        <w:behaviors>
          <w:behavior w:val="content"/>
        </w:behaviors>
        <w:guid w:val="{A2CD9AE7-704E-48D4-816A-247CDADCA2F0}"/>
      </w:docPartPr>
      <w:docPartBody>
        <w:p w:rsidR="004A16BB" w:rsidRDefault="002355D1" w:rsidP="002355D1">
          <w:pPr>
            <w:pStyle w:val="1598DD83B2834DF1892BD72865A7A98A27"/>
          </w:pPr>
          <w:r w:rsidRPr="000778CF">
            <w:rPr>
              <w:rStyle w:val="Tekstvantijdelijkeaanduiding"/>
              <w:b/>
              <w:color w:val="ED7D31" w:themeColor="accent2"/>
            </w:rPr>
            <w:t>ZZ</w:t>
          </w:r>
        </w:p>
      </w:docPartBody>
    </w:docPart>
    <w:docPart>
      <w:docPartPr>
        <w:name w:val="4E396D958ED64675B3FEBC37275D55FE"/>
        <w:category>
          <w:name w:val="Algemeen"/>
          <w:gallery w:val="placeholder"/>
        </w:category>
        <w:types>
          <w:type w:val="bbPlcHdr"/>
        </w:types>
        <w:behaviors>
          <w:behavior w:val="content"/>
        </w:behaviors>
        <w:guid w:val="{A1B39042-FF63-4875-B041-7C72600871FF}"/>
      </w:docPartPr>
      <w:docPartBody>
        <w:p w:rsidR="004A16BB" w:rsidRDefault="002355D1" w:rsidP="002355D1">
          <w:pPr>
            <w:pStyle w:val="4E396D958ED64675B3FEBC37275D55FE27"/>
          </w:pPr>
          <w:r w:rsidRPr="000778CF">
            <w:rPr>
              <w:rStyle w:val="Tekstvantijdelijkeaanduiding"/>
              <w:color w:val="ED7D31" w:themeColor="accent2"/>
            </w:rPr>
            <w:t>name legally representative</w:t>
          </w:r>
        </w:p>
      </w:docPartBody>
    </w:docPart>
    <w:docPart>
      <w:docPartPr>
        <w:name w:val="045ACAE293DF458B9A80AA449D6276C0"/>
        <w:category>
          <w:name w:val="Algemeen"/>
          <w:gallery w:val="placeholder"/>
        </w:category>
        <w:types>
          <w:type w:val="bbPlcHdr"/>
        </w:types>
        <w:behaviors>
          <w:behavior w:val="content"/>
        </w:behaviors>
        <w:guid w:val="{66931D3C-4322-4959-8545-8931A00163D3}"/>
      </w:docPartPr>
      <w:docPartBody>
        <w:p w:rsidR="004A16BB" w:rsidRDefault="002355D1" w:rsidP="002355D1">
          <w:pPr>
            <w:pStyle w:val="045ACAE293DF458B9A80AA449D6276C026"/>
          </w:pPr>
          <w:r w:rsidRPr="00C049BD">
            <w:rPr>
              <w:rStyle w:val="Tekstvantijdelijkeaanduiding"/>
              <w:b/>
              <w:color w:val="ED7D31" w:themeColor="accent2"/>
            </w:rPr>
            <w:t>numbers among Grant Recipients</w:t>
          </w:r>
        </w:p>
      </w:docPartBody>
    </w:docPart>
    <w:docPart>
      <w:docPartPr>
        <w:name w:val="16EDB55649644EF9ACFF92DA0045050E"/>
        <w:category>
          <w:name w:val="Algemeen"/>
          <w:gallery w:val="placeholder"/>
        </w:category>
        <w:types>
          <w:type w:val="bbPlcHdr"/>
        </w:types>
        <w:behaviors>
          <w:behavior w:val="content"/>
        </w:behaviors>
        <w:guid w:val="{E9997F03-28AF-4C87-9636-917220C2D0D0}"/>
      </w:docPartPr>
      <w:docPartBody>
        <w:p w:rsidR="004A16BB" w:rsidRDefault="002355D1" w:rsidP="002355D1">
          <w:pPr>
            <w:pStyle w:val="16EDB55649644EF9ACFF92DA0045050E26"/>
          </w:pPr>
          <w:r w:rsidRPr="00C049BD">
            <w:rPr>
              <w:rStyle w:val="Tekstvantijdelijkeaanduiding"/>
              <w:b/>
              <w:color w:val="ED7D31" w:themeColor="accent2"/>
            </w:rPr>
            <w:t xml:space="preserve">numbers among </w:t>
          </w:r>
          <w:r>
            <w:rPr>
              <w:rStyle w:val="Tekstvantijdelijkeaanduiding"/>
              <w:b/>
              <w:color w:val="ED7D31" w:themeColor="accent2"/>
            </w:rPr>
            <w:t>Project Stakeholders</w:t>
          </w:r>
        </w:p>
      </w:docPartBody>
    </w:docPart>
    <w:docPart>
      <w:docPartPr>
        <w:name w:val="EFED602327F349B3AD570E9F1518AC4A"/>
        <w:category>
          <w:name w:val="Algemeen"/>
          <w:gallery w:val="placeholder"/>
        </w:category>
        <w:types>
          <w:type w:val="bbPlcHdr"/>
        </w:types>
        <w:behaviors>
          <w:behavior w:val="content"/>
        </w:behaviors>
        <w:guid w:val="{7FDF964A-3763-4795-9B5D-D340F19CA666}"/>
      </w:docPartPr>
      <w:docPartBody>
        <w:p w:rsidR="004A16BB" w:rsidRDefault="002355D1" w:rsidP="002355D1">
          <w:pPr>
            <w:pStyle w:val="EFED602327F349B3AD570E9F1518AC4A26"/>
          </w:pPr>
          <w:r>
            <w:rPr>
              <w:rStyle w:val="Tekstvantijdelijkeaanduiding"/>
              <w:b/>
              <w:color w:val="ED7D31" w:themeColor="accent2"/>
            </w:rPr>
            <w:t>name Call for proposals</w:t>
          </w:r>
        </w:p>
      </w:docPartBody>
    </w:docPart>
    <w:docPart>
      <w:docPartPr>
        <w:name w:val="4AD2063C251E461A898F632A44E1A0C4"/>
        <w:category>
          <w:name w:val="Algemeen"/>
          <w:gallery w:val="placeholder"/>
        </w:category>
        <w:types>
          <w:type w:val="bbPlcHdr"/>
        </w:types>
        <w:behaviors>
          <w:behavior w:val="content"/>
        </w:behaviors>
        <w:guid w:val="{B935C2BD-3DE2-4247-ADFD-739AE2E9C033}"/>
      </w:docPartPr>
      <w:docPartBody>
        <w:p w:rsidR="004A16BB" w:rsidRDefault="002355D1" w:rsidP="002355D1">
          <w:pPr>
            <w:pStyle w:val="4AD2063C251E461A898F632A44E1A0C426"/>
          </w:pPr>
          <w:r>
            <w:rPr>
              <w:rStyle w:val="Tekstvantijdelijkeaanduiding"/>
              <w:b/>
              <w:color w:val="ED7D31" w:themeColor="accent2"/>
            </w:rPr>
            <w:t>project title</w:t>
          </w:r>
        </w:p>
      </w:docPartBody>
    </w:docPart>
    <w:docPart>
      <w:docPartPr>
        <w:name w:val="2F4A4214CD21418E89BF8D0C07B4AA5C"/>
        <w:category>
          <w:name w:val="Algemeen"/>
          <w:gallery w:val="placeholder"/>
        </w:category>
        <w:types>
          <w:type w:val="bbPlcHdr"/>
        </w:types>
        <w:behaviors>
          <w:behavior w:val="content"/>
        </w:behaviors>
        <w:guid w:val="{25E25933-12A5-4CDB-B2A1-61B4C152D7A3}"/>
      </w:docPartPr>
      <w:docPartBody>
        <w:p w:rsidR="004A16BB" w:rsidRDefault="002355D1" w:rsidP="002355D1">
          <w:pPr>
            <w:pStyle w:val="2F4A4214CD21418E89BF8D0C07B4AA5C26"/>
          </w:pPr>
          <w:r>
            <w:rPr>
              <w:rStyle w:val="Tekstvantijdelijkeaanduiding"/>
              <w:b/>
              <w:color w:val="ED7D31" w:themeColor="accent2"/>
            </w:rPr>
            <w:t>project title</w:t>
          </w:r>
        </w:p>
      </w:docPartBody>
    </w:docPart>
    <w:docPart>
      <w:docPartPr>
        <w:name w:val="8FD3674DE80C4195BA7B87277B7E9090"/>
        <w:category>
          <w:name w:val="Algemeen"/>
          <w:gallery w:val="placeholder"/>
        </w:category>
        <w:types>
          <w:type w:val="bbPlcHdr"/>
        </w:types>
        <w:behaviors>
          <w:behavior w:val="content"/>
        </w:behaviors>
        <w:guid w:val="{2B2B893A-81F4-4D0B-A4C8-6E9A175800DC}"/>
      </w:docPartPr>
      <w:docPartBody>
        <w:p w:rsidR="004A16BB" w:rsidRDefault="002355D1" w:rsidP="002355D1">
          <w:pPr>
            <w:pStyle w:val="8FD3674DE80C4195BA7B87277B7E909025"/>
          </w:pPr>
          <w:r w:rsidRPr="002550DC">
            <w:rPr>
              <w:rStyle w:val="Tekstvantijdelijkeaanduiding"/>
              <w:b/>
              <w:color w:val="ED7D31" w:themeColor="accent2"/>
            </w:rPr>
            <w:t xml:space="preserve">name project leader </w:t>
          </w:r>
        </w:p>
      </w:docPartBody>
    </w:docPart>
    <w:docPart>
      <w:docPartPr>
        <w:name w:val="67589E0445DC451EAE4DFB35328E1C63"/>
        <w:category>
          <w:name w:val="Algemeen"/>
          <w:gallery w:val="placeholder"/>
        </w:category>
        <w:types>
          <w:type w:val="bbPlcHdr"/>
        </w:types>
        <w:behaviors>
          <w:behavior w:val="content"/>
        </w:behaviors>
        <w:guid w:val="{33FA4F73-08B4-4A3C-BF85-3D02F9F14C7F}"/>
      </w:docPartPr>
      <w:docPartBody>
        <w:p w:rsidR="004A16BB" w:rsidRDefault="002355D1" w:rsidP="002355D1">
          <w:pPr>
            <w:pStyle w:val="67589E0445DC451EAE4DFB35328E1C6322"/>
          </w:pPr>
          <w:r>
            <w:rPr>
              <w:rStyle w:val="Tekstvantijdelijkeaanduiding"/>
              <w:color w:val="ED7D31" w:themeColor="accent2"/>
            </w:rPr>
            <w:t>amount</w:t>
          </w:r>
          <w:r w:rsidRPr="00BB4F46">
            <w:rPr>
              <w:rStyle w:val="Tekstvantijdelijkeaanduiding"/>
              <w:color w:val="ED7D31" w:themeColor="accent2"/>
            </w:rPr>
            <w:t xml:space="preserve"> </w:t>
          </w:r>
        </w:p>
      </w:docPartBody>
    </w:docPart>
    <w:docPart>
      <w:docPartPr>
        <w:name w:val="A0342794872B4162A340434E64EFF896"/>
        <w:category>
          <w:name w:val="Algemeen"/>
          <w:gallery w:val="placeholder"/>
        </w:category>
        <w:types>
          <w:type w:val="bbPlcHdr"/>
        </w:types>
        <w:behaviors>
          <w:behavior w:val="content"/>
        </w:behaviors>
        <w:guid w:val="{53D791FD-5E5B-480F-B615-29082452D32B}"/>
      </w:docPartPr>
      <w:docPartBody>
        <w:p w:rsidR="004A16BB" w:rsidRDefault="002355D1" w:rsidP="002355D1">
          <w:pPr>
            <w:pStyle w:val="A0342794872B4162A340434E64EFF89621"/>
          </w:pPr>
          <w:r>
            <w:rPr>
              <w:rStyle w:val="Tekstvantijdelijkeaanduiding"/>
              <w:color w:val="ED7D31" w:themeColor="accent2"/>
            </w:rPr>
            <w:t>amount</w:t>
          </w:r>
          <w:r w:rsidRPr="00BB4F46">
            <w:rPr>
              <w:rStyle w:val="Tekstvantijdelijkeaanduiding"/>
              <w:color w:val="ED7D31" w:themeColor="accent2"/>
            </w:rPr>
            <w:t xml:space="preserve"> </w:t>
          </w:r>
        </w:p>
      </w:docPartBody>
    </w:docPart>
    <w:docPart>
      <w:docPartPr>
        <w:name w:val="658E01878A22403D8B9ACEB492EAEE4E"/>
        <w:category>
          <w:name w:val="Algemeen"/>
          <w:gallery w:val="placeholder"/>
        </w:category>
        <w:types>
          <w:type w:val="bbPlcHdr"/>
        </w:types>
        <w:behaviors>
          <w:behavior w:val="content"/>
        </w:behaviors>
        <w:guid w:val="{A8FCE149-59FC-4DFF-B7D0-A66E771D6A76}"/>
      </w:docPartPr>
      <w:docPartBody>
        <w:p w:rsidR="004A706E" w:rsidRDefault="002355D1" w:rsidP="002355D1">
          <w:pPr>
            <w:pStyle w:val="658E01878A22403D8B9ACEB492EAEE4E21"/>
          </w:pPr>
          <w:r>
            <w:rPr>
              <w:rStyle w:val="Tekstvantijdelijkeaanduiding"/>
              <w:color w:val="ED7D31" w:themeColor="accent2"/>
            </w:rPr>
            <w:t>instalments</w:t>
          </w:r>
          <w:r w:rsidRPr="00BB4F46">
            <w:rPr>
              <w:rStyle w:val="Tekstvantijdelijkeaanduiding"/>
              <w:color w:val="ED7D31" w:themeColor="accent2"/>
            </w:rPr>
            <w:t xml:space="preserve"> </w:t>
          </w:r>
        </w:p>
      </w:docPartBody>
    </w:docPart>
    <w:docPart>
      <w:docPartPr>
        <w:name w:val="6E6CC77F2AA94350A393A166C20A5525"/>
        <w:category>
          <w:name w:val="Algemeen"/>
          <w:gallery w:val="placeholder"/>
        </w:category>
        <w:types>
          <w:type w:val="bbPlcHdr"/>
        </w:types>
        <w:behaviors>
          <w:behavior w:val="content"/>
        </w:behaviors>
        <w:guid w:val="{19E9179F-4B27-4D83-BE85-7209BDA30BF1}"/>
      </w:docPartPr>
      <w:docPartBody>
        <w:p w:rsidR="009313D5" w:rsidRDefault="002355D1" w:rsidP="002355D1">
          <w:pPr>
            <w:pStyle w:val="6E6CC77F2AA94350A393A166C20A552518"/>
          </w:pPr>
          <w:r>
            <w:rPr>
              <w:b/>
              <w:color w:val="ED7D31" w:themeColor="accent2"/>
            </w:rPr>
            <w:t>File number</w:t>
          </w:r>
        </w:p>
      </w:docPartBody>
    </w:docPart>
    <w:docPart>
      <w:docPartPr>
        <w:name w:val="1C19C085D4D7407DA822B76617CB2E47"/>
        <w:category>
          <w:name w:val="Algemeen"/>
          <w:gallery w:val="placeholder"/>
        </w:category>
        <w:types>
          <w:type w:val="bbPlcHdr"/>
        </w:types>
        <w:behaviors>
          <w:behavior w:val="content"/>
        </w:behaviors>
        <w:guid w:val="{92FF7AF0-737D-49AB-8186-FE0220C5E753}"/>
      </w:docPartPr>
      <w:docPartBody>
        <w:p w:rsidR="00C068CD" w:rsidRDefault="002355D1" w:rsidP="002355D1">
          <w:pPr>
            <w:pStyle w:val="1C19C085D4D7407DA822B76617CB2E4715"/>
          </w:pPr>
          <w:r>
            <w:rPr>
              <w:rStyle w:val="Tekstvantijdelijkeaanduiding"/>
              <w:b/>
              <w:color w:val="ED7D31" w:themeColor="accent2"/>
            </w:rPr>
            <w:t>Organisation Grant Recipient</w:t>
          </w:r>
        </w:p>
      </w:docPartBody>
    </w:docPart>
    <w:docPart>
      <w:docPartPr>
        <w:name w:val="6DFE9546320044FE92B11E50812C70C4"/>
        <w:category>
          <w:name w:val="Algemeen"/>
          <w:gallery w:val="placeholder"/>
        </w:category>
        <w:types>
          <w:type w:val="bbPlcHdr"/>
        </w:types>
        <w:behaviors>
          <w:behavior w:val="content"/>
        </w:behaviors>
        <w:guid w:val="{2C796FEA-25F3-4AD2-8812-6ACEB8756EC6}"/>
      </w:docPartPr>
      <w:docPartBody>
        <w:p w:rsidR="00C068CD" w:rsidRDefault="002355D1" w:rsidP="002355D1">
          <w:pPr>
            <w:pStyle w:val="6DFE9546320044FE92B11E50812C70C413"/>
          </w:pPr>
          <w:r>
            <w:rPr>
              <w:rStyle w:val="Tekstvantijdelijkeaanduiding"/>
              <w:b/>
              <w:color w:val="ED7D31" w:themeColor="accent2"/>
            </w:rPr>
            <w:t>Place &amp; Date</w:t>
          </w:r>
        </w:p>
      </w:docPartBody>
    </w:docPart>
    <w:docPart>
      <w:docPartPr>
        <w:name w:val="FF39C4BCAA0342CE9F8BA58C27F99A20"/>
        <w:category>
          <w:name w:val="Algemeen"/>
          <w:gallery w:val="placeholder"/>
        </w:category>
        <w:types>
          <w:type w:val="bbPlcHdr"/>
        </w:types>
        <w:behaviors>
          <w:behavior w:val="content"/>
        </w:behaviors>
        <w:guid w:val="{DB5ACCC4-4C59-4100-B7B5-02972E5529A3}"/>
      </w:docPartPr>
      <w:docPartBody>
        <w:p w:rsidR="00C068CD" w:rsidRDefault="002355D1" w:rsidP="002355D1">
          <w:pPr>
            <w:pStyle w:val="FF39C4BCAA0342CE9F8BA58C27F99A2012"/>
          </w:pPr>
          <w:r>
            <w:rPr>
              <w:rStyle w:val="Tekstvantijdelijkeaanduiding"/>
              <w:b/>
              <w:color w:val="ED7D31" w:themeColor="accent2"/>
            </w:rPr>
            <w:t>Signature</w:t>
          </w:r>
        </w:p>
      </w:docPartBody>
    </w:docPart>
    <w:docPart>
      <w:docPartPr>
        <w:name w:val="430670AE48DA47CDA56D9243AC1BB3E4"/>
        <w:category>
          <w:name w:val="Algemeen"/>
          <w:gallery w:val="placeholder"/>
        </w:category>
        <w:types>
          <w:type w:val="bbPlcHdr"/>
        </w:types>
        <w:behaviors>
          <w:behavior w:val="content"/>
        </w:behaviors>
        <w:guid w:val="{4DDD8366-001E-4C55-A3C8-C3738E4BCAF6}"/>
      </w:docPartPr>
      <w:docPartBody>
        <w:p w:rsidR="00C068CD" w:rsidRDefault="002355D1" w:rsidP="002355D1">
          <w:pPr>
            <w:pStyle w:val="430670AE48DA47CDA56D9243AC1BB3E411"/>
          </w:pPr>
          <w:r>
            <w:rPr>
              <w:rStyle w:val="Tekstvantijdelijkeaanduiding"/>
              <w:b/>
              <w:color w:val="ED7D31" w:themeColor="accent2"/>
            </w:rPr>
            <w:t>Name Legal representative, function</w:t>
          </w:r>
        </w:p>
      </w:docPartBody>
    </w:docPart>
    <w:docPart>
      <w:docPartPr>
        <w:name w:val="E4EB84216EA24D159F8471836AAD2CC8"/>
        <w:category>
          <w:name w:val="Algemeen"/>
          <w:gallery w:val="placeholder"/>
        </w:category>
        <w:types>
          <w:type w:val="bbPlcHdr"/>
        </w:types>
        <w:behaviors>
          <w:behavior w:val="content"/>
        </w:behaviors>
        <w:guid w:val="{392D9D7F-5C50-4139-B5AE-95B8EF7D64B3}"/>
      </w:docPartPr>
      <w:docPartBody>
        <w:p w:rsidR="00C068CD" w:rsidRDefault="002355D1" w:rsidP="002355D1">
          <w:pPr>
            <w:pStyle w:val="E4EB84216EA24D159F8471836AAD2CC810"/>
          </w:pPr>
          <w:r>
            <w:rPr>
              <w:rStyle w:val="Tekstvantijdelijkeaanduiding"/>
              <w:color w:val="ED7D31" w:themeColor="accent2"/>
            </w:rPr>
            <w:t>Full name organisation</w:t>
          </w:r>
        </w:p>
      </w:docPartBody>
    </w:docPart>
    <w:docPart>
      <w:docPartPr>
        <w:name w:val="E785A989AE784656BFE65C2BC1D8A614"/>
        <w:category>
          <w:name w:val="Algemeen"/>
          <w:gallery w:val="placeholder"/>
        </w:category>
        <w:types>
          <w:type w:val="bbPlcHdr"/>
        </w:types>
        <w:behaviors>
          <w:behavior w:val="content"/>
        </w:behaviors>
        <w:guid w:val="{728DF423-8901-4A37-9B39-E43D7E352A46}"/>
      </w:docPartPr>
      <w:docPartBody>
        <w:p w:rsidR="00C068CD" w:rsidRDefault="002355D1" w:rsidP="002355D1">
          <w:pPr>
            <w:pStyle w:val="E785A989AE784656BFE65C2BC1D8A61410"/>
          </w:pPr>
          <w:r>
            <w:rPr>
              <w:rStyle w:val="Tekstvantijdelijkeaanduiding"/>
              <w:color w:val="ED7D31" w:themeColor="accent2"/>
            </w:rPr>
            <w:t>Name financia</w:t>
          </w:r>
          <w:r w:rsidRPr="00DD21AF">
            <w:rPr>
              <w:rStyle w:val="Tekstvantijdelijkeaanduiding"/>
              <w:color w:val="ED7D31" w:themeColor="accent2"/>
            </w:rPr>
            <w:t>l contact</w:t>
          </w:r>
          <w:r>
            <w:rPr>
              <w:rStyle w:val="Tekstvantijdelijkeaanduiding"/>
              <w:color w:val="ED7D31" w:themeColor="accent2"/>
            </w:rPr>
            <w:t xml:space="preserve"> </w:t>
          </w:r>
          <w:r w:rsidRPr="00DD21AF">
            <w:rPr>
              <w:rStyle w:val="Tekstvantijdelijkeaanduiding"/>
              <w:color w:val="ED7D31" w:themeColor="accent2"/>
            </w:rPr>
            <w:t>person</w:t>
          </w:r>
        </w:p>
      </w:docPartBody>
    </w:docPart>
    <w:docPart>
      <w:docPartPr>
        <w:name w:val="20CB7A1E06F147719BAB3E7974C31648"/>
        <w:category>
          <w:name w:val="Algemeen"/>
          <w:gallery w:val="placeholder"/>
        </w:category>
        <w:types>
          <w:type w:val="bbPlcHdr"/>
        </w:types>
        <w:behaviors>
          <w:behavior w:val="content"/>
        </w:behaviors>
        <w:guid w:val="{C6EDECDB-1226-463C-B3DE-1F7EC66FE80D}"/>
      </w:docPartPr>
      <w:docPartBody>
        <w:p w:rsidR="00C068CD" w:rsidRDefault="002355D1" w:rsidP="002355D1">
          <w:pPr>
            <w:pStyle w:val="20CB7A1E06F147719BAB3E7974C3164810"/>
          </w:pPr>
          <w:r>
            <w:rPr>
              <w:rStyle w:val="Tekstvantijdelijkeaanduiding"/>
              <w:color w:val="ED7D31" w:themeColor="accent2"/>
            </w:rPr>
            <w:t>Phone number financia</w:t>
          </w:r>
          <w:r w:rsidRPr="00DD21AF">
            <w:rPr>
              <w:rStyle w:val="Tekstvantijdelijkeaanduiding"/>
              <w:color w:val="ED7D31" w:themeColor="accent2"/>
            </w:rPr>
            <w:t>l contact</w:t>
          </w:r>
          <w:r>
            <w:rPr>
              <w:rStyle w:val="Tekstvantijdelijkeaanduiding"/>
              <w:color w:val="ED7D31" w:themeColor="accent2"/>
            </w:rPr>
            <w:t xml:space="preserve"> </w:t>
          </w:r>
          <w:r w:rsidRPr="00DD21AF">
            <w:rPr>
              <w:rStyle w:val="Tekstvantijdelijkeaanduiding"/>
              <w:color w:val="ED7D31" w:themeColor="accent2"/>
            </w:rPr>
            <w:t>person</w:t>
          </w:r>
        </w:p>
      </w:docPartBody>
    </w:docPart>
    <w:docPart>
      <w:docPartPr>
        <w:name w:val="D2556F781F174A20B18D17BBD91EDFD2"/>
        <w:category>
          <w:name w:val="Algemeen"/>
          <w:gallery w:val="placeholder"/>
        </w:category>
        <w:types>
          <w:type w:val="bbPlcHdr"/>
        </w:types>
        <w:behaviors>
          <w:behavior w:val="content"/>
        </w:behaviors>
        <w:guid w:val="{A2F029CA-8C17-4935-8003-3328B4FEAA3A}"/>
      </w:docPartPr>
      <w:docPartBody>
        <w:p w:rsidR="00C068CD" w:rsidRDefault="002355D1" w:rsidP="002355D1">
          <w:pPr>
            <w:pStyle w:val="D2556F781F174A20B18D17BBD91EDFD210"/>
          </w:pPr>
          <w:r w:rsidRPr="00DD21AF">
            <w:rPr>
              <w:rStyle w:val="Tekstvantijdelijkeaanduiding"/>
              <w:color w:val="ED7D31" w:themeColor="accent2"/>
            </w:rPr>
            <w:t>E-mail</w:t>
          </w:r>
          <w:r>
            <w:rPr>
              <w:rStyle w:val="Tekstvantijdelijkeaanduiding"/>
              <w:color w:val="ED7D31" w:themeColor="accent2"/>
            </w:rPr>
            <w:t xml:space="preserve"> </w:t>
          </w:r>
          <w:r w:rsidRPr="00DD21AF">
            <w:rPr>
              <w:rStyle w:val="Tekstvantijdelijkeaanduiding"/>
              <w:color w:val="ED7D31" w:themeColor="accent2"/>
            </w:rPr>
            <w:t>ad</w:t>
          </w:r>
          <w:r>
            <w:rPr>
              <w:rStyle w:val="Tekstvantijdelijkeaanduiding"/>
              <w:color w:val="ED7D31" w:themeColor="accent2"/>
            </w:rPr>
            <w:t>d</w:t>
          </w:r>
          <w:r w:rsidRPr="00DD21AF">
            <w:rPr>
              <w:rStyle w:val="Tekstvantijdelijkeaanduiding"/>
              <w:color w:val="ED7D31" w:themeColor="accent2"/>
            </w:rPr>
            <w:t>res</w:t>
          </w:r>
          <w:r>
            <w:rPr>
              <w:rStyle w:val="Tekstvantijdelijkeaanduiding"/>
              <w:color w:val="ED7D31" w:themeColor="accent2"/>
            </w:rPr>
            <w:t>s to send the invoice to</w:t>
          </w:r>
        </w:p>
      </w:docPartBody>
    </w:docPart>
    <w:docPart>
      <w:docPartPr>
        <w:name w:val="6F8B2510732742DA979F6C95B06005A4"/>
        <w:category>
          <w:name w:val="Algemeen"/>
          <w:gallery w:val="placeholder"/>
        </w:category>
        <w:types>
          <w:type w:val="bbPlcHdr"/>
        </w:types>
        <w:behaviors>
          <w:behavior w:val="content"/>
        </w:behaviors>
        <w:guid w:val="{B7C34AB0-BD45-4228-A09A-165EC59C81D2}"/>
      </w:docPartPr>
      <w:docPartBody>
        <w:p w:rsidR="00C068CD" w:rsidRDefault="002355D1" w:rsidP="002355D1">
          <w:pPr>
            <w:pStyle w:val="6F8B2510732742DA979F6C95B06005A410"/>
          </w:pPr>
          <w:r>
            <w:rPr>
              <w:rStyle w:val="Tekstvantijdelijkeaanduiding"/>
              <w:color w:val="ED7D31" w:themeColor="accent2"/>
            </w:rPr>
            <w:t xml:space="preserve">Invoice </w:t>
          </w:r>
          <w:r w:rsidRPr="00DD21AF">
            <w:rPr>
              <w:rStyle w:val="Tekstvantijdelijkeaanduiding"/>
              <w:color w:val="ED7D31" w:themeColor="accent2"/>
            </w:rPr>
            <w:t>ad</w:t>
          </w:r>
          <w:r>
            <w:rPr>
              <w:rStyle w:val="Tekstvantijdelijkeaanduiding"/>
              <w:color w:val="ED7D31" w:themeColor="accent2"/>
            </w:rPr>
            <w:t>d</w:t>
          </w:r>
          <w:r w:rsidRPr="00DD21AF">
            <w:rPr>
              <w:rStyle w:val="Tekstvantijdelijkeaanduiding"/>
              <w:color w:val="ED7D31" w:themeColor="accent2"/>
            </w:rPr>
            <w:t>res</w:t>
          </w:r>
          <w:r>
            <w:rPr>
              <w:rStyle w:val="Tekstvantijdelijkeaanduiding"/>
              <w:color w:val="ED7D31" w:themeColor="accent2"/>
            </w:rPr>
            <w:t>s</w:t>
          </w:r>
        </w:p>
      </w:docPartBody>
    </w:docPart>
    <w:docPart>
      <w:docPartPr>
        <w:name w:val="91C09739C7404DDEA74AC061C6788C61"/>
        <w:category>
          <w:name w:val="Algemeen"/>
          <w:gallery w:val="placeholder"/>
        </w:category>
        <w:types>
          <w:type w:val="bbPlcHdr"/>
        </w:types>
        <w:behaviors>
          <w:behavior w:val="content"/>
        </w:behaviors>
        <w:guid w:val="{18543A96-FD42-422E-B34C-4BB01E29DDC6}"/>
      </w:docPartPr>
      <w:docPartBody>
        <w:p w:rsidR="00C068CD" w:rsidRDefault="002355D1" w:rsidP="002355D1">
          <w:pPr>
            <w:pStyle w:val="91C09739C7404DDEA74AC061C6788C6110"/>
          </w:pPr>
          <w:r>
            <w:rPr>
              <w:rStyle w:val="Tekstvantijdelijkeaanduiding"/>
              <w:color w:val="ED7D31" w:themeColor="accent2"/>
            </w:rPr>
            <w:t>ZIP code and address</w:t>
          </w:r>
        </w:p>
      </w:docPartBody>
    </w:docPart>
    <w:docPart>
      <w:docPartPr>
        <w:name w:val="75B0441457A848ACB359EBED91DBB4B8"/>
        <w:category>
          <w:name w:val="Algemeen"/>
          <w:gallery w:val="placeholder"/>
        </w:category>
        <w:types>
          <w:type w:val="bbPlcHdr"/>
        </w:types>
        <w:behaviors>
          <w:behavior w:val="content"/>
        </w:behaviors>
        <w:guid w:val="{0AFADE98-5F9F-4128-9C65-B2F3F7B0BC7D}"/>
      </w:docPartPr>
      <w:docPartBody>
        <w:p w:rsidR="00C068CD" w:rsidRDefault="002355D1" w:rsidP="002355D1">
          <w:pPr>
            <w:pStyle w:val="75B0441457A848ACB359EBED91DBB4B810"/>
          </w:pPr>
          <w:r>
            <w:rPr>
              <w:rStyle w:val="Tekstvantijdelijkeaanduiding"/>
              <w:color w:val="ED7D31" w:themeColor="accent2"/>
            </w:rPr>
            <w:t>Country</w:t>
          </w:r>
        </w:p>
      </w:docPartBody>
    </w:docPart>
    <w:docPart>
      <w:docPartPr>
        <w:name w:val="B8382F0704E942688ABA506F1B5909B4"/>
        <w:category>
          <w:name w:val="Algemeen"/>
          <w:gallery w:val="placeholder"/>
        </w:category>
        <w:types>
          <w:type w:val="bbPlcHdr"/>
        </w:types>
        <w:behaviors>
          <w:behavior w:val="content"/>
        </w:behaviors>
        <w:guid w:val="{A5546F7C-A364-4457-89EC-12231075A56C}"/>
      </w:docPartPr>
      <w:docPartBody>
        <w:p w:rsidR="00C068CD" w:rsidRDefault="002355D1" w:rsidP="002355D1">
          <w:pPr>
            <w:pStyle w:val="B8382F0704E942688ABA506F1B5909B410"/>
          </w:pPr>
          <w:r>
            <w:rPr>
              <w:rStyle w:val="Tekstvantijdelijkeaanduiding"/>
              <w:color w:val="ED7D31" w:themeColor="accent2"/>
            </w:rPr>
            <w:t>Payment description</w:t>
          </w:r>
        </w:p>
      </w:docPartBody>
    </w:docPart>
    <w:docPart>
      <w:docPartPr>
        <w:name w:val="4B600222FE1C424F983D3E0B275454BD"/>
        <w:category>
          <w:name w:val="Algemeen"/>
          <w:gallery w:val="placeholder"/>
        </w:category>
        <w:types>
          <w:type w:val="bbPlcHdr"/>
        </w:types>
        <w:behaviors>
          <w:behavior w:val="content"/>
        </w:behaviors>
        <w:guid w:val="{96499560-F904-4F4A-AF8E-5905F7E72AFE}"/>
      </w:docPartPr>
      <w:docPartBody>
        <w:p w:rsidR="00C068CD" w:rsidRDefault="002355D1" w:rsidP="002355D1">
          <w:pPr>
            <w:pStyle w:val="4B600222FE1C424F983D3E0B275454BD10"/>
          </w:pPr>
          <w:r>
            <w:rPr>
              <w:rStyle w:val="Tekstvantijdelijkeaanduiding"/>
              <w:color w:val="ED7D31" w:themeColor="accent2"/>
            </w:rPr>
            <w:t>Eventual additional description</w:t>
          </w:r>
        </w:p>
      </w:docPartBody>
    </w:docPart>
    <w:docPart>
      <w:docPartPr>
        <w:name w:val="5CC29861912A480FBDF0598D196A9E26"/>
        <w:category>
          <w:name w:val="Algemeen"/>
          <w:gallery w:val="placeholder"/>
        </w:category>
        <w:types>
          <w:type w:val="bbPlcHdr"/>
        </w:types>
        <w:behaviors>
          <w:behavior w:val="content"/>
        </w:behaviors>
        <w:guid w:val="{472B1593-5A84-4BB4-BF47-003E076D06ED}"/>
      </w:docPartPr>
      <w:docPartBody>
        <w:p w:rsidR="00C068CD" w:rsidRDefault="002355D1" w:rsidP="002355D1">
          <w:pPr>
            <w:pStyle w:val="5CC29861912A480FBDF0598D196A9E2610"/>
          </w:pPr>
          <w:r w:rsidRPr="004700CE">
            <w:rPr>
              <w:rStyle w:val="Tekstvantijdelijkeaanduiding"/>
              <w:color w:val="ED7D31" w:themeColor="accent2"/>
            </w:rPr>
            <w:t>Contact person fort he new PO number</w:t>
          </w:r>
        </w:p>
      </w:docPartBody>
    </w:docPart>
    <w:docPart>
      <w:docPartPr>
        <w:name w:val="F756CA90E446401C86311DD29EF0749F"/>
        <w:category>
          <w:name w:val="Algemeen"/>
          <w:gallery w:val="placeholder"/>
        </w:category>
        <w:types>
          <w:type w:val="bbPlcHdr"/>
        </w:types>
        <w:behaviors>
          <w:behavior w:val="content"/>
        </w:behaviors>
        <w:guid w:val="{259AC139-0EC7-4E6F-9743-E4355340B3D8}"/>
      </w:docPartPr>
      <w:docPartBody>
        <w:p w:rsidR="00C068CD" w:rsidRDefault="002355D1" w:rsidP="002355D1">
          <w:pPr>
            <w:pStyle w:val="F756CA90E446401C86311DD29EF0749F10"/>
          </w:pPr>
          <w:r>
            <w:rPr>
              <w:rStyle w:val="Tekstvantijdelijkeaanduiding"/>
              <w:color w:val="ED7D31" w:themeColor="accent2"/>
            </w:rPr>
            <w:t>Chamber of Commerce registration number</w:t>
          </w:r>
        </w:p>
      </w:docPartBody>
    </w:docPart>
    <w:docPart>
      <w:docPartPr>
        <w:name w:val="A49A4E4BF99040CE8D93490668A99BF8"/>
        <w:category>
          <w:name w:val="Algemeen"/>
          <w:gallery w:val="placeholder"/>
        </w:category>
        <w:types>
          <w:type w:val="bbPlcHdr"/>
        </w:types>
        <w:behaviors>
          <w:behavior w:val="content"/>
        </w:behaviors>
        <w:guid w:val="{43B6A457-699F-429A-B2A5-417C2CDD39D9}"/>
      </w:docPartPr>
      <w:docPartBody>
        <w:p w:rsidR="00C068CD" w:rsidRDefault="002355D1" w:rsidP="002355D1">
          <w:pPr>
            <w:pStyle w:val="A49A4E4BF99040CE8D93490668A99BF810"/>
          </w:pPr>
          <w:r>
            <w:rPr>
              <w:rStyle w:val="Tekstvantijdelijkeaanduiding"/>
              <w:color w:val="ED7D31" w:themeColor="accent2"/>
            </w:rPr>
            <w:t>VAT registration number</w:t>
          </w:r>
        </w:p>
      </w:docPartBody>
    </w:docPart>
    <w:docPart>
      <w:docPartPr>
        <w:name w:val="B7449A04F32D40079F1D65AACAC9A2E5"/>
        <w:category>
          <w:name w:val="Algemeen"/>
          <w:gallery w:val="placeholder"/>
        </w:category>
        <w:types>
          <w:type w:val="bbPlcHdr"/>
        </w:types>
        <w:behaviors>
          <w:behavior w:val="content"/>
        </w:behaviors>
        <w:guid w:val="{85013363-AAE8-4775-986D-E68CED7B716A}"/>
      </w:docPartPr>
      <w:docPartBody>
        <w:p w:rsidR="00C068CD" w:rsidRDefault="002355D1" w:rsidP="002355D1">
          <w:pPr>
            <w:pStyle w:val="B7449A04F32D40079F1D65AACAC9A2E59"/>
          </w:pPr>
          <w:r>
            <w:rPr>
              <w:rStyle w:val="Tekstvantijdelijkeaanduiding"/>
              <w:color w:val="ED7D31" w:themeColor="accent2"/>
            </w:rPr>
            <w:t>Enter your own agreement</w:t>
          </w:r>
        </w:p>
      </w:docPartBody>
    </w:docPart>
    <w:docPart>
      <w:docPartPr>
        <w:name w:val="E19B657FEA514A01BF762265EC046A83"/>
        <w:category>
          <w:name w:val="Algemeen"/>
          <w:gallery w:val="placeholder"/>
        </w:category>
        <w:types>
          <w:type w:val="bbPlcHdr"/>
        </w:types>
        <w:behaviors>
          <w:behavior w:val="content"/>
        </w:behaviors>
        <w:guid w:val="{E4A9B397-948F-42E7-8CE1-0F28E0116BF3}"/>
      </w:docPartPr>
      <w:docPartBody>
        <w:p w:rsidR="00C068CD" w:rsidRDefault="002355D1" w:rsidP="002355D1">
          <w:pPr>
            <w:pStyle w:val="E19B657FEA514A01BF762265EC046A838"/>
          </w:pPr>
          <w:r>
            <w:rPr>
              <w:rStyle w:val="Tekstvantijdelijkeaanduiding"/>
              <w:color w:val="ED7D31" w:themeColor="accent2"/>
            </w:rPr>
            <w:t>Attach Annex 2</w:t>
          </w:r>
        </w:p>
      </w:docPartBody>
    </w:docPart>
    <w:docPart>
      <w:docPartPr>
        <w:name w:val="32FDF82757694B39B5926D81B4C5209C"/>
        <w:category>
          <w:name w:val="Algemeen"/>
          <w:gallery w:val="placeholder"/>
        </w:category>
        <w:types>
          <w:type w:val="bbPlcHdr"/>
        </w:types>
        <w:behaviors>
          <w:behavior w:val="content"/>
        </w:behaviors>
        <w:guid w:val="{43D21D10-9D61-49FD-8CAB-63A0A8B2188A}"/>
      </w:docPartPr>
      <w:docPartBody>
        <w:p w:rsidR="00C068CD" w:rsidRDefault="002355D1" w:rsidP="002355D1">
          <w:pPr>
            <w:pStyle w:val="32FDF82757694B39B5926D81B4C5209C6"/>
          </w:pPr>
          <w:r>
            <w:rPr>
              <w:rStyle w:val="Tekstvantijdelijkeaanduiding"/>
              <w:color w:val="ED7D31" w:themeColor="accent2"/>
            </w:rPr>
            <w:t>Attach Annex 3</w:t>
          </w:r>
        </w:p>
      </w:docPartBody>
    </w:docPart>
    <w:docPart>
      <w:docPartPr>
        <w:name w:val="AF752E4C09B04852ACBEE9DA30148CD8"/>
        <w:category>
          <w:name w:val="Algemeen"/>
          <w:gallery w:val="placeholder"/>
        </w:category>
        <w:types>
          <w:type w:val="bbPlcHdr"/>
        </w:types>
        <w:behaviors>
          <w:behavior w:val="content"/>
        </w:behaviors>
        <w:guid w:val="{C218F3B8-7743-4C7E-9147-9660BBA07EAD}"/>
      </w:docPartPr>
      <w:docPartBody>
        <w:p w:rsidR="00C068CD" w:rsidRDefault="002355D1" w:rsidP="002355D1">
          <w:pPr>
            <w:pStyle w:val="AF752E4C09B04852ACBEE9DA30148CD86"/>
          </w:pPr>
          <w:r>
            <w:rPr>
              <w:rStyle w:val="Tekstvantijdelijkeaanduiding"/>
              <w:color w:val="ED7D31" w:themeColor="accent2"/>
            </w:rPr>
            <w:t>Name Party</w:t>
          </w:r>
        </w:p>
      </w:docPartBody>
    </w:docPart>
    <w:docPart>
      <w:docPartPr>
        <w:name w:val="F90C181560224EC58C0C4DF176F99050"/>
        <w:category>
          <w:name w:val="Algemeen"/>
          <w:gallery w:val="placeholder"/>
        </w:category>
        <w:types>
          <w:type w:val="bbPlcHdr"/>
        </w:types>
        <w:behaviors>
          <w:behavior w:val="content"/>
        </w:behaviors>
        <w:guid w:val="{46F2358F-77CB-451B-9AB4-1F6A03E78678}"/>
      </w:docPartPr>
      <w:docPartBody>
        <w:p w:rsidR="00C068CD" w:rsidRDefault="002355D1" w:rsidP="002355D1">
          <w:pPr>
            <w:pStyle w:val="F90C181560224EC58C0C4DF176F990506"/>
          </w:pPr>
          <w:r>
            <w:rPr>
              <w:rStyle w:val="Tekstvantijdelijkeaanduiding"/>
              <w:color w:val="ED7D31" w:themeColor="accent2"/>
            </w:rPr>
            <w:t>Description of Background Information</w:t>
          </w:r>
        </w:p>
      </w:docPartBody>
    </w:docPart>
    <w:docPart>
      <w:docPartPr>
        <w:name w:val="1EF0F7B532CA488EBFAA8CBC6CBA8552"/>
        <w:category>
          <w:name w:val="Algemeen"/>
          <w:gallery w:val="placeholder"/>
        </w:category>
        <w:types>
          <w:type w:val="bbPlcHdr"/>
        </w:types>
        <w:behaviors>
          <w:behavior w:val="content"/>
        </w:behaviors>
        <w:guid w:val="{6B617C23-0A21-461C-8592-D658B9545CFA}"/>
      </w:docPartPr>
      <w:docPartBody>
        <w:p w:rsidR="00C068CD" w:rsidRDefault="002355D1" w:rsidP="002355D1">
          <w:pPr>
            <w:pStyle w:val="1EF0F7B532CA488EBFAA8CBC6CBA85526"/>
          </w:pPr>
          <w:r>
            <w:rPr>
              <w:rStyle w:val="Tekstvantijdelijkeaanduiding"/>
              <w:color w:val="ED7D31" w:themeColor="accent2"/>
            </w:rPr>
            <w:t>Explanation</w:t>
          </w:r>
        </w:p>
      </w:docPartBody>
    </w:docPart>
    <w:docPart>
      <w:docPartPr>
        <w:name w:val="946D81F3A29D4299B533D3709F0164A4"/>
        <w:category>
          <w:name w:val="Algemeen"/>
          <w:gallery w:val="placeholder"/>
        </w:category>
        <w:types>
          <w:type w:val="bbPlcHdr"/>
        </w:types>
        <w:behaviors>
          <w:behavior w:val="content"/>
        </w:behaviors>
        <w:guid w:val="{3C4CDF5F-7733-4326-8C5E-BB7B5D99DE36}"/>
      </w:docPartPr>
      <w:docPartBody>
        <w:p w:rsidR="00C068CD" w:rsidRDefault="002355D1" w:rsidP="002355D1">
          <w:pPr>
            <w:pStyle w:val="946D81F3A29D4299B533D3709F0164A45"/>
          </w:pPr>
          <w:r>
            <w:rPr>
              <w:rStyle w:val="Tekstvantijdelijkeaanduiding"/>
              <w:color w:val="ED7D31" w:themeColor="accent2"/>
            </w:rPr>
            <w:t>Name Party</w:t>
          </w:r>
        </w:p>
      </w:docPartBody>
    </w:docPart>
    <w:docPart>
      <w:docPartPr>
        <w:name w:val="8295689D36D94966BDA978DBEDDCE314"/>
        <w:category>
          <w:name w:val="Algemeen"/>
          <w:gallery w:val="placeholder"/>
        </w:category>
        <w:types>
          <w:type w:val="bbPlcHdr"/>
        </w:types>
        <w:behaviors>
          <w:behavior w:val="content"/>
        </w:behaviors>
        <w:guid w:val="{91A31189-9A56-4C40-9FD0-D76942664F2B}"/>
      </w:docPartPr>
      <w:docPartBody>
        <w:p w:rsidR="00C068CD" w:rsidRDefault="002355D1" w:rsidP="002355D1">
          <w:pPr>
            <w:pStyle w:val="8295689D36D94966BDA978DBEDDCE3145"/>
          </w:pPr>
          <w:r>
            <w:rPr>
              <w:rStyle w:val="Tekstvantijdelijkeaanduiding"/>
              <w:color w:val="ED7D31" w:themeColor="accent2"/>
            </w:rPr>
            <w:t>Description of Background Information</w:t>
          </w:r>
        </w:p>
      </w:docPartBody>
    </w:docPart>
    <w:docPart>
      <w:docPartPr>
        <w:name w:val="3CAADEFD04DE4C189A3A2209338BAEE3"/>
        <w:category>
          <w:name w:val="Algemeen"/>
          <w:gallery w:val="placeholder"/>
        </w:category>
        <w:types>
          <w:type w:val="bbPlcHdr"/>
        </w:types>
        <w:behaviors>
          <w:behavior w:val="content"/>
        </w:behaviors>
        <w:guid w:val="{51F75CEB-78F5-4065-B78C-F53D834036BD}"/>
      </w:docPartPr>
      <w:docPartBody>
        <w:p w:rsidR="00C068CD" w:rsidRDefault="002355D1" w:rsidP="002355D1">
          <w:pPr>
            <w:pStyle w:val="3CAADEFD04DE4C189A3A2209338BAEE35"/>
          </w:pPr>
          <w:r>
            <w:rPr>
              <w:rStyle w:val="Tekstvantijdelijkeaanduiding"/>
              <w:color w:val="ED7D31" w:themeColor="accent2"/>
            </w:rPr>
            <w:t>Explanation</w:t>
          </w:r>
        </w:p>
      </w:docPartBody>
    </w:docPart>
    <w:docPart>
      <w:docPartPr>
        <w:name w:val="E90BF626A3A34D31ACF5FABAD53B9EB3"/>
        <w:category>
          <w:name w:val="Algemeen"/>
          <w:gallery w:val="placeholder"/>
        </w:category>
        <w:types>
          <w:type w:val="bbPlcHdr"/>
        </w:types>
        <w:behaviors>
          <w:behavior w:val="content"/>
        </w:behaviors>
        <w:guid w:val="{C109CE87-9A4D-464B-AA4A-AB6C463053E2}"/>
      </w:docPartPr>
      <w:docPartBody>
        <w:p w:rsidR="00C068CD" w:rsidRDefault="002355D1" w:rsidP="002355D1">
          <w:pPr>
            <w:pStyle w:val="E90BF626A3A34D31ACF5FABAD53B9EB35"/>
          </w:pPr>
          <w:r>
            <w:rPr>
              <w:rStyle w:val="Tekstvantijdelijkeaanduiding"/>
              <w:color w:val="ED7D31" w:themeColor="accent2"/>
            </w:rPr>
            <w:t>Name Party</w:t>
          </w:r>
        </w:p>
      </w:docPartBody>
    </w:docPart>
    <w:docPart>
      <w:docPartPr>
        <w:name w:val="7DBA35F80E84427195EAD232FC9E24EF"/>
        <w:category>
          <w:name w:val="Algemeen"/>
          <w:gallery w:val="placeholder"/>
        </w:category>
        <w:types>
          <w:type w:val="bbPlcHdr"/>
        </w:types>
        <w:behaviors>
          <w:behavior w:val="content"/>
        </w:behaviors>
        <w:guid w:val="{A6D1A756-FFBF-4F7F-93FC-4EB3860DC984}"/>
      </w:docPartPr>
      <w:docPartBody>
        <w:p w:rsidR="00C068CD" w:rsidRDefault="002355D1" w:rsidP="002355D1">
          <w:pPr>
            <w:pStyle w:val="7DBA35F80E84427195EAD232FC9E24EF5"/>
          </w:pPr>
          <w:r>
            <w:rPr>
              <w:rStyle w:val="Tekstvantijdelijkeaanduiding"/>
              <w:color w:val="ED7D31" w:themeColor="accent2"/>
            </w:rPr>
            <w:t>Description of Background Information</w:t>
          </w:r>
        </w:p>
      </w:docPartBody>
    </w:docPart>
    <w:docPart>
      <w:docPartPr>
        <w:name w:val="08672AEA5DF64503974BF49CA71F83A5"/>
        <w:category>
          <w:name w:val="Algemeen"/>
          <w:gallery w:val="placeholder"/>
        </w:category>
        <w:types>
          <w:type w:val="bbPlcHdr"/>
        </w:types>
        <w:behaviors>
          <w:behavior w:val="content"/>
        </w:behaviors>
        <w:guid w:val="{432BDD16-32BA-4A95-9066-FCAA900E53CD}"/>
      </w:docPartPr>
      <w:docPartBody>
        <w:p w:rsidR="00C068CD" w:rsidRDefault="002355D1" w:rsidP="002355D1">
          <w:pPr>
            <w:pStyle w:val="08672AEA5DF64503974BF49CA71F83A55"/>
          </w:pPr>
          <w:r>
            <w:rPr>
              <w:rStyle w:val="Tekstvantijdelijkeaanduiding"/>
              <w:color w:val="ED7D31" w:themeColor="accent2"/>
            </w:rPr>
            <w:t>Explanation</w:t>
          </w:r>
        </w:p>
      </w:docPartBody>
    </w:docPart>
    <w:docPart>
      <w:docPartPr>
        <w:name w:val="E448F4C05CB64612A09C284722B70F33"/>
        <w:category>
          <w:name w:val="Algemeen"/>
          <w:gallery w:val="placeholder"/>
        </w:category>
        <w:types>
          <w:type w:val="bbPlcHdr"/>
        </w:types>
        <w:behaviors>
          <w:behavior w:val="content"/>
        </w:behaviors>
        <w:guid w:val="{5D9B340D-ADFB-49B0-AFD2-FA51033618C6}"/>
      </w:docPartPr>
      <w:docPartBody>
        <w:p w:rsidR="00B83927" w:rsidRDefault="002355D1" w:rsidP="002355D1">
          <w:pPr>
            <w:pStyle w:val="E448F4C05CB64612A09C284722B70F333"/>
          </w:pPr>
          <w:r w:rsidRPr="00845E36">
            <w:rPr>
              <w:b/>
              <w:color w:val="ED7D31" w:themeColor="accent2"/>
            </w:rPr>
            <w:t>Place district court</w:t>
          </w:r>
        </w:p>
      </w:docPartBody>
    </w:docPart>
    <w:docPart>
      <w:docPartPr>
        <w:name w:val="6DD86CCBC3A74207A61ACA6177DC044B"/>
        <w:category>
          <w:name w:val="Algemeen"/>
          <w:gallery w:val="placeholder"/>
        </w:category>
        <w:types>
          <w:type w:val="bbPlcHdr"/>
        </w:types>
        <w:behaviors>
          <w:behavior w:val="content"/>
        </w:behaviors>
        <w:guid w:val="{EBD2ABA9-3B74-4B2C-AA3C-2C0095BEEB5A}"/>
      </w:docPartPr>
      <w:docPartBody>
        <w:p w:rsidR="00B83927" w:rsidRDefault="002355D1" w:rsidP="002355D1">
          <w:pPr>
            <w:pStyle w:val="6DD86CCBC3A74207A61ACA6177DC044B2"/>
          </w:pPr>
          <w:r>
            <w:rPr>
              <w:rStyle w:val="Tekstvantijdelijkeaanduiding"/>
              <w:b/>
              <w:color w:val="ED7D31" w:themeColor="accent2"/>
            </w:rPr>
            <w:t>Project stakeholder</w:t>
          </w:r>
        </w:p>
      </w:docPartBody>
    </w:docPart>
    <w:docPart>
      <w:docPartPr>
        <w:name w:val="06FB4096042F41C79C9C7EF3977496CD"/>
        <w:category>
          <w:name w:val="Algemeen"/>
          <w:gallery w:val="placeholder"/>
        </w:category>
        <w:types>
          <w:type w:val="bbPlcHdr"/>
        </w:types>
        <w:behaviors>
          <w:behavior w:val="content"/>
        </w:behaviors>
        <w:guid w:val="{01411B24-B089-4192-AD27-BC63EE5DC770}"/>
      </w:docPartPr>
      <w:docPartBody>
        <w:p w:rsidR="00B83927" w:rsidRDefault="002355D1" w:rsidP="002355D1">
          <w:pPr>
            <w:pStyle w:val="06FB4096042F41C79C9C7EF3977496CD2"/>
          </w:pPr>
          <w:r>
            <w:rPr>
              <w:rStyle w:val="Tekstvantijdelijkeaanduiding"/>
              <w:b/>
              <w:color w:val="ED7D31" w:themeColor="accent2"/>
            </w:rPr>
            <w:t>Place &amp; Date</w:t>
          </w:r>
        </w:p>
      </w:docPartBody>
    </w:docPart>
    <w:docPart>
      <w:docPartPr>
        <w:name w:val="DB223816D75D4F7C8491726E360D6F51"/>
        <w:category>
          <w:name w:val="Algemeen"/>
          <w:gallery w:val="placeholder"/>
        </w:category>
        <w:types>
          <w:type w:val="bbPlcHdr"/>
        </w:types>
        <w:behaviors>
          <w:behavior w:val="content"/>
        </w:behaviors>
        <w:guid w:val="{B69CC76C-4397-4E50-BF5E-FDE2FF039BAE}"/>
      </w:docPartPr>
      <w:docPartBody>
        <w:p w:rsidR="00B83927" w:rsidRDefault="002355D1" w:rsidP="002355D1">
          <w:pPr>
            <w:pStyle w:val="DB223816D75D4F7C8491726E360D6F512"/>
          </w:pPr>
          <w:r>
            <w:rPr>
              <w:rStyle w:val="Tekstvantijdelijkeaanduiding"/>
              <w:b/>
              <w:color w:val="ED7D31" w:themeColor="accent2"/>
            </w:rPr>
            <w:t>Signature</w:t>
          </w:r>
        </w:p>
      </w:docPartBody>
    </w:docPart>
    <w:docPart>
      <w:docPartPr>
        <w:name w:val="4385BD9B03F74DFB89D6DE9695CF8BB2"/>
        <w:category>
          <w:name w:val="Algemeen"/>
          <w:gallery w:val="placeholder"/>
        </w:category>
        <w:types>
          <w:type w:val="bbPlcHdr"/>
        </w:types>
        <w:behaviors>
          <w:behavior w:val="content"/>
        </w:behaviors>
        <w:guid w:val="{A7EC7448-69DC-4CA4-88A4-509DE3C91BE8}"/>
      </w:docPartPr>
      <w:docPartBody>
        <w:p w:rsidR="00B83927" w:rsidRDefault="002355D1" w:rsidP="002355D1">
          <w:pPr>
            <w:pStyle w:val="4385BD9B03F74DFB89D6DE9695CF8BB22"/>
          </w:pPr>
          <w:r>
            <w:rPr>
              <w:rStyle w:val="Tekstvantijdelijkeaanduiding"/>
              <w:b/>
              <w:color w:val="ED7D31" w:themeColor="accent2"/>
            </w:rPr>
            <w:t>Name Legal representative, function</w:t>
          </w:r>
        </w:p>
      </w:docPartBody>
    </w:docPart>
    <w:docPart>
      <w:docPartPr>
        <w:name w:val="B20CAC9DDAA846B58D432FF7B78513C2"/>
        <w:category>
          <w:name w:val="Algemeen"/>
          <w:gallery w:val="placeholder"/>
        </w:category>
        <w:types>
          <w:type w:val="bbPlcHdr"/>
        </w:types>
        <w:behaviors>
          <w:behavior w:val="content"/>
        </w:behaviors>
        <w:guid w:val="{1193D867-7D8C-4DBA-B526-AD70121F6BC6}"/>
      </w:docPartPr>
      <w:docPartBody>
        <w:p w:rsidR="0013724F" w:rsidRDefault="0013724F" w:rsidP="0013724F">
          <w:pPr>
            <w:pStyle w:val="B20CAC9DDAA846B58D432FF7B78513C2"/>
          </w:pPr>
          <w:r>
            <w:rPr>
              <w:rStyle w:val="Tekstvantijdelijkeaanduiding"/>
              <w:color w:val="ED7D31" w:themeColor="accent2"/>
            </w:rPr>
            <w:t>[TITle</w:t>
          </w:r>
          <w:r w:rsidRPr="000778CF">
            <w:rPr>
              <w:rStyle w:val="Tekstvantijdelijkeaanduiding"/>
              <w:color w:val="ED7D31" w:themeColor="accent2"/>
            </w:rPr>
            <w:t>]</w:t>
          </w:r>
        </w:p>
      </w:docPartBody>
    </w:docPart>
    <w:docPart>
      <w:docPartPr>
        <w:name w:val="638CFC5E39974590974B660AB030ECD2"/>
        <w:category>
          <w:name w:val="Algemeen"/>
          <w:gallery w:val="placeholder"/>
        </w:category>
        <w:types>
          <w:type w:val="bbPlcHdr"/>
        </w:types>
        <w:behaviors>
          <w:behavior w:val="content"/>
        </w:behaviors>
        <w:guid w:val="{4A6D6BF5-95FF-4F26-AC56-E3564F4D3C72}"/>
      </w:docPartPr>
      <w:docPartBody>
        <w:p w:rsidR="004F3D3C" w:rsidRDefault="004F3D3C" w:rsidP="004F3D3C">
          <w:pPr>
            <w:pStyle w:val="638CFC5E39974590974B660AB030ECD2"/>
          </w:pPr>
          <w:r w:rsidRPr="0056195E">
            <w:rPr>
              <w:b/>
            </w:rPr>
            <w:t>[</w:t>
          </w:r>
          <w:r w:rsidRPr="0056195E">
            <w:rPr>
              <w:rStyle w:val="Tekstvantijdelijkeaanduiding"/>
              <w:b/>
            </w:rPr>
            <w:t>project titel]</w:t>
          </w:r>
        </w:p>
      </w:docPartBody>
    </w:docPart>
    <w:docPart>
      <w:docPartPr>
        <w:name w:val="B4EFC25588DD4E4E80E1BF655C30FE52"/>
        <w:category>
          <w:name w:val="Algemeen"/>
          <w:gallery w:val="placeholder"/>
        </w:category>
        <w:types>
          <w:type w:val="bbPlcHdr"/>
        </w:types>
        <w:behaviors>
          <w:behavior w:val="content"/>
        </w:behaviors>
        <w:guid w:val="{56C43E0F-D4C8-4754-9FC0-98EB9FD9FDC0}"/>
      </w:docPartPr>
      <w:docPartBody>
        <w:p w:rsidR="004F3D3C" w:rsidRDefault="004F3D3C" w:rsidP="004F3D3C">
          <w:pPr>
            <w:pStyle w:val="B4EFC25588DD4E4E80E1BF655C30FE52"/>
          </w:pPr>
          <w:r w:rsidRPr="00016D16">
            <w:rPr>
              <w:rStyle w:val="Tekstvantijdelijkeaanduiding"/>
              <w:rFonts w:eastAsia="Times New Roman" w:cs="Times New Roman"/>
              <w:color w:val="ED7D31" w:themeColor="accent2"/>
            </w:rPr>
            <w:t>[project title]</w:t>
          </w:r>
        </w:p>
      </w:docPartBody>
    </w:docPart>
    <w:docPart>
      <w:docPartPr>
        <w:name w:val="A5DE5CFBB5EF44DFA39D76F580C6D9F3"/>
        <w:category>
          <w:name w:val="Algemeen"/>
          <w:gallery w:val="placeholder"/>
        </w:category>
        <w:types>
          <w:type w:val="bbPlcHdr"/>
        </w:types>
        <w:behaviors>
          <w:behavior w:val="content"/>
        </w:behaviors>
        <w:guid w:val="{60259D7F-F1A9-4F7D-8228-900776DF0D47}"/>
      </w:docPartPr>
      <w:docPartBody>
        <w:p w:rsidR="004F3D3C" w:rsidRDefault="004F3D3C" w:rsidP="004F3D3C">
          <w:pPr>
            <w:pStyle w:val="A5DE5CFBB5EF44DFA39D76F580C6D9F3"/>
          </w:pPr>
          <w:r w:rsidRPr="00016D16">
            <w:rPr>
              <w:rStyle w:val="Tekstvantijdelijkeaanduiding"/>
              <w:rFonts w:eastAsia="Times New Roman" w:cs="Times New Roman"/>
              <w:color w:val="ED7D31" w:themeColor="accent2"/>
              <w:szCs w:val="19"/>
            </w:rPr>
            <w:t>[Name Project Stakeholder]</w:t>
          </w:r>
        </w:p>
      </w:docPartBody>
    </w:docPart>
    <w:docPart>
      <w:docPartPr>
        <w:name w:val="9A31A2DED69B495FB4545CF3CDB62D27"/>
        <w:category>
          <w:name w:val="Algemeen"/>
          <w:gallery w:val="placeholder"/>
        </w:category>
        <w:types>
          <w:type w:val="bbPlcHdr"/>
        </w:types>
        <w:behaviors>
          <w:behavior w:val="content"/>
        </w:behaviors>
        <w:guid w:val="{DD5B13FF-6F26-480E-AFFF-884D03390160}"/>
      </w:docPartPr>
      <w:docPartBody>
        <w:p w:rsidR="004F3D3C" w:rsidRDefault="004F3D3C" w:rsidP="004F3D3C">
          <w:pPr>
            <w:pStyle w:val="9A31A2DED69B495FB4545CF3CDB62D27"/>
          </w:pPr>
          <w:r w:rsidRPr="00016D16">
            <w:rPr>
              <w:rStyle w:val="Tekstvantijdelijkeaanduiding"/>
              <w:rFonts w:eastAsia="Times New Roman" w:cs="Times New Roman"/>
              <w:color w:val="ED7D31" w:themeColor="accent2"/>
              <w:szCs w:val="19"/>
            </w:rPr>
            <w:t>[address]</w:t>
          </w:r>
        </w:p>
      </w:docPartBody>
    </w:docPart>
    <w:docPart>
      <w:docPartPr>
        <w:name w:val="FF7D7D994434452296617E6E01997C1A"/>
        <w:category>
          <w:name w:val="Algemeen"/>
          <w:gallery w:val="placeholder"/>
        </w:category>
        <w:types>
          <w:type w:val="bbPlcHdr"/>
        </w:types>
        <w:behaviors>
          <w:behavior w:val="content"/>
        </w:behaviors>
        <w:guid w:val="{5F04E9E8-08A4-4F36-B001-69EB2D17D9E9}"/>
      </w:docPartPr>
      <w:docPartBody>
        <w:p w:rsidR="004F3D3C" w:rsidRDefault="004F3D3C" w:rsidP="004F3D3C">
          <w:pPr>
            <w:pStyle w:val="FF7D7D994434452296617E6E01997C1A"/>
          </w:pPr>
          <w:r w:rsidRPr="00016D16">
            <w:rPr>
              <w:rStyle w:val="Tekstvantijdelijkeaanduiding"/>
              <w:rFonts w:eastAsia="Times New Roman" w:cs="Times New Roman"/>
              <w:color w:val="ED7D31" w:themeColor="accent2"/>
              <w:szCs w:val="19"/>
            </w:rPr>
            <w:t>[country]</w:t>
          </w:r>
        </w:p>
      </w:docPartBody>
    </w:docPart>
    <w:docPart>
      <w:docPartPr>
        <w:name w:val="E6C15F38526F443C809299836E026157"/>
        <w:category>
          <w:name w:val="Algemeen"/>
          <w:gallery w:val="placeholder"/>
        </w:category>
        <w:types>
          <w:type w:val="bbPlcHdr"/>
        </w:types>
        <w:behaviors>
          <w:behavior w:val="content"/>
        </w:behaviors>
        <w:guid w:val="{3133A892-EBDF-4AB7-96B0-60B670E9DD5A}"/>
      </w:docPartPr>
      <w:docPartBody>
        <w:p w:rsidR="004F3D3C" w:rsidRDefault="004F3D3C" w:rsidP="004F3D3C">
          <w:pPr>
            <w:pStyle w:val="E6C15F38526F443C809299836E026157"/>
          </w:pPr>
          <w:r w:rsidRPr="00016D16">
            <w:rPr>
              <w:rStyle w:val="Tekstvantijdelijkeaanduiding"/>
              <w:rFonts w:eastAsia="Times New Roman" w:cs="Times New Roman"/>
              <w:color w:val="ED7D31" w:themeColor="accent2"/>
              <w:szCs w:val="19"/>
            </w:rPr>
            <w:t>[ZZ]</w:t>
          </w:r>
        </w:p>
      </w:docPartBody>
    </w:docPart>
    <w:docPart>
      <w:docPartPr>
        <w:name w:val="1E678CA4B8BC46AF9C8E5EA01B7FEAD8"/>
        <w:category>
          <w:name w:val="Algemeen"/>
          <w:gallery w:val="placeholder"/>
        </w:category>
        <w:types>
          <w:type w:val="bbPlcHdr"/>
        </w:types>
        <w:behaviors>
          <w:behavior w:val="content"/>
        </w:behaviors>
        <w:guid w:val="{AFC7B875-F5DF-45B4-B5BA-45C4806AE7BF}"/>
      </w:docPartPr>
      <w:docPartBody>
        <w:p w:rsidR="004F3D3C" w:rsidRDefault="004F3D3C" w:rsidP="004F3D3C">
          <w:pPr>
            <w:pStyle w:val="1E678CA4B8BC46AF9C8E5EA01B7FEAD8"/>
          </w:pPr>
          <w:r w:rsidRPr="00016D16">
            <w:rPr>
              <w:rStyle w:val="Tekstvantijdelijkeaanduiding"/>
              <w:rFonts w:eastAsia="Times New Roman" w:cs="Times New Roman"/>
              <w:color w:val="ED7D31" w:themeColor="accent2"/>
              <w:szCs w:val="19"/>
            </w:rPr>
            <w:t>[name legally representative]</w:t>
          </w:r>
        </w:p>
      </w:docPartBody>
    </w:docPart>
    <w:docPart>
      <w:docPartPr>
        <w:name w:val="99743DB1270843BC8E435A6811101509"/>
        <w:category>
          <w:name w:val="Algemeen"/>
          <w:gallery w:val="placeholder"/>
        </w:category>
        <w:types>
          <w:type w:val="bbPlcHdr"/>
        </w:types>
        <w:behaviors>
          <w:behavior w:val="content"/>
        </w:behaviors>
        <w:guid w:val="{7CB07877-2BDB-4510-8481-A37E494810FC}"/>
      </w:docPartPr>
      <w:docPartBody>
        <w:p w:rsidR="004F3D3C" w:rsidRDefault="004F3D3C" w:rsidP="004F3D3C">
          <w:pPr>
            <w:pStyle w:val="99743DB1270843BC8E435A6811101509"/>
          </w:pPr>
          <w:r w:rsidRPr="00016D16">
            <w:rPr>
              <w:rStyle w:val="Tekstvantijdelijkeaanduiding"/>
              <w:rFonts w:eastAsia="Times New Roman" w:cs="Times New Roman"/>
              <w:color w:val="ED7D31" w:themeColor="accent2"/>
            </w:rPr>
            <w:t>[date]</w:t>
          </w:r>
        </w:p>
      </w:docPartBody>
    </w:docPart>
    <w:docPart>
      <w:docPartPr>
        <w:name w:val="66A12DEE0F864C05A8B8E408AEB7E33E"/>
        <w:category>
          <w:name w:val="Algemeen"/>
          <w:gallery w:val="placeholder"/>
        </w:category>
        <w:types>
          <w:type w:val="bbPlcHdr"/>
        </w:types>
        <w:behaviors>
          <w:behavior w:val="content"/>
        </w:behaviors>
        <w:guid w:val="{7FB6F3B7-5D42-42D9-9376-4DD94F2C525C}"/>
      </w:docPartPr>
      <w:docPartBody>
        <w:p w:rsidR="004F3D3C" w:rsidRDefault="004F3D3C" w:rsidP="004F3D3C">
          <w:pPr>
            <w:pStyle w:val="66A12DEE0F864C05A8B8E408AEB7E33E"/>
          </w:pPr>
          <w:r w:rsidRPr="00016D16">
            <w:rPr>
              <w:rStyle w:val="Tekstvantijdelijkeaanduiding"/>
              <w:rFonts w:eastAsia="Times New Roman" w:cs="Times New Roman"/>
              <w:color w:val="ED7D31" w:themeColor="accent2"/>
            </w:rPr>
            <w:t>[Name project leader]</w:t>
          </w:r>
        </w:p>
      </w:docPartBody>
    </w:docPart>
    <w:docPart>
      <w:docPartPr>
        <w:name w:val="9EEE51E4892749CF86EB4781A7FAFEE2"/>
        <w:category>
          <w:name w:val="Algemeen"/>
          <w:gallery w:val="placeholder"/>
        </w:category>
        <w:types>
          <w:type w:val="bbPlcHdr"/>
        </w:types>
        <w:behaviors>
          <w:behavior w:val="content"/>
        </w:behaviors>
        <w:guid w:val="{C71E83BB-6519-4C04-A802-9D32C336CFCF}"/>
      </w:docPartPr>
      <w:docPartBody>
        <w:p w:rsidR="004F3D3C" w:rsidRDefault="004F3D3C" w:rsidP="004F3D3C">
          <w:pPr>
            <w:pStyle w:val="9EEE51E4892749CF86EB4781A7FAFEE2"/>
          </w:pPr>
          <w:r w:rsidRPr="00016D16">
            <w:rPr>
              <w:rStyle w:val="Tekstvantijdelijkeaanduiding"/>
              <w:rFonts w:eastAsia="Times New Roman" w:cs="Times New Roman"/>
              <w:color w:val="ED7D31" w:themeColor="accent2"/>
            </w:rPr>
            <w:t>[project title]</w:t>
          </w:r>
        </w:p>
      </w:docPartBody>
    </w:docPart>
    <w:docPart>
      <w:docPartPr>
        <w:name w:val="52C07AB4E8174CF7AF4ABAD2476B1604"/>
        <w:category>
          <w:name w:val="Algemeen"/>
          <w:gallery w:val="placeholder"/>
        </w:category>
        <w:types>
          <w:type w:val="bbPlcHdr"/>
        </w:types>
        <w:behaviors>
          <w:behavior w:val="content"/>
        </w:behaviors>
        <w:guid w:val="{6F78EBDD-D92D-4288-86AE-B188BC85B70E}"/>
      </w:docPartPr>
      <w:docPartBody>
        <w:p w:rsidR="004F3D3C" w:rsidRDefault="004F3D3C" w:rsidP="004F3D3C">
          <w:pPr>
            <w:pStyle w:val="52C07AB4E8174CF7AF4ABAD2476B1604"/>
          </w:pPr>
          <w:r w:rsidRPr="00016D16">
            <w:rPr>
              <w:rStyle w:val="Tekstvantijdelijkeaanduiding"/>
              <w:rFonts w:eastAsia="Times New Roman" w:cs="Times New Roman"/>
              <w:color w:val="ED7D31" w:themeColor="accent2"/>
            </w:rPr>
            <w:t>[Name Project Stakeholder]</w:t>
          </w:r>
        </w:p>
      </w:docPartBody>
    </w:docPart>
    <w:docPart>
      <w:docPartPr>
        <w:name w:val="CC7B7C0A049044A696B7675184695D72"/>
        <w:category>
          <w:name w:val="Algemeen"/>
          <w:gallery w:val="placeholder"/>
        </w:category>
        <w:types>
          <w:type w:val="bbPlcHdr"/>
        </w:types>
        <w:behaviors>
          <w:behavior w:val="content"/>
        </w:behaviors>
        <w:guid w:val="{014A5675-5A77-4A7B-BBE0-54DF40F6D20D}"/>
      </w:docPartPr>
      <w:docPartBody>
        <w:p w:rsidR="004F3D3C" w:rsidRDefault="004F3D3C" w:rsidP="004F3D3C">
          <w:pPr>
            <w:pStyle w:val="CC7B7C0A049044A696B7675184695D72"/>
          </w:pPr>
          <w:r w:rsidRPr="00016D16">
            <w:rPr>
              <w:rStyle w:val="Tekstvantijdelijkeaanduiding"/>
              <w:rFonts w:eastAsia="Times New Roman" w:cs="Times New Roman"/>
              <w:color w:val="ED7D31" w:themeColor="accent2"/>
            </w:rPr>
            <w:t>[date]</w:t>
          </w:r>
        </w:p>
      </w:docPartBody>
    </w:docPart>
    <w:docPart>
      <w:docPartPr>
        <w:name w:val="1A6AFECE585A43668A1BAD79AB36D040"/>
        <w:category>
          <w:name w:val="Algemeen"/>
          <w:gallery w:val="placeholder"/>
        </w:category>
        <w:types>
          <w:type w:val="bbPlcHdr"/>
        </w:types>
        <w:behaviors>
          <w:behavior w:val="content"/>
        </w:behaviors>
        <w:guid w:val="{094DA569-391B-4472-B070-2B2EDBADFBAC}"/>
      </w:docPartPr>
      <w:docPartBody>
        <w:p w:rsidR="004F3D3C" w:rsidRDefault="004F3D3C" w:rsidP="004F3D3C">
          <w:pPr>
            <w:pStyle w:val="1A6AFECE585A43668A1BAD79AB36D040"/>
          </w:pPr>
          <w:r w:rsidRPr="00F43127">
            <w:rPr>
              <w:b/>
            </w:rPr>
            <w:t>[</w:t>
          </w:r>
          <w:r w:rsidRPr="00F43127">
            <w:rPr>
              <w:rStyle w:val="Tekstvantijdelijkeaanduiding"/>
              <w:b/>
            </w:rPr>
            <w:t xml:space="preserve">Organisation </w:t>
          </w:r>
          <w:r>
            <w:rPr>
              <w:rStyle w:val="Tekstvantijdelijkeaanduiding"/>
              <w:b/>
            </w:rPr>
            <w:t>Grant Recipient/</w:t>
          </w:r>
          <w:r w:rsidRPr="00F43127">
            <w:rPr>
              <w:rStyle w:val="Tekstvantijdelijkeaanduiding"/>
              <w:b/>
            </w:rPr>
            <w:t>Project stakeholder]</w:t>
          </w:r>
        </w:p>
      </w:docPartBody>
    </w:docPart>
    <w:docPart>
      <w:docPartPr>
        <w:name w:val="F09D2CDFC46F4D0D924CD354DA687D26"/>
        <w:category>
          <w:name w:val="Algemeen"/>
          <w:gallery w:val="placeholder"/>
        </w:category>
        <w:types>
          <w:type w:val="bbPlcHdr"/>
        </w:types>
        <w:behaviors>
          <w:behavior w:val="content"/>
        </w:behaviors>
        <w:guid w:val="{420141DC-7BFF-4EEC-AE07-69A6AA2118CF}"/>
      </w:docPartPr>
      <w:docPartBody>
        <w:p w:rsidR="004F3D3C" w:rsidRDefault="004F3D3C" w:rsidP="004F3D3C">
          <w:pPr>
            <w:pStyle w:val="F09D2CDFC46F4D0D924CD354DA687D26"/>
          </w:pPr>
          <w:r w:rsidRPr="00016D16">
            <w:rPr>
              <w:rStyle w:val="Tekstvantijdelijkeaanduiding"/>
              <w:color w:val="ED7D31" w:themeColor="accent2"/>
            </w:rPr>
            <w:t>[project title]</w:t>
          </w:r>
        </w:p>
      </w:docPartBody>
    </w:docPart>
    <w:docPart>
      <w:docPartPr>
        <w:name w:val="20229EE8B7D0460E9C040404C3597CE2"/>
        <w:category>
          <w:name w:val="Algemeen"/>
          <w:gallery w:val="placeholder"/>
        </w:category>
        <w:types>
          <w:type w:val="bbPlcHdr"/>
        </w:types>
        <w:behaviors>
          <w:behavior w:val="content"/>
        </w:behaviors>
        <w:guid w:val="{39F19510-C12E-4AB2-AE23-8F456D1B0012}"/>
      </w:docPartPr>
      <w:docPartBody>
        <w:p w:rsidR="004F3D3C" w:rsidRDefault="004F3D3C" w:rsidP="004F3D3C">
          <w:pPr>
            <w:pStyle w:val="20229EE8B7D0460E9C040404C3597CE2"/>
          </w:pPr>
          <w:r w:rsidRPr="00016D16">
            <w:rPr>
              <w:rStyle w:val="Tekstvantijdelijkeaanduiding"/>
              <w:color w:val="ED7D31" w:themeColor="accent2"/>
            </w:rPr>
            <w:t>[Place &amp; Date]</w:t>
          </w:r>
        </w:p>
      </w:docPartBody>
    </w:docPart>
    <w:docPart>
      <w:docPartPr>
        <w:name w:val="3BD4E95283B141DD8C5715FC586DBC9D"/>
        <w:category>
          <w:name w:val="Algemeen"/>
          <w:gallery w:val="placeholder"/>
        </w:category>
        <w:types>
          <w:type w:val="bbPlcHdr"/>
        </w:types>
        <w:behaviors>
          <w:behavior w:val="content"/>
        </w:behaviors>
        <w:guid w:val="{4CE6E19B-D9A5-4F24-89A3-9D309A0F4C6C}"/>
      </w:docPartPr>
      <w:docPartBody>
        <w:p w:rsidR="004F3D3C" w:rsidRDefault="004F3D3C" w:rsidP="004F3D3C">
          <w:pPr>
            <w:pStyle w:val="3BD4E95283B141DD8C5715FC586DBC9D"/>
          </w:pPr>
          <w:r w:rsidRPr="00016D16">
            <w:rPr>
              <w:rStyle w:val="Tekstvantijdelijkeaanduiding"/>
              <w:color w:val="ED7D31" w:themeColor="accent2"/>
            </w:rPr>
            <w:t>[Place &amp; Date]</w:t>
          </w:r>
        </w:p>
      </w:docPartBody>
    </w:docPart>
    <w:docPart>
      <w:docPartPr>
        <w:name w:val="9A3131C27FD64BACB227A20C23A8FE0C"/>
        <w:category>
          <w:name w:val="Algemeen"/>
          <w:gallery w:val="placeholder"/>
        </w:category>
        <w:types>
          <w:type w:val="bbPlcHdr"/>
        </w:types>
        <w:behaviors>
          <w:behavior w:val="content"/>
        </w:behaviors>
        <w:guid w:val="{7D604606-72E0-4B60-BC4A-BF3D4068CB05}"/>
      </w:docPartPr>
      <w:docPartBody>
        <w:p w:rsidR="004F3D3C" w:rsidRDefault="004F3D3C" w:rsidP="004F3D3C">
          <w:pPr>
            <w:pStyle w:val="9A3131C27FD64BACB227A20C23A8FE0C"/>
          </w:pPr>
          <w:r w:rsidRPr="00016D16">
            <w:rPr>
              <w:rStyle w:val="Tekstvantijdelijkeaanduiding"/>
              <w:color w:val="ED7D31" w:themeColor="accent2"/>
            </w:rPr>
            <w:t>[Signature]</w:t>
          </w:r>
        </w:p>
      </w:docPartBody>
    </w:docPart>
    <w:docPart>
      <w:docPartPr>
        <w:name w:val="C88B534ABAB743DDBBFCE2474BE8D549"/>
        <w:category>
          <w:name w:val="Algemeen"/>
          <w:gallery w:val="placeholder"/>
        </w:category>
        <w:types>
          <w:type w:val="bbPlcHdr"/>
        </w:types>
        <w:behaviors>
          <w:behavior w:val="content"/>
        </w:behaviors>
        <w:guid w:val="{CD6E9411-F61F-4B3D-BD7B-F916303E44B3}"/>
      </w:docPartPr>
      <w:docPartBody>
        <w:p w:rsidR="004F3D3C" w:rsidRDefault="004F3D3C" w:rsidP="004F3D3C">
          <w:pPr>
            <w:pStyle w:val="C88B534ABAB743DDBBFCE2474BE8D549"/>
          </w:pPr>
          <w:r w:rsidRPr="00016D16">
            <w:rPr>
              <w:rStyle w:val="Tekstvantijdelijkeaanduiding"/>
              <w:color w:val="ED7D31" w:themeColor="accent2"/>
            </w:rPr>
            <w:t>[Signature]</w:t>
          </w:r>
        </w:p>
      </w:docPartBody>
    </w:docPart>
    <w:docPart>
      <w:docPartPr>
        <w:name w:val="23B3D3A2BF004B5BB4EE9CBD5FD3FC08"/>
        <w:category>
          <w:name w:val="Algemeen"/>
          <w:gallery w:val="placeholder"/>
        </w:category>
        <w:types>
          <w:type w:val="bbPlcHdr"/>
        </w:types>
        <w:behaviors>
          <w:behavior w:val="content"/>
        </w:behaviors>
        <w:guid w:val="{03445074-7DE9-4064-883F-3FAD1980DCAF}"/>
      </w:docPartPr>
      <w:docPartBody>
        <w:p w:rsidR="004F3D3C" w:rsidRDefault="004F3D3C" w:rsidP="004F3D3C">
          <w:pPr>
            <w:pStyle w:val="23B3D3A2BF004B5BB4EE9CBD5FD3FC08"/>
          </w:pPr>
          <w:r w:rsidRPr="00016D16">
            <w:rPr>
              <w:rStyle w:val="Tekstvantijdelijkeaanduiding"/>
              <w:color w:val="ED7D31" w:themeColor="accent2"/>
            </w:rPr>
            <w:t>[Name Legal representative, function]</w:t>
          </w:r>
        </w:p>
      </w:docPartBody>
    </w:docPart>
    <w:docPart>
      <w:docPartPr>
        <w:name w:val="40409B7A8BBC431693C06C44447B15F7"/>
        <w:category>
          <w:name w:val="Algemeen"/>
          <w:gallery w:val="placeholder"/>
        </w:category>
        <w:types>
          <w:type w:val="bbPlcHdr"/>
        </w:types>
        <w:behaviors>
          <w:behavior w:val="content"/>
        </w:behaviors>
        <w:guid w:val="{C1372815-50A4-4FB7-A0AE-83CBD085C509}"/>
      </w:docPartPr>
      <w:docPartBody>
        <w:p w:rsidR="004F3D3C" w:rsidRDefault="004F3D3C" w:rsidP="004F3D3C">
          <w:pPr>
            <w:pStyle w:val="40409B7A8BBC431693C06C44447B15F7"/>
          </w:pPr>
          <w:r w:rsidRPr="00016D16">
            <w:rPr>
              <w:rStyle w:val="Tekstvantijdelijkeaanduiding"/>
              <w:color w:val="ED7D31" w:themeColor="accent2"/>
            </w:rPr>
            <w:t>[Name project leader]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05B9C"/>
    <w:multiLevelType w:val="multilevel"/>
    <w:tmpl w:val="6FD000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83437ED"/>
    <w:multiLevelType w:val="multilevel"/>
    <w:tmpl w:val="76006B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4186FF2"/>
    <w:multiLevelType w:val="multilevel"/>
    <w:tmpl w:val="DF5EB2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89F744F"/>
    <w:multiLevelType w:val="multilevel"/>
    <w:tmpl w:val="B574B2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CE53227"/>
    <w:multiLevelType w:val="multilevel"/>
    <w:tmpl w:val="6F3817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53955679">
    <w:abstractNumId w:val="0"/>
  </w:num>
  <w:num w:numId="2" w16cid:durableId="299381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8815266">
    <w:abstractNumId w:val="1"/>
  </w:num>
  <w:num w:numId="4" w16cid:durableId="817721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1990943">
    <w:abstractNumId w:val="2"/>
  </w:num>
  <w:num w:numId="6" w16cid:durableId="181018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9662570">
    <w:abstractNumId w:val="4"/>
  </w:num>
  <w:num w:numId="8" w16cid:durableId="29229309">
    <w:abstractNumId w:val="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9B5"/>
    <w:rsid w:val="0013724F"/>
    <w:rsid w:val="00176672"/>
    <w:rsid w:val="002355D1"/>
    <w:rsid w:val="002B1D4E"/>
    <w:rsid w:val="002D3FA3"/>
    <w:rsid w:val="004959B5"/>
    <w:rsid w:val="004A16BB"/>
    <w:rsid w:val="004A706E"/>
    <w:rsid w:val="004F3D3C"/>
    <w:rsid w:val="005D367F"/>
    <w:rsid w:val="009313D5"/>
    <w:rsid w:val="00B83927"/>
    <w:rsid w:val="00C068CD"/>
    <w:rsid w:val="00DD4F60"/>
    <w:rsid w:val="00EC13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F3D3C"/>
    <w:rPr>
      <w:color w:val="808080"/>
    </w:rPr>
  </w:style>
  <w:style w:type="paragraph" w:customStyle="1" w:styleId="210B62BDBDF84FA78B5934D55322C68C">
    <w:name w:val="210B62BDBDF84FA78B5934D55322C68C"/>
    <w:rsid w:val="0013724F"/>
    <w:rPr>
      <w:kern w:val="2"/>
      <w14:ligatures w14:val="standardContextual"/>
    </w:rPr>
  </w:style>
  <w:style w:type="paragraph" w:customStyle="1" w:styleId="B20CAC9DDAA846B58D432FF7B78513C2">
    <w:name w:val="B20CAC9DDAA846B58D432FF7B78513C2"/>
    <w:rsid w:val="0013724F"/>
    <w:rPr>
      <w:kern w:val="2"/>
      <w14:ligatures w14:val="standardContextual"/>
    </w:rPr>
  </w:style>
  <w:style w:type="paragraph" w:customStyle="1" w:styleId="85146D7BE8D44FAF98CD212AE5D309B027">
    <w:name w:val="85146D7BE8D44FAF98CD212AE5D309B0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0698CCEF3FAC4C0BB3BE7DF2DF6AC63027">
    <w:name w:val="0698CCEF3FAC4C0BB3BE7DF2DF6AC630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3B504C35E9C24FD4ACF3A21B26D43CEF27">
    <w:name w:val="3B504C35E9C24FD4ACF3A21B26D43CEF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9515EDD9D4F041F2A7B62CE444E7F3D927">
    <w:name w:val="9515EDD9D4F041F2A7B62CE444E7F3D9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1587628CC015429DA4F1AE6AC6F826B027">
    <w:name w:val="1587628CC015429DA4F1AE6AC6F826B0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D88694C79E9E4C01B29199F590D2378127">
    <w:name w:val="D88694C79E9E4C01B29199F590D23781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8486770D4E1A4F1E993B541EF028F44F27">
    <w:name w:val="8486770D4E1A4F1E993B541EF028F44F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F66695ED11A64B5B85338179A81C5FD527">
    <w:name w:val="F66695ED11A64B5B85338179A81C5FD5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517B96CEE2D14706B4CE386DD827B58827">
    <w:name w:val="517B96CEE2D14706B4CE386DD827B588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F5CFBDC13E5A4C5B83421AF8C5D36CE127">
    <w:name w:val="F5CFBDC13E5A4C5B83421AF8C5D36CE1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AFAF61EDACC7490B94AF9FB2633446D927">
    <w:name w:val="AFAF61EDACC7490B94AF9FB2633446D9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E009221D331F48ADBB8200604CCB8DD327">
    <w:name w:val="E009221D331F48ADBB8200604CCB8DD3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29572DA3160D42D8BA54573D93E7A06727">
    <w:name w:val="29572DA3160D42D8BA54573D93E7A067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0683E4ACF6DD48DF81811ED32A4606EF27">
    <w:name w:val="0683E4ACF6DD48DF81811ED32A4606EF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5399D265849F4EDC85076AFAF54B259E27">
    <w:name w:val="5399D265849F4EDC85076AFAF54B259E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418A01689ADA4DDC86A308FED8D7BB6A27">
    <w:name w:val="418A01689ADA4DDC86A308FED8D7BB6A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9B9EA2971191402FAFD4234344AF560C27">
    <w:name w:val="9B9EA2971191402FAFD4234344AF560C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F61E8DEFE2A64943945FE2662125514027">
    <w:name w:val="F61E8DEFE2A64943945FE26621255140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F20F07897E3F4DF79BD369022029771527">
    <w:name w:val="F20F07897E3F4DF79BD3690220297715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1647D94D2E19419B937626DA0D868C8A27">
    <w:name w:val="1647D94D2E19419B937626DA0D868C8A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99B47F175C6B47FEBCA58E9BFDA0D23127">
    <w:name w:val="99B47F175C6B47FEBCA58E9BFDA0D231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D0B9AC9319B9487B84C9FBBF9AF92A0027">
    <w:name w:val="D0B9AC9319B9487B84C9FBBF9AF92A00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28229B12AA294D4787D2B7B625CF076B27">
    <w:name w:val="28229B12AA294D4787D2B7B625CF076B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175CC7C6020E4798A91384724C5AFEC527">
    <w:name w:val="175CC7C6020E4798A91384724C5AFEC5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F7422090BD764E069211761686D1A75A27">
    <w:name w:val="F7422090BD764E069211761686D1A75A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2F65BAB6563D4F2F95D90D360C784A6E27">
    <w:name w:val="2F65BAB6563D4F2F95D90D360C784A6E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186B231F398D48138B0D8B6F8755A4AE27">
    <w:name w:val="186B231F398D48138B0D8B6F8755A4AE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0426BDB094494392B20A71A97939064127">
    <w:name w:val="0426BDB094494392B20A71A979390641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1598DD83B2834DF1892BD72865A7A98A27">
    <w:name w:val="1598DD83B2834DF1892BD72865A7A98A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4E396D958ED64675B3FEBC37275D55FE27">
    <w:name w:val="4E396D958ED64675B3FEBC37275D55FE27"/>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045ACAE293DF458B9A80AA449D6276C026">
    <w:name w:val="045ACAE293DF458B9A80AA449D6276C026"/>
    <w:rsid w:val="002355D1"/>
    <w:pPr>
      <w:spacing w:after="260" w:line="260" w:lineRule="atLeast"/>
    </w:pPr>
    <w:rPr>
      <w:rFonts w:eastAsia="Times New Roman" w:cs="Times New Roman"/>
      <w:sz w:val="20"/>
      <w:szCs w:val="19"/>
      <w:lang w:val="en-GB"/>
    </w:rPr>
  </w:style>
  <w:style w:type="paragraph" w:customStyle="1" w:styleId="16EDB55649644EF9ACFF92DA0045050E26">
    <w:name w:val="16EDB55649644EF9ACFF92DA0045050E26"/>
    <w:rsid w:val="002355D1"/>
    <w:pPr>
      <w:spacing w:after="260" w:line="260" w:lineRule="atLeast"/>
    </w:pPr>
    <w:rPr>
      <w:rFonts w:eastAsia="Times New Roman" w:cs="Times New Roman"/>
      <w:sz w:val="20"/>
      <w:szCs w:val="19"/>
      <w:lang w:val="en-GB"/>
    </w:rPr>
  </w:style>
  <w:style w:type="paragraph" w:customStyle="1" w:styleId="EFED602327F349B3AD570E9F1518AC4A26">
    <w:name w:val="EFED602327F349B3AD570E9F1518AC4A26"/>
    <w:rsid w:val="002355D1"/>
    <w:pPr>
      <w:spacing w:after="260" w:line="260" w:lineRule="atLeast"/>
      <w:ind w:left="340" w:hanging="340"/>
    </w:pPr>
    <w:rPr>
      <w:rFonts w:ascii="Calibri" w:eastAsiaTheme="minorHAnsi" w:hAnsi="Calibri"/>
      <w:sz w:val="20"/>
      <w:szCs w:val="19"/>
      <w:lang w:val="en-GB" w:eastAsia="en-US"/>
    </w:rPr>
  </w:style>
  <w:style w:type="paragraph" w:customStyle="1" w:styleId="4AD2063C251E461A898F632A44E1A0C426">
    <w:name w:val="4AD2063C251E461A898F632A44E1A0C426"/>
    <w:rsid w:val="002355D1"/>
    <w:pPr>
      <w:spacing w:after="260" w:line="260" w:lineRule="atLeast"/>
      <w:ind w:left="340" w:hanging="340"/>
    </w:pPr>
    <w:rPr>
      <w:rFonts w:ascii="Calibri" w:eastAsiaTheme="minorHAnsi" w:hAnsi="Calibri"/>
      <w:sz w:val="20"/>
      <w:szCs w:val="19"/>
      <w:lang w:val="en-GB" w:eastAsia="en-US"/>
    </w:rPr>
  </w:style>
  <w:style w:type="paragraph" w:customStyle="1" w:styleId="2F4A4214CD21418E89BF8D0C07B4AA5C26">
    <w:name w:val="2F4A4214CD21418E89BF8D0C07B4AA5C26"/>
    <w:rsid w:val="002355D1"/>
    <w:pPr>
      <w:spacing w:after="260" w:line="260" w:lineRule="atLeast"/>
      <w:ind w:left="2268" w:hanging="2268"/>
    </w:pPr>
    <w:rPr>
      <w:rFonts w:eastAsia="Times New Roman" w:cs="Times New Roman"/>
      <w:sz w:val="20"/>
      <w:szCs w:val="19"/>
      <w:lang w:val="en-GB"/>
    </w:rPr>
  </w:style>
  <w:style w:type="paragraph" w:customStyle="1" w:styleId="6E6CC77F2AA94350A393A166C20A552518">
    <w:name w:val="6E6CC77F2AA94350A393A166C20A552518"/>
    <w:rsid w:val="002355D1"/>
    <w:pPr>
      <w:spacing w:after="260" w:line="260" w:lineRule="atLeast"/>
      <w:ind w:left="2268" w:hanging="2268"/>
    </w:pPr>
    <w:rPr>
      <w:rFonts w:eastAsia="Times New Roman" w:cs="Times New Roman"/>
      <w:sz w:val="20"/>
      <w:szCs w:val="19"/>
      <w:lang w:val="en-GB"/>
    </w:rPr>
  </w:style>
  <w:style w:type="paragraph" w:customStyle="1" w:styleId="8FD3674DE80C4195BA7B87277B7E909025">
    <w:name w:val="8FD3674DE80C4195BA7B87277B7E909025"/>
    <w:rsid w:val="002355D1"/>
    <w:pPr>
      <w:tabs>
        <w:tab w:val="left" w:pos="1361"/>
      </w:tabs>
      <w:spacing w:after="260" w:line="260" w:lineRule="atLeast"/>
      <w:ind w:left="340" w:hanging="340"/>
    </w:pPr>
    <w:rPr>
      <w:rFonts w:ascii="Calibri" w:eastAsiaTheme="minorHAnsi" w:hAnsi="Calibri"/>
      <w:noProof/>
      <w:sz w:val="20"/>
      <w:szCs w:val="17"/>
      <w:lang w:val="en-GB" w:eastAsia="en-US"/>
    </w:rPr>
  </w:style>
  <w:style w:type="paragraph" w:customStyle="1" w:styleId="E448F4C05CB64612A09C284722B70F333">
    <w:name w:val="E448F4C05CB64612A09C284722B70F333"/>
    <w:rsid w:val="002355D1"/>
    <w:pPr>
      <w:spacing w:after="260" w:line="260" w:lineRule="atLeast"/>
    </w:pPr>
    <w:rPr>
      <w:rFonts w:eastAsia="Times New Roman" w:cs="Times New Roman"/>
      <w:sz w:val="20"/>
      <w:szCs w:val="19"/>
      <w:lang w:val="en-GB"/>
    </w:rPr>
  </w:style>
  <w:style w:type="paragraph" w:customStyle="1" w:styleId="1C19C085D4D7407DA822B76617CB2E4715">
    <w:name w:val="1C19C085D4D7407DA822B76617CB2E4715"/>
    <w:rsid w:val="002355D1"/>
    <w:pPr>
      <w:spacing w:after="260" w:line="260" w:lineRule="atLeast"/>
    </w:pPr>
    <w:rPr>
      <w:rFonts w:eastAsia="Times New Roman" w:cs="Times New Roman"/>
      <w:sz w:val="20"/>
      <w:szCs w:val="19"/>
      <w:lang w:val="en-GB"/>
    </w:rPr>
  </w:style>
  <w:style w:type="paragraph" w:customStyle="1" w:styleId="6DFE9546320044FE92B11E50812C70C413">
    <w:name w:val="6DFE9546320044FE92B11E50812C70C413"/>
    <w:rsid w:val="002355D1"/>
    <w:pPr>
      <w:spacing w:after="260" w:line="260" w:lineRule="atLeast"/>
    </w:pPr>
    <w:rPr>
      <w:rFonts w:eastAsia="Times New Roman" w:cs="Times New Roman"/>
      <w:sz w:val="20"/>
      <w:szCs w:val="19"/>
      <w:lang w:val="en-GB"/>
    </w:rPr>
  </w:style>
  <w:style w:type="paragraph" w:customStyle="1" w:styleId="FF39C4BCAA0342CE9F8BA58C27F99A2012">
    <w:name w:val="FF39C4BCAA0342CE9F8BA58C27F99A2012"/>
    <w:rsid w:val="002355D1"/>
    <w:pPr>
      <w:spacing w:after="260" w:line="260" w:lineRule="atLeast"/>
    </w:pPr>
    <w:rPr>
      <w:rFonts w:eastAsia="Times New Roman" w:cs="Times New Roman"/>
      <w:sz w:val="20"/>
      <w:szCs w:val="19"/>
      <w:lang w:val="en-GB"/>
    </w:rPr>
  </w:style>
  <w:style w:type="paragraph" w:customStyle="1" w:styleId="430670AE48DA47CDA56D9243AC1BB3E411">
    <w:name w:val="430670AE48DA47CDA56D9243AC1BB3E411"/>
    <w:rsid w:val="002355D1"/>
    <w:pPr>
      <w:spacing w:after="260" w:line="260" w:lineRule="atLeast"/>
    </w:pPr>
    <w:rPr>
      <w:rFonts w:eastAsia="Times New Roman" w:cs="Times New Roman"/>
      <w:sz w:val="20"/>
      <w:szCs w:val="19"/>
      <w:lang w:val="en-GB"/>
    </w:rPr>
  </w:style>
  <w:style w:type="paragraph" w:customStyle="1" w:styleId="6DD86CCBC3A74207A61ACA6177DC044B2">
    <w:name w:val="6DD86CCBC3A74207A61ACA6177DC044B2"/>
    <w:rsid w:val="002355D1"/>
    <w:pPr>
      <w:spacing w:after="260" w:line="260" w:lineRule="atLeast"/>
    </w:pPr>
    <w:rPr>
      <w:rFonts w:eastAsia="Times New Roman" w:cs="Times New Roman"/>
      <w:sz w:val="20"/>
      <w:szCs w:val="19"/>
      <w:lang w:val="en-GB"/>
    </w:rPr>
  </w:style>
  <w:style w:type="paragraph" w:customStyle="1" w:styleId="06FB4096042F41C79C9C7EF3977496CD2">
    <w:name w:val="06FB4096042F41C79C9C7EF3977496CD2"/>
    <w:rsid w:val="002355D1"/>
    <w:pPr>
      <w:spacing w:after="260" w:line="260" w:lineRule="atLeast"/>
    </w:pPr>
    <w:rPr>
      <w:rFonts w:eastAsia="Times New Roman" w:cs="Times New Roman"/>
      <w:sz w:val="20"/>
      <w:szCs w:val="19"/>
      <w:lang w:val="en-GB"/>
    </w:rPr>
  </w:style>
  <w:style w:type="paragraph" w:customStyle="1" w:styleId="DB223816D75D4F7C8491726E360D6F512">
    <w:name w:val="DB223816D75D4F7C8491726E360D6F512"/>
    <w:rsid w:val="002355D1"/>
    <w:pPr>
      <w:spacing w:after="260" w:line="260" w:lineRule="atLeast"/>
    </w:pPr>
    <w:rPr>
      <w:rFonts w:eastAsia="Times New Roman" w:cs="Times New Roman"/>
      <w:sz w:val="20"/>
      <w:szCs w:val="19"/>
      <w:lang w:val="en-GB"/>
    </w:rPr>
  </w:style>
  <w:style w:type="paragraph" w:customStyle="1" w:styleId="4385BD9B03F74DFB89D6DE9695CF8BB22">
    <w:name w:val="4385BD9B03F74DFB89D6DE9695CF8BB22"/>
    <w:rsid w:val="002355D1"/>
    <w:pPr>
      <w:spacing w:after="260" w:line="260" w:lineRule="atLeast"/>
    </w:pPr>
    <w:rPr>
      <w:rFonts w:eastAsia="Times New Roman" w:cs="Times New Roman"/>
      <w:sz w:val="20"/>
      <w:szCs w:val="19"/>
      <w:lang w:val="en-GB"/>
    </w:rPr>
  </w:style>
  <w:style w:type="paragraph" w:customStyle="1" w:styleId="67589E0445DC451EAE4DFB35328E1C6322">
    <w:name w:val="67589E0445DC451EAE4DFB35328E1C6322"/>
    <w:rsid w:val="002355D1"/>
    <w:pPr>
      <w:spacing w:after="0" w:line="260" w:lineRule="atLeast"/>
    </w:pPr>
    <w:rPr>
      <w:rFonts w:ascii="Calibri" w:hAnsi="Calibri"/>
      <w:sz w:val="20"/>
      <w:szCs w:val="19"/>
      <w:lang w:val="en-GB" w:eastAsia="ja-JP"/>
    </w:rPr>
  </w:style>
  <w:style w:type="paragraph" w:customStyle="1" w:styleId="A0342794872B4162A340434E64EFF89621">
    <w:name w:val="A0342794872B4162A340434E64EFF89621"/>
    <w:rsid w:val="002355D1"/>
    <w:pPr>
      <w:spacing w:after="0" w:line="260" w:lineRule="atLeast"/>
    </w:pPr>
    <w:rPr>
      <w:rFonts w:ascii="Calibri" w:hAnsi="Calibri"/>
      <w:sz w:val="20"/>
      <w:szCs w:val="19"/>
      <w:lang w:val="en-GB" w:eastAsia="ja-JP"/>
    </w:rPr>
  </w:style>
  <w:style w:type="paragraph" w:customStyle="1" w:styleId="658E01878A22403D8B9ACEB492EAEE4E21">
    <w:name w:val="658E01878A22403D8B9ACEB492EAEE4E21"/>
    <w:rsid w:val="002355D1"/>
    <w:pPr>
      <w:spacing w:after="0" w:line="260" w:lineRule="atLeast"/>
    </w:pPr>
    <w:rPr>
      <w:rFonts w:ascii="Calibri" w:hAnsi="Calibri"/>
      <w:sz w:val="20"/>
      <w:szCs w:val="19"/>
      <w:lang w:val="en-GB" w:eastAsia="ja-JP"/>
    </w:rPr>
  </w:style>
  <w:style w:type="paragraph" w:customStyle="1" w:styleId="E4EB84216EA24D159F8471836AAD2CC810">
    <w:name w:val="E4EB84216EA24D159F8471836AAD2CC810"/>
    <w:rsid w:val="002355D1"/>
    <w:pPr>
      <w:spacing w:after="0" w:line="260" w:lineRule="atLeast"/>
    </w:pPr>
    <w:rPr>
      <w:rFonts w:ascii="Calibri" w:hAnsi="Calibri"/>
      <w:sz w:val="20"/>
      <w:szCs w:val="19"/>
      <w:lang w:val="en-GB" w:eastAsia="ja-JP"/>
    </w:rPr>
  </w:style>
  <w:style w:type="paragraph" w:customStyle="1" w:styleId="E785A989AE784656BFE65C2BC1D8A61410">
    <w:name w:val="E785A989AE784656BFE65C2BC1D8A61410"/>
    <w:rsid w:val="002355D1"/>
    <w:pPr>
      <w:spacing w:after="0" w:line="260" w:lineRule="atLeast"/>
    </w:pPr>
    <w:rPr>
      <w:rFonts w:ascii="Calibri" w:hAnsi="Calibri"/>
      <w:sz w:val="20"/>
      <w:szCs w:val="19"/>
      <w:lang w:val="en-GB" w:eastAsia="ja-JP"/>
    </w:rPr>
  </w:style>
  <w:style w:type="paragraph" w:customStyle="1" w:styleId="20CB7A1E06F147719BAB3E7974C3164810">
    <w:name w:val="20CB7A1E06F147719BAB3E7974C3164810"/>
    <w:rsid w:val="002355D1"/>
    <w:pPr>
      <w:spacing w:after="0" w:line="260" w:lineRule="atLeast"/>
    </w:pPr>
    <w:rPr>
      <w:rFonts w:ascii="Calibri" w:hAnsi="Calibri"/>
      <w:sz w:val="20"/>
      <w:szCs w:val="19"/>
      <w:lang w:val="en-GB" w:eastAsia="ja-JP"/>
    </w:rPr>
  </w:style>
  <w:style w:type="paragraph" w:customStyle="1" w:styleId="D2556F781F174A20B18D17BBD91EDFD210">
    <w:name w:val="D2556F781F174A20B18D17BBD91EDFD210"/>
    <w:rsid w:val="002355D1"/>
    <w:pPr>
      <w:spacing w:after="0" w:line="260" w:lineRule="atLeast"/>
    </w:pPr>
    <w:rPr>
      <w:rFonts w:ascii="Calibri" w:hAnsi="Calibri"/>
      <w:sz w:val="20"/>
      <w:szCs w:val="19"/>
      <w:lang w:val="en-GB" w:eastAsia="ja-JP"/>
    </w:rPr>
  </w:style>
  <w:style w:type="paragraph" w:customStyle="1" w:styleId="6F8B2510732742DA979F6C95B06005A410">
    <w:name w:val="6F8B2510732742DA979F6C95B06005A410"/>
    <w:rsid w:val="002355D1"/>
    <w:pPr>
      <w:spacing w:after="0" w:line="260" w:lineRule="atLeast"/>
    </w:pPr>
    <w:rPr>
      <w:rFonts w:ascii="Calibri" w:hAnsi="Calibri"/>
      <w:sz w:val="20"/>
      <w:szCs w:val="19"/>
      <w:lang w:val="en-GB" w:eastAsia="ja-JP"/>
    </w:rPr>
  </w:style>
  <w:style w:type="paragraph" w:customStyle="1" w:styleId="91C09739C7404DDEA74AC061C6788C6110">
    <w:name w:val="91C09739C7404DDEA74AC061C6788C6110"/>
    <w:rsid w:val="002355D1"/>
    <w:pPr>
      <w:spacing w:after="0" w:line="260" w:lineRule="atLeast"/>
    </w:pPr>
    <w:rPr>
      <w:rFonts w:ascii="Calibri" w:hAnsi="Calibri"/>
      <w:sz w:val="20"/>
      <w:szCs w:val="19"/>
      <w:lang w:val="en-GB" w:eastAsia="ja-JP"/>
    </w:rPr>
  </w:style>
  <w:style w:type="paragraph" w:customStyle="1" w:styleId="75B0441457A848ACB359EBED91DBB4B810">
    <w:name w:val="75B0441457A848ACB359EBED91DBB4B810"/>
    <w:rsid w:val="002355D1"/>
    <w:pPr>
      <w:spacing w:after="0" w:line="260" w:lineRule="atLeast"/>
    </w:pPr>
    <w:rPr>
      <w:rFonts w:ascii="Calibri" w:hAnsi="Calibri"/>
      <w:sz w:val="20"/>
      <w:szCs w:val="19"/>
      <w:lang w:val="en-GB" w:eastAsia="ja-JP"/>
    </w:rPr>
  </w:style>
  <w:style w:type="paragraph" w:customStyle="1" w:styleId="B8382F0704E942688ABA506F1B5909B410">
    <w:name w:val="B8382F0704E942688ABA506F1B5909B410"/>
    <w:rsid w:val="002355D1"/>
    <w:pPr>
      <w:spacing w:after="0" w:line="260" w:lineRule="atLeast"/>
    </w:pPr>
    <w:rPr>
      <w:rFonts w:ascii="Calibri" w:hAnsi="Calibri"/>
      <w:sz w:val="20"/>
      <w:szCs w:val="19"/>
      <w:lang w:val="en-GB" w:eastAsia="ja-JP"/>
    </w:rPr>
  </w:style>
  <w:style w:type="paragraph" w:customStyle="1" w:styleId="4B600222FE1C424F983D3E0B275454BD10">
    <w:name w:val="4B600222FE1C424F983D3E0B275454BD10"/>
    <w:rsid w:val="002355D1"/>
    <w:pPr>
      <w:spacing w:after="0" w:line="260" w:lineRule="atLeast"/>
    </w:pPr>
    <w:rPr>
      <w:rFonts w:ascii="Calibri" w:hAnsi="Calibri"/>
      <w:sz w:val="20"/>
      <w:szCs w:val="19"/>
      <w:lang w:val="en-GB" w:eastAsia="ja-JP"/>
    </w:rPr>
  </w:style>
  <w:style w:type="paragraph" w:customStyle="1" w:styleId="5CC29861912A480FBDF0598D196A9E2610">
    <w:name w:val="5CC29861912A480FBDF0598D196A9E2610"/>
    <w:rsid w:val="002355D1"/>
    <w:pPr>
      <w:spacing w:after="0" w:line="260" w:lineRule="atLeast"/>
    </w:pPr>
    <w:rPr>
      <w:rFonts w:ascii="Calibri" w:hAnsi="Calibri"/>
      <w:sz w:val="20"/>
      <w:szCs w:val="19"/>
      <w:lang w:val="en-GB" w:eastAsia="ja-JP"/>
    </w:rPr>
  </w:style>
  <w:style w:type="paragraph" w:customStyle="1" w:styleId="F756CA90E446401C86311DD29EF0749F10">
    <w:name w:val="F756CA90E446401C86311DD29EF0749F10"/>
    <w:rsid w:val="002355D1"/>
    <w:pPr>
      <w:spacing w:after="0" w:line="260" w:lineRule="atLeast"/>
    </w:pPr>
    <w:rPr>
      <w:rFonts w:ascii="Calibri" w:hAnsi="Calibri"/>
      <w:sz w:val="20"/>
      <w:szCs w:val="19"/>
      <w:lang w:val="en-GB" w:eastAsia="ja-JP"/>
    </w:rPr>
  </w:style>
  <w:style w:type="paragraph" w:customStyle="1" w:styleId="A49A4E4BF99040CE8D93490668A99BF810">
    <w:name w:val="A49A4E4BF99040CE8D93490668A99BF810"/>
    <w:rsid w:val="002355D1"/>
    <w:pPr>
      <w:spacing w:after="0" w:line="260" w:lineRule="atLeast"/>
    </w:pPr>
    <w:rPr>
      <w:rFonts w:ascii="Calibri" w:hAnsi="Calibri"/>
      <w:sz w:val="20"/>
      <w:szCs w:val="19"/>
      <w:lang w:val="en-GB" w:eastAsia="ja-JP"/>
    </w:rPr>
  </w:style>
  <w:style w:type="paragraph" w:customStyle="1" w:styleId="B7449A04F32D40079F1D65AACAC9A2E59">
    <w:name w:val="B7449A04F32D40079F1D65AACAC9A2E59"/>
    <w:rsid w:val="002355D1"/>
    <w:pPr>
      <w:spacing w:after="260" w:line="260" w:lineRule="atLeast"/>
    </w:pPr>
    <w:rPr>
      <w:rFonts w:eastAsia="Times New Roman" w:cs="Times New Roman"/>
      <w:sz w:val="20"/>
      <w:szCs w:val="19"/>
      <w:lang w:val="en-GB"/>
    </w:rPr>
  </w:style>
  <w:style w:type="paragraph" w:customStyle="1" w:styleId="E19B657FEA514A01BF762265EC046A838">
    <w:name w:val="E19B657FEA514A01BF762265EC046A838"/>
    <w:rsid w:val="002355D1"/>
    <w:pPr>
      <w:spacing w:after="260" w:line="260" w:lineRule="atLeast"/>
    </w:pPr>
    <w:rPr>
      <w:rFonts w:eastAsia="Times New Roman" w:cs="Times New Roman"/>
      <w:sz w:val="20"/>
      <w:szCs w:val="19"/>
      <w:lang w:val="en-GB"/>
    </w:rPr>
  </w:style>
  <w:style w:type="paragraph" w:customStyle="1" w:styleId="32FDF82757694B39B5926D81B4C5209C6">
    <w:name w:val="32FDF82757694B39B5926D81B4C5209C6"/>
    <w:rsid w:val="002355D1"/>
    <w:pPr>
      <w:spacing w:after="260" w:line="260" w:lineRule="atLeast"/>
    </w:pPr>
    <w:rPr>
      <w:rFonts w:eastAsia="Times New Roman" w:cs="Times New Roman"/>
      <w:sz w:val="20"/>
      <w:szCs w:val="19"/>
      <w:lang w:val="en-GB"/>
    </w:rPr>
  </w:style>
  <w:style w:type="paragraph" w:customStyle="1" w:styleId="AF752E4C09B04852ACBEE9DA30148CD86">
    <w:name w:val="AF752E4C09B04852ACBEE9DA30148CD86"/>
    <w:rsid w:val="002355D1"/>
    <w:pPr>
      <w:spacing w:after="0" w:line="260" w:lineRule="atLeast"/>
    </w:pPr>
    <w:rPr>
      <w:rFonts w:ascii="Calibri" w:hAnsi="Calibri"/>
      <w:sz w:val="20"/>
      <w:szCs w:val="19"/>
      <w:lang w:val="en-GB" w:eastAsia="ja-JP"/>
    </w:rPr>
  </w:style>
  <w:style w:type="paragraph" w:customStyle="1" w:styleId="F90C181560224EC58C0C4DF176F990506">
    <w:name w:val="F90C181560224EC58C0C4DF176F990506"/>
    <w:rsid w:val="002355D1"/>
    <w:pPr>
      <w:spacing w:after="0" w:line="260" w:lineRule="atLeast"/>
    </w:pPr>
    <w:rPr>
      <w:rFonts w:ascii="Calibri" w:hAnsi="Calibri"/>
      <w:sz w:val="20"/>
      <w:szCs w:val="19"/>
      <w:lang w:val="en-GB" w:eastAsia="ja-JP"/>
    </w:rPr>
  </w:style>
  <w:style w:type="paragraph" w:customStyle="1" w:styleId="1EF0F7B532CA488EBFAA8CBC6CBA85526">
    <w:name w:val="1EF0F7B532CA488EBFAA8CBC6CBA85526"/>
    <w:rsid w:val="002355D1"/>
    <w:pPr>
      <w:spacing w:after="0" w:line="260" w:lineRule="atLeast"/>
    </w:pPr>
    <w:rPr>
      <w:rFonts w:ascii="Calibri" w:hAnsi="Calibri"/>
      <w:sz w:val="20"/>
      <w:szCs w:val="19"/>
      <w:lang w:val="en-GB" w:eastAsia="ja-JP"/>
    </w:rPr>
  </w:style>
  <w:style w:type="paragraph" w:customStyle="1" w:styleId="946D81F3A29D4299B533D3709F0164A45">
    <w:name w:val="946D81F3A29D4299B533D3709F0164A45"/>
    <w:rsid w:val="002355D1"/>
    <w:pPr>
      <w:spacing w:after="0" w:line="260" w:lineRule="atLeast"/>
    </w:pPr>
    <w:rPr>
      <w:rFonts w:ascii="Calibri" w:hAnsi="Calibri"/>
      <w:sz w:val="20"/>
      <w:szCs w:val="19"/>
      <w:lang w:val="en-GB" w:eastAsia="ja-JP"/>
    </w:rPr>
  </w:style>
  <w:style w:type="paragraph" w:customStyle="1" w:styleId="8295689D36D94966BDA978DBEDDCE3145">
    <w:name w:val="8295689D36D94966BDA978DBEDDCE3145"/>
    <w:rsid w:val="002355D1"/>
    <w:pPr>
      <w:spacing w:after="0" w:line="260" w:lineRule="atLeast"/>
    </w:pPr>
    <w:rPr>
      <w:rFonts w:ascii="Calibri" w:hAnsi="Calibri"/>
      <w:sz w:val="20"/>
      <w:szCs w:val="19"/>
      <w:lang w:val="en-GB" w:eastAsia="ja-JP"/>
    </w:rPr>
  </w:style>
  <w:style w:type="paragraph" w:customStyle="1" w:styleId="3CAADEFD04DE4C189A3A2209338BAEE35">
    <w:name w:val="3CAADEFD04DE4C189A3A2209338BAEE35"/>
    <w:rsid w:val="002355D1"/>
    <w:pPr>
      <w:spacing w:after="0" w:line="260" w:lineRule="atLeast"/>
    </w:pPr>
    <w:rPr>
      <w:rFonts w:ascii="Calibri" w:hAnsi="Calibri"/>
      <w:sz w:val="20"/>
      <w:szCs w:val="19"/>
      <w:lang w:val="en-GB" w:eastAsia="ja-JP"/>
    </w:rPr>
  </w:style>
  <w:style w:type="paragraph" w:customStyle="1" w:styleId="E90BF626A3A34D31ACF5FABAD53B9EB35">
    <w:name w:val="E90BF626A3A34D31ACF5FABAD53B9EB35"/>
    <w:rsid w:val="002355D1"/>
    <w:pPr>
      <w:spacing w:after="0" w:line="260" w:lineRule="atLeast"/>
    </w:pPr>
    <w:rPr>
      <w:rFonts w:ascii="Calibri" w:hAnsi="Calibri"/>
      <w:sz w:val="20"/>
      <w:szCs w:val="19"/>
      <w:lang w:val="en-GB" w:eastAsia="ja-JP"/>
    </w:rPr>
  </w:style>
  <w:style w:type="paragraph" w:customStyle="1" w:styleId="7DBA35F80E84427195EAD232FC9E24EF5">
    <w:name w:val="7DBA35F80E84427195EAD232FC9E24EF5"/>
    <w:rsid w:val="002355D1"/>
    <w:pPr>
      <w:spacing w:after="0" w:line="260" w:lineRule="atLeast"/>
    </w:pPr>
    <w:rPr>
      <w:rFonts w:ascii="Calibri" w:hAnsi="Calibri"/>
      <w:sz w:val="20"/>
      <w:szCs w:val="19"/>
      <w:lang w:val="en-GB" w:eastAsia="ja-JP"/>
    </w:rPr>
  </w:style>
  <w:style w:type="paragraph" w:customStyle="1" w:styleId="08672AEA5DF64503974BF49CA71F83A55">
    <w:name w:val="08672AEA5DF64503974BF49CA71F83A55"/>
    <w:rsid w:val="002355D1"/>
    <w:pPr>
      <w:spacing w:after="0" w:line="260" w:lineRule="atLeast"/>
    </w:pPr>
    <w:rPr>
      <w:rFonts w:ascii="Calibri" w:hAnsi="Calibri"/>
      <w:sz w:val="20"/>
      <w:szCs w:val="19"/>
      <w:lang w:val="en-GB" w:eastAsia="ja-JP"/>
    </w:rPr>
  </w:style>
  <w:style w:type="paragraph" w:customStyle="1" w:styleId="638CFC5E39974590974B660AB030ECD2">
    <w:name w:val="638CFC5E39974590974B660AB030ECD2"/>
    <w:rsid w:val="004F3D3C"/>
    <w:rPr>
      <w:kern w:val="2"/>
      <w14:ligatures w14:val="standardContextual"/>
    </w:rPr>
  </w:style>
  <w:style w:type="paragraph" w:customStyle="1" w:styleId="B4EFC25588DD4E4E80E1BF655C30FE52">
    <w:name w:val="B4EFC25588DD4E4E80E1BF655C30FE52"/>
    <w:rsid w:val="004F3D3C"/>
    <w:rPr>
      <w:kern w:val="2"/>
      <w14:ligatures w14:val="standardContextual"/>
    </w:rPr>
  </w:style>
  <w:style w:type="paragraph" w:customStyle="1" w:styleId="A5DE5CFBB5EF44DFA39D76F580C6D9F3">
    <w:name w:val="A5DE5CFBB5EF44DFA39D76F580C6D9F3"/>
    <w:rsid w:val="004F3D3C"/>
    <w:rPr>
      <w:kern w:val="2"/>
      <w14:ligatures w14:val="standardContextual"/>
    </w:rPr>
  </w:style>
  <w:style w:type="paragraph" w:customStyle="1" w:styleId="9A31A2DED69B495FB4545CF3CDB62D27">
    <w:name w:val="9A31A2DED69B495FB4545CF3CDB62D27"/>
    <w:rsid w:val="004F3D3C"/>
    <w:rPr>
      <w:kern w:val="2"/>
      <w14:ligatures w14:val="standardContextual"/>
    </w:rPr>
  </w:style>
  <w:style w:type="paragraph" w:customStyle="1" w:styleId="FF7D7D994434452296617E6E01997C1A">
    <w:name w:val="FF7D7D994434452296617E6E01997C1A"/>
    <w:rsid w:val="004F3D3C"/>
    <w:rPr>
      <w:kern w:val="2"/>
      <w14:ligatures w14:val="standardContextual"/>
    </w:rPr>
  </w:style>
  <w:style w:type="paragraph" w:customStyle="1" w:styleId="E6C15F38526F443C809299836E026157">
    <w:name w:val="E6C15F38526F443C809299836E026157"/>
    <w:rsid w:val="004F3D3C"/>
    <w:rPr>
      <w:kern w:val="2"/>
      <w14:ligatures w14:val="standardContextual"/>
    </w:rPr>
  </w:style>
  <w:style w:type="paragraph" w:customStyle="1" w:styleId="1E678CA4B8BC46AF9C8E5EA01B7FEAD8">
    <w:name w:val="1E678CA4B8BC46AF9C8E5EA01B7FEAD8"/>
    <w:rsid w:val="004F3D3C"/>
    <w:rPr>
      <w:kern w:val="2"/>
      <w14:ligatures w14:val="standardContextual"/>
    </w:rPr>
  </w:style>
  <w:style w:type="paragraph" w:customStyle="1" w:styleId="99743DB1270843BC8E435A6811101509">
    <w:name w:val="99743DB1270843BC8E435A6811101509"/>
    <w:rsid w:val="004F3D3C"/>
    <w:rPr>
      <w:kern w:val="2"/>
      <w14:ligatures w14:val="standardContextual"/>
    </w:rPr>
  </w:style>
  <w:style w:type="paragraph" w:customStyle="1" w:styleId="66A12DEE0F864C05A8B8E408AEB7E33E">
    <w:name w:val="66A12DEE0F864C05A8B8E408AEB7E33E"/>
    <w:rsid w:val="004F3D3C"/>
    <w:rPr>
      <w:kern w:val="2"/>
      <w14:ligatures w14:val="standardContextual"/>
    </w:rPr>
  </w:style>
  <w:style w:type="paragraph" w:customStyle="1" w:styleId="9EEE51E4892749CF86EB4781A7FAFEE2">
    <w:name w:val="9EEE51E4892749CF86EB4781A7FAFEE2"/>
    <w:rsid w:val="004F3D3C"/>
    <w:rPr>
      <w:kern w:val="2"/>
      <w14:ligatures w14:val="standardContextual"/>
    </w:rPr>
  </w:style>
  <w:style w:type="paragraph" w:customStyle="1" w:styleId="52C07AB4E8174CF7AF4ABAD2476B1604">
    <w:name w:val="52C07AB4E8174CF7AF4ABAD2476B1604"/>
    <w:rsid w:val="004F3D3C"/>
    <w:rPr>
      <w:kern w:val="2"/>
      <w14:ligatures w14:val="standardContextual"/>
    </w:rPr>
  </w:style>
  <w:style w:type="paragraph" w:customStyle="1" w:styleId="CC7B7C0A049044A696B7675184695D72">
    <w:name w:val="CC7B7C0A049044A696B7675184695D72"/>
    <w:rsid w:val="004F3D3C"/>
    <w:rPr>
      <w:kern w:val="2"/>
      <w14:ligatures w14:val="standardContextual"/>
    </w:rPr>
  </w:style>
  <w:style w:type="paragraph" w:customStyle="1" w:styleId="1A6AFECE585A43668A1BAD79AB36D040">
    <w:name w:val="1A6AFECE585A43668A1BAD79AB36D040"/>
    <w:rsid w:val="004F3D3C"/>
    <w:rPr>
      <w:kern w:val="2"/>
      <w14:ligatures w14:val="standardContextual"/>
    </w:rPr>
  </w:style>
  <w:style w:type="paragraph" w:customStyle="1" w:styleId="F09D2CDFC46F4D0D924CD354DA687D26">
    <w:name w:val="F09D2CDFC46F4D0D924CD354DA687D26"/>
    <w:rsid w:val="004F3D3C"/>
    <w:rPr>
      <w:kern w:val="2"/>
      <w14:ligatures w14:val="standardContextual"/>
    </w:rPr>
  </w:style>
  <w:style w:type="paragraph" w:customStyle="1" w:styleId="20229EE8B7D0460E9C040404C3597CE2">
    <w:name w:val="20229EE8B7D0460E9C040404C3597CE2"/>
    <w:rsid w:val="004F3D3C"/>
    <w:rPr>
      <w:kern w:val="2"/>
      <w14:ligatures w14:val="standardContextual"/>
    </w:rPr>
  </w:style>
  <w:style w:type="paragraph" w:customStyle="1" w:styleId="3BD4E95283B141DD8C5715FC586DBC9D">
    <w:name w:val="3BD4E95283B141DD8C5715FC586DBC9D"/>
    <w:rsid w:val="004F3D3C"/>
    <w:rPr>
      <w:kern w:val="2"/>
      <w14:ligatures w14:val="standardContextual"/>
    </w:rPr>
  </w:style>
  <w:style w:type="paragraph" w:customStyle="1" w:styleId="9A3131C27FD64BACB227A20C23A8FE0C">
    <w:name w:val="9A3131C27FD64BACB227A20C23A8FE0C"/>
    <w:rsid w:val="004F3D3C"/>
    <w:rPr>
      <w:kern w:val="2"/>
      <w14:ligatures w14:val="standardContextual"/>
    </w:rPr>
  </w:style>
  <w:style w:type="paragraph" w:customStyle="1" w:styleId="C88B534ABAB743DDBBFCE2474BE8D549">
    <w:name w:val="C88B534ABAB743DDBBFCE2474BE8D549"/>
    <w:rsid w:val="004F3D3C"/>
    <w:rPr>
      <w:kern w:val="2"/>
      <w14:ligatures w14:val="standardContextual"/>
    </w:rPr>
  </w:style>
  <w:style w:type="paragraph" w:customStyle="1" w:styleId="23B3D3A2BF004B5BB4EE9CBD5FD3FC08">
    <w:name w:val="23B3D3A2BF004B5BB4EE9CBD5FD3FC08"/>
    <w:rsid w:val="004F3D3C"/>
    <w:rPr>
      <w:kern w:val="2"/>
      <w14:ligatures w14:val="standardContextual"/>
    </w:rPr>
  </w:style>
  <w:style w:type="paragraph" w:customStyle="1" w:styleId="40409B7A8BBC431693C06C44447B15F7">
    <w:name w:val="40409B7A8BBC431693C06C44447B15F7"/>
    <w:rsid w:val="004F3D3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NWO">
      <a:dk1>
        <a:srgbClr val="494949"/>
      </a:dk1>
      <a:lt1>
        <a:sysClr val="window" lastClr="FFFFFF"/>
      </a:lt1>
      <a:dk2>
        <a:srgbClr val="18657C"/>
      </a:dk2>
      <a:lt2>
        <a:srgbClr val="E7E6E6"/>
      </a:lt2>
      <a:accent1>
        <a:srgbClr val="00829F"/>
      </a:accent1>
      <a:accent2>
        <a:srgbClr val="EB5D47"/>
      </a:accent2>
      <a:accent3>
        <a:srgbClr val="F9B232"/>
      </a:accent3>
      <a:accent4>
        <a:srgbClr val="8B6648"/>
      </a:accent4>
      <a:accent5>
        <a:srgbClr val="BA8B66"/>
      </a:accent5>
      <a:accent6>
        <a:srgbClr val="955F8A"/>
      </a:accent6>
      <a:hlink>
        <a:srgbClr val="18657C"/>
      </a:hlink>
      <a:folHlink>
        <a:srgbClr val="00829F"/>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5F25A-4062-4414-A9DE-60488219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NWO Basisdocument_Sjabloon</Template>
  <TotalTime>6</TotalTime>
  <Pages>18</Pages>
  <Words>4489</Words>
  <Characters>24695</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NWO</Company>
  <LinksUpToDate>false</LinksUpToDate>
  <CharactersWithSpaces>29126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Verhagen, H. [Hellen]</dc:creator>
  <cp:keywords/>
  <dc:description/>
  <cp:lastModifiedBy>Verhagen, H. [Hellen]</cp:lastModifiedBy>
  <cp:revision>4</cp:revision>
  <cp:lastPrinted>2019-06-27T10:16:00Z</cp:lastPrinted>
  <dcterms:created xsi:type="dcterms:W3CDTF">2024-05-02T07:04:00Z</dcterms:created>
  <dcterms:modified xsi:type="dcterms:W3CDTF">2024-05-06T15:39:00Z</dcterms:modified>
</cp:coreProperties>
</file>