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1DCAE" w14:textId="23CAF751" w:rsidR="00833188" w:rsidRPr="00C022C7" w:rsidRDefault="00833188" w:rsidP="00833188">
      <w:pPr>
        <w:rPr>
          <w:rFonts w:cstheme="minorHAnsi"/>
          <w:b/>
        </w:rPr>
      </w:pPr>
      <w:r w:rsidRPr="00833188">
        <w:rPr>
          <w:rFonts w:ascii="Calibri Light" w:eastAsiaTheme="majorEastAsia" w:hAnsi="Calibri Light" w:cstheme="majorBidi"/>
          <w:noProof/>
          <w:color w:val="18657C"/>
          <w:sz w:val="16"/>
          <w:szCs w:val="16"/>
          <w:u w:color="808080"/>
          <w:vertAlign w:val="superscript"/>
        </w:rPr>
        <w:footnoteReference w:id="1"/>
      </w:r>
      <w:r w:rsidRPr="00C022C7">
        <w:rPr>
          <w:rStyle w:val="Zwaar"/>
        </w:rPr>
        <w:t>Project proposal:</w:t>
      </w:r>
      <w:r w:rsidRPr="00C022C7">
        <w:rPr>
          <w:rFonts w:cstheme="minorHAnsi"/>
          <w:b/>
        </w:rPr>
        <w:t xml:space="preserve"> </w:t>
      </w:r>
      <w:sdt>
        <w:sdtPr>
          <w:rPr>
            <w:rFonts w:cstheme="minorHAnsi"/>
          </w:rPr>
          <w:alias w:val="Project title"/>
          <w:tag w:val="Project title"/>
          <w:id w:val="-785199973"/>
          <w:placeholder>
            <w:docPart w:val="59492AA734E94F63B1CF85A6F94F5841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Project</w:t>
          </w:r>
          <w:r w:rsidRPr="00833188">
            <w:rPr>
              <w:rFonts w:cstheme="minorHAnsi"/>
              <w:shd w:val="clear" w:color="auto" w:fill="FFFFCC"/>
            </w:rPr>
            <w:t xml:space="preserve"> </w:t>
          </w:r>
          <w:r w:rsidRPr="00833188">
            <w:rPr>
              <w:rFonts w:cstheme="minorHAnsi"/>
              <w:color w:val="808080"/>
              <w:shd w:val="clear" w:color="auto" w:fill="FFFFCC"/>
            </w:rPr>
            <w:t>title</w:t>
          </w:r>
        </w:sdtContent>
      </w:sdt>
    </w:p>
    <w:p w14:paraId="446C00C3" w14:textId="77777777" w:rsidR="00833188" w:rsidRPr="00C022C7" w:rsidRDefault="00833188" w:rsidP="00833188">
      <w:pPr>
        <w:rPr>
          <w:rFonts w:cstheme="minorHAnsi"/>
          <w:b/>
        </w:rPr>
      </w:pPr>
      <w:r w:rsidRPr="00C022C7">
        <w:rPr>
          <w:rStyle w:val="Zwaar"/>
        </w:rPr>
        <w:t>Main applicant:</w:t>
      </w:r>
      <w:r w:rsidRPr="00C022C7">
        <w:rPr>
          <w:rFonts w:cstheme="minorHAnsi"/>
          <w:b/>
        </w:rPr>
        <w:t xml:space="preserve"> </w:t>
      </w:r>
      <w:sdt>
        <w:sdtPr>
          <w:rPr>
            <w:rFonts w:cstheme="minorHAnsi"/>
          </w:rPr>
          <w:alias w:val="Main applicant"/>
          <w:tag w:val="Main applicant"/>
          <w:id w:val="-801461658"/>
          <w:placeholder>
            <w:docPart w:val="9BDFCC4DB9914396B16E00CC95A5D2EE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Main applicant</w:t>
          </w:r>
        </w:sdtContent>
      </w:sdt>
    </w:p>
    <w:p w14:paraId="7E6614D9" w14:textId="77777777" w:rsidR="00833188" w:rsidRPr="00C022C7" w:rsidRDefault="00833188" w:rsidP="00833188">
      <w:pPr>
        <w:rPr>
          <w:rFonts w:cstheme="minorHAnsi"/>
        </w:rPr>
      </w:pPr>
    </w:p>
    <w:p w14:paraId="2D3ACB22" w14:textId="77777777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</w:rPr>
          <w:alias w:val="Organisation name"/>
          <w:tag w:val="Organisation name"/>
          <w:id w:val="-734471369"/>
          <w:placeholder>
            <w:docPart w:val="022B8F90EF7143E982414305124727DC"/>
          </w:placeholder>
          <w:showingPlcHdr/>
          <w:text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Organisation name</w:t>
          </w:r>
        </w:sdtContent>
      </w:sdt>
      <w:r w:rsidRPr="00C022C7">
        <w:rPr>
          <w:rFonts w:cstheme="minorHAnsi"/>
        </w:rPr>
        <w:t xml:space="preserve"> declares, as co-funder:</w:t>
      </w:r>
    </w:p>
    <w:p w14:paraId="438FAC65" w14:textId="77777777" w:rsidR="00833188" w:rsidRPr="00C022C7" w:rsidRDefault="00833188" w:rsidP="00833188">
      <w:pPr>
        <w:pStyle w:val="Lijstlevel1Opsommingdash"/>
        <w:rPr>
          <w:lang w:val="en-GB"/>
        </w:rPr>
      </w:pPr>
      <w:r w:rsidRPr="00C022C7">
        <w:rPr>
          <w:lang w:val="en-GB"/>
        </w:rPr>
        <w:t>to have read and to endorse the project proposal;</w:t>
      </w:r>
    </w:p>
    <w:p w14:paraId="79D57EBF" w14:textId="77777777" w:rsidR="00833188" w:rsidRPr="00C022C7" w:rsidRDefault="00833188" w:rsidP="00833188">
      <w:pPr>
        <w:pStyle w:val="Lijstlevel1Opsommingdash"/>
        <w:rPr>
          <w:lang w:val="en-GB"/>
        </w:rPr>
      </w:pPr>
      <w:r w:rsidRPr="00C022C7">
        <w:rPr>
          <w:lang w:val="en-GB"/>
        </w:rPr>
        <w:t>if the project proposal is awarded:</w:t>
      </w:r>
    </w:p>
    <w:p w14:paraId="0E6C6059" w14:textId="77777777" w:rsidR="00833188" w:rsidRPr="00C022C7" w:rsidRDefault="00833188" w:rsidP="00833188">
      <w:pPr>
        <w:pStyle w:val="Lijstlevel2Opsomminggeslotenpunt"/>
        <w:numPr>
          <w:ilvl w:val="0"/>
          <w:numId w:val="2"/>
        </w:numPr>
        <w:ind w:left="680"/>
        <w:rPr>
          <w:lang w:val="en-GB"/>
        </w:rPr>
      </w:pPr>
      <w:r w:rsidRPr="00C022C7">
        <w:rPr>
          <w:lang w:val="en-GB"/>
        </w:rPr>
        <w:t>to participate and contribute to the project as described in the project proposal;</w:t>
      </w:r>
    </w:p>
    <w:p w14:paraId="6EB8ECA7" w14:textId="77777777" w:rsidR="00833188" w:rsidRPr="00C022C7" w:rsidRDefault="00833188" w:rsidP="00833188">
      <w:pPr>
        <w:pStyle w:val="Lijstlevel2Opsomminggeslotenpunt"/>
        <w:numPr>
          <w:ilvl w:val="0"/>
          <w:numId w:val="2"/>
        </w:numPr>
        <w:ind w:left="680"/>
        <w:rPr>
          <w:lang w:val="en-GB"/>
        </w:rPr>
      </w:pPr>
      <w:r w:rsidRPr="00C022C7">
        <w:rPr>
          <w:lang w:val="en-GB"/>
        </w:rPr>
        <w:t>to fulfil all obligations regarding a prompt conclusion of the consortium agreement;</w:t>
      </w:r>
    </w:p>
    <w:p w14:paraId="475BB6F5" w14:textId="77777777" w:rsidR="00833188" w:rsidRPr="00C022C7" w:rsidRDefault="00833188" w:rsidP="00833188">
      <w:pPr>
        <w:pStyle w:val="Lijstlevel2Opsomminggeslotenpunt"/>
        <w:numPr>
          <w:ilvl w:val="0"/>
          <w:numId w:val="2"/>
        </w:numPr>
        <w:ind w:left="680"/>
        <w:rPr>
          <w:lang w:val="en-GB"/>
        </w:rPr>
      </w:pPr>
      <w:r w:rsidRPr="00C022C7">
        <w:rPr>
          <w:lang w:val="en-GB"/>
        </w:rPr>
        <w:t>to agree to be mentioned on the NWO website.</w:t>
      </w:r>
    </w:p>
    <w:p w14:paraId="2486AB40" w14:textId="77777777" w:rsidR="00833188" w:rsidRPr="00C022C7" w:rsidRDefault="00833188" w:rsidP="00833188">
      <w:pPr>
        <w:rPr>
          <w:rFonts w:cstheme="minorHAnsi"/>
        </w:rPr>
      </w:pPr>
    </w:p>
    <w:p w14:paraId="5D646C59" w14:textId="77777777" w:rsidR="00833188" w:rsidRPr="00C022C7" w:rsidRDefault="00833188" w:rsidP="00833188">
      <w:pPr>
        <w:rPr>
          <w:rFonts w:cstheme="minorHAnsi"/>
        </w:rPr>
      </w:pPr>
      <w:r w:rsidRPr="00C022C7">
        <w:rPr>
          <w:rFonts w:cstheme="minorHAnsi"/>
        </w:rPr>
        <w:t>Co-funder provides:</w:t>
      </w:r>
    </w:p>
    <w:p w14:paraId="709D71B7" w14:textId="4AEEA6DA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  <w:shd w:val="clear" w:color="auto" w:fill="FFFFCC"/>
          </w:rPr>
          <w:id w:val="703903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hd w:val="clear" w:color="auto" w:fill="FFFFCC"/>
            </w:rPr>
            <w:t>☐</w:t>
          </w:r>
        </w:sdtContent>
      </w:sdt>
      <w:r w:rsidRPr="00C022C7">
        <w:rPr>
          <w:rFonts w:cstheme="minorHAnsi"/>
        </w:rPr>
        <w:t xml:space="preserve">co-funding in cash of € </w:t>
      </w:r>
      <w:sdt>
        <w:sdtPr>
          <w:rPr>
            <w:rFonts w:cstheme="minorHAnsi"/>
          </w:rPr>
          <w:alias w:val="Amount in cash"/>
          <w:tag w:val="Amount in cash"/>
          <w:id w:val="-626546095"/>
          <w:placeholder>
            <w:docPart w:val="926E7C80B9BA468B8DAB21AF8D19ECEA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Amount in cash</w:t>
          </w:r>
        </w:sdtContent>
      </w:sdt>
      <w:r w:rsidRPr="00C022C7">
        <w:rPr>
          <w:rFonts w:cstheme="minorHAnsi"/>
        </w:rPr>
        <w:t>, excl. VAT</w:t>
      </w:r>
    </w:p>
    <w:p w14:paraId="63205C16" w14:textId="77777777" w:rsidR="00833188" w:rsidRPr="00C022C7" w:rsidRDefault="00833188" w:rsidP="00833188">
      <w:pPr>
        <w:rPr>
          <w:rFonts w:cstheme="minorHAnsi"/>
        </w:rPr>
      </w:pPr>
      <w:r w:rsidRPr="00C022C7">
        <w:rPr>
          <w:rFonts w:cstheme="minorHAnsi"/>
        </w:rPr>
        <w:t>and/or</w:t>
      </w:r>
    </w:p>
    <w:p w14:paraId="6B799354" w14:textId="1CADEE95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  <w:shd w:val="clear" w:color="auto" w:fill="FFFFCC"/>
          </w:rPr>
          <w:id w:val="76195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hd w:val="clear" w:color="auto" w:fill="FFFFCC"/>
            </w:rPr>
            <w:t>☐</w:t>
          </w:r>
        </w:sdtContent>
      </w:sdt>
      <w:r w:rsidRPr="00C022C7">
        <w:rPr>
          <w:rFonts w:cstheme="minorHAnsi"/>
        </w:rPr>
        <w:t xml:space="preserve">co-funding in kind of € </w:t>
      </w:r>
      <w:sdt>
        <w:sdtPr>
          <w:rPr>
            <w:rFonts w:cstheme="minorHAnsi"/>
          </w:rPr>
          <w:alias w:val="Amount in kind"/>
          <w:tag w:val="Amount in kind"/>
          <w:id w:val="-1257664428"/>
          <w:placeholder>
            <w:docPart w:val="5E9D9D4C8F9E4A748C79DCC0D832E9F6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Amount in kind</w:t>
          </w:r>
        </w:sdtContent>
      </w:sdt>
      <w:r w:rsidRPr="00C022C7">
        <w:rPr>
          <w:rFonts w:cstheme="minorHAnsi"/>
        </w:rPr>
        <w:t xml:space="preserve">, excl. VAT. </w:t>
      </w:r>
    </w:p>
    <w:p w14:paraId="3215E777" w14:textId="77777777" w:rsidR="00833188" w:rsidRPr="00C022C7" w:rsidRDefault="00833188" w:rsidP="00833188">
      <w:pPr>
        <w:rPr>
          <w:rFonts w:cstheme="minorHAnsi"/>
        </w:rPr>
      </w:pPr>
    </w:p>
    <w:p w14:paraId="0D5D9414" w14:textId="77777777" w:rsidR="00833188" w:rsidRPr="00C022C7" w:rsidRDefault="00833188" w:rsidP="00833188">
      <w:pPr>
        <w:rPr>
          <w:rFonts w:cstheme="minorHAnsi"/>
          <w:i/>
        </w:rPr>
      </w:pPr>
      <w:r w:rsidRPr="00C022C7">
        <w:rPr>
          <w:rFonts w:cstheme="minorHAnsi"/>
          <w:i/>
        </w:rPr>
        <w:t>Depending on the specific situation, VAT may be charged on the co-funding.</w:t>
      </w:r>
    </w:p>
    <w:p w14:paraId="5A06808E" w14:textId="77777777" w:rsidR="00833188" w:rsidRPr="00C022C7" w:rsidRDefault="00833188" w:rsidP="00833188">
      <w:pPr>
        <w:rPr>
          <w:rFonts w:cstheme="minorHAnsi"/>
        </w:rPr>
      </w:pPr>
    </w:p>
    <w:p w14:paraId="467EB7C1" w14:textId="77777777" w:rsidR="00833188" w:rsidRPr="00C022C7" w:rsidRDefault="00833188" w:rsidP="00833188">
      <w:pPr>
        <w:rPr>
          <w:rFonts w:cstheme="minorHAnsi"/>
        </w:rPr>
      </w:pPr>
      <w:r w:rsidRPr="00C022C7">
        <w:rPr>
          <w:rFonts w:cstheme="minorHAnsi"/>
        </w:rPr>
        <w:t>Specification of the in kind contribution:</w:t>
      </w:r>
    </w:p>
    <w:p w14:paraId="065C3DBC" w14:textId="77777777" w:rsidR="00833188" w:rsidRPr="00C022C7" w:rsidRDefault="00833188" w:rsidP="00833188">
      <w:pPr>
        <w:rPr>
          <w:rFonts w:cstheme="minorHAnsi"/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701"/>
        <w:gridCol w:w="1701"/>
      </w:tblGrid>
      <w:tr w:rsidR="00833188" w:rsidRPr="00C022C7" w14:paraId="712209EA" w14:textId="77777777" w:rsidTr="00D52729">
        <w:trPr>
          <w:trHeight w:val="417"/>
        </w:trPr>
        <w:tc>
          <w:tcPr>
            <w:tcW w:w="3397" w:type="dxa"/>
          </w:tcPr>
          <w:p w14:paraId="1BB907E0" w14:textId="77777777" w:rsidR="00833188" w:rsidRPr="00C022C7" w:rsidRDefault="00833188" w:rsidP="00D52729">
            <w:pPr>
              <w:spacing w:line="260" w:lineRule="atLeast"/>
              <w:rPr>
                <w:rFonts w:cstheme="minorHAnsi"/>
                <w:b/>
              </w:rPr>
            </w:pPr>
            <w:r w:rsidRPr="00C022C7">
              <w:rPr>
                <w:rFonts w:cstheme="minorHAnsi"/>
                <w:b/>
              </w:rPr>
              <w:t xml:space="preserve">Specification of in kind item or activity </w:t>
            </w:r>
          </w:p>
        </w:tc>
        <w:tc>
          <w:tcPr>
            <w:tcW w:w="1843" w:type="dxa"/>
          </w:tcPr>
          <w:p w14:paraId="246FE728" w14:textId="77777777" w:rsidR="00833188" w:rsidRPr="00C022C7" w:rsidRDefault="00833188" w:rsidP="00D52729">
            <w:pPr>
              <w:spacing w:line="260" w:lineRule="atLeast"/>
              <w:rPr>
                <w:rFonts w:cstheme="minorHAnsi"/>
                <w:b/>
              </w:rPr>
            </w:pPr>
            <w:r w:rsidRPr="00C022C7">
              <w:rPr>
                <w:rFonts w:cstheme="minorHAnsi"/>
                <w:b/>
              </w:rPr>
              <w:t>Price or hourly rate</w:t>
            </w:r>
          </w:p>
        </w:tc>
        <w:tc>
          <w:tcPr>
            <w:tcW w:w="1701" w:type="dxa"/>
          </w:tcPr>
          <w:p w14:paraId="7403A7A5" w14:textId="77777777" w:rsidR="00833188" w:rsidRPr="00C022C7" w:rsidRDefault="00833188" w:rsidP="00D52729">
            <w:pPr>
              <w:spacing w:line="260" w:lineRule="atLeast"/>
              <w:rPr>
                <w:rFonts w:cstheme="minorHAnsi"/>
                <w:b/>
              </w:rPr>
            </w:pPr>
            <w:r w:rsidRPr="00C022C7">
              <w:rPr>
                <w:rFonts w:cstheme="minorHAnsi"/>
                <w:b/>
              </w:rPr>
              <w:t>Number of hours (if applicable)</w:t>
            </w:r>
          </w:p>
        </w:tc>
        <w:tc>
          <w:tcPr>
            <w:tcW w:w="1701" w:type="dxa"/>
          </w:tcPr>
          <w:p w14:paraId="4B435509" w14:textId="77777777" w:rsidR="00833188" w:rsidRPr="00C022C7" w:rsidRDefault="00833188" w:rsidP="00D52729">
            <w:pPr>
              <w:spacing w:line="260" w:lineRule="atLeast"/>
              <w:rPr>
                <w:rFonts w:cstheme="minorHAnsi"/>
                <w:b/>
              </w:rPr>
            </w:pPr>
            <w:r w:rsidRPr="00C022C7">
              <w:rPr>
                <w:rFonts w:cstheme="minorHAnsi"/>
                <w:b/>
              </w:rPr>
              <w:t>Total €</w:t>
            </w:r>
          </w:p>
        </w:tc>
      </w:tr>
      <w:tr w:rsidR="00833188" w:rsidRPr="00833188" w14:paraId="77FA380E" w14:textId="77777777" w:rsidTr="00833188">
        <w:tc>
          <w:tcPr>
            <w:tcW w:w="3397" w:type="dxa"/>
            <w:shd w:val="clear" w:color="auto" w:fill="FFFFCC"/>
          </w:tcPr>
          <w:p w14:paraId="41E3596F" w14:textId="4DBAF4E9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  <w:r w:rsidRPr="00833188">
              <w:rPr>
                <w:rFonts w:eastAsiaTheme="minorHAnsi" w:cstheme="minorHAnsi"/>
                <w:lang w:eastAsia="en-US"/>
              </w:rPr>
              <w:t xml:space="preserve"> </w:t>
            </w:r>
          </w:p>
        </w:tc>
        <w:tc>
          <w:tcPr>
            <w:tcW w:w="1843" w:type="dxa"/>
            <w:shd w:val="clear" w:color="auto" w:fill="FFFFCC"/>
          </w:tcPr>
          <w:p w14:paraId="49EAC1E1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4E1CA450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3BD86728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</w:tr>
      <w:tr w:rsidR="00833188" w:rsidRPr="00833188" w14:paraId="7212F148" w14:textId="77777777" w:rsidTr="00833188">
        <w:tc>
          <w:tcPr>
            <w:tcW w:w="3397" w:type="dxa"/>
            <w:shd w:val="clear" w:color="auto" w:fill="FFFFCC"/>
          </w:tcPr>
          <w:p w14:paraId="554558B6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843" w:type="dxa"/>
            <w:shd w:val="clear" w:color="auto" w:fill="FFFFCC"/>
          </w:tcPr>
          <w:p w14:paraId="6069200C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3BFF55B6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4D87E96E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</w:tr>
      <w:tr w:rsidR="00833188" w:rsidRPr="00833188" w14:paraId="0603CFE1" w14:textId="77777777" w:rsidTr="00833188">
        <w:tc>
          <w:tcPr>
            <w:tcW w:w="3397" w:type="dxa"/>
            <w:shd w:val="clear" w:color="auto" w:fill="FFFFCC"/>
          </w:tcPr>
          <w:p w14:paraId="5BBF4C91" w14:textId="77777777" w:rsidR="00833188" w:rsidRPr="00833188" w:rsidRDefault="00833188" w:rsidP="00833188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843" w:type="dxa"/>
            <w:shd w:val="clear" w:color="auto" w:fill="FFFFCC"/>
          </w:tcPr>
          <w:p w14:paraId="54E948CA" w14:textId="77777777" w:rsidR="00833188" w:rsidRPr="00833188" w:rsidRDefault="00833188" w:rsidP="00833188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149A5FBA" w14:textId="77777777" w:rsidR="00833188" w:rsidRPr="00833188" w:rsidRDefault="00833188" w:rsidP="00833188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01571D18" w14:textId="77777777" w:rsidR="00833188" w:rsidRPr="00833188" w:rsidRDefault="00833188" w:rsidP="00833188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</w:tr>
      <w:tr w:rsidR="00833188" w:rsidRPr="00833188" w14:paraId="399BD124" w14:textId="77777777" w:rsidTr="00833188">
        <w:tc>
          <w:tcPr>
            <w:tcW w:w="3397" w:type="dxa"/>
            <w:shd w:val="clear" w:color="auto" w:fill="FFFFCC"/>
          </w:tcPr>
          <w:p w14:paraId="5B4A9A05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843" w:type="dxa"/>
            <w:shd w:val="clear" w:color="auto" w:fill="FFFFCC"/>
          </w:tcPr>
          <w:p w14:paraId="58038864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1A94455D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4535BCE1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</w:tr>
      <w:tr w:rsidR="00833188" w:rsidRPr="00833188" w14:paraId="65A9648D" w14:textId="77777777" w:rsidTr="00833188">
        <w:tc>
          <w:tcPr>
            <w:tcW w:w="3397" w:type="dxa"/>
            <w:shd w:val="clear" w:color="auto" w:fill="FFFFCC"/>
          </w:tcPr>
          <w:p w14:paraId="29B31DE8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843" w:type="dxa"/>
            <w:shd w:val="clear" w:color="auto" w:fill="FFFFCC"/>
          </w:tcPr>
          <w:p w14:paraId="578F203A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28D42DD5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  <w:tc>
          <w:tcPr>
            <w:tcW w:w="1701" w:type="dxa"/>
            <w:shd w:val="clear" w:color="auto" w:fill="FFFFCC"/>
          </w:tcPr>
          <w:p w14:paraId="6EEF1945" w14:textId="77777777" w:rsidR="00833188" w:rsidRPr="00833188" w:rsidRDefault="00833188" w:rsidP="00D52729">
            <w:pPr>
              <w:spacing w:line="260" w:lineRule="atLeast"/>
              <w:rPr>
                <w:rFonts w:eastAsiaTheme="minorHAnsi" w:cstheme="minorHAnsi"/>
                <w:lang w:eastAsia="en-US"/>
              </w:rPr>
            </w:pPr>
          </w:p>
        </w:tc>
      </w:tr>
    </w:tbl>
    <w:p w14:paraId="2E83520F" w14:textId="77777777" w:rsidR="00833188" w:rsidRPr="00C022C7" w:rsidRDefault="00833188" w:rsidP="00833188">
      <w:pPr>
        <w:rPr>
          <w:rFonts w:cstheme="minorHAnsi"/>
        </w:rPr>
      </w:pPr>
    </w:p>
    <w:p w14:paraId="7EEFE54F" w14:textId="77777777" w:rsidR="00833188" w:rsidRPr="00C022C7" w:rsidRDefault="00833188" w:rsidP="00833188">
      <w:pPr>
        <w:rPr>
          <w:rFonts w:cstheme="minorHAnsi"/>
          <w:i/>
        </w:rPr>
      </w:pPr>
      <w:r w:rsidRPr="00C022C7">
        <w:rPr>
          <w:rFonts w:cstheme="minorHAnsi"/>
          <w:i/>
        </w:rPr>
        <w:t>Please note that the Call for proposals specifies a maximum hourly rate and a maximum number of productive  hours per year.</w:t>
      </w:r>
    </w:p>
    <w:p w14:paraId="543CFC10" w14:textId="77777777" w:rsidR="00833188" w:rsidRPr="00C022C7" w:rsidRDefault="00833188" w:rsidP="00833188">
      <w:pPr>
        <w:rPr>
          <w:rFonts w:cstheme="minorHAnsi"/>
          <w:i/>
        </w:rPr>
      </w:pPr>
    </w:p>
    <w:p w14:paraId="429ECF19" w14:textId="77777777" w:rsidR="00833188" w:rsidRPr="00C022C7" w:rsidRDefault="00833188" w:rsidP="00833188">
      <w:pPr>
        <w:rPr>
          <w:rFonts w:cstheme="minorHAnsi"/>
        </w:rPr>
      </w:pPr>
      <w:r w:rsidRPr="00C022C7">
        <w:rPr>
          <w:rFonts w:cstheme="minorHAnsi"/>
        </w:rPr>
        <w:t>This declaration applies during the NWO assessment process. If the project proposal is granted, the declaration also applies during the duration of the project.</w:t>
      </w:r>
    </w:p>
    <w:p w14:paraId="617BD164" w14:textId="77777777" w:rsidR="00833188" w:rsidRPr="00C022C7" w:rsidRDefault="00833188" w:rsidP="00833188">
      <w:pPr>
        <w:rPr>
          <w:rFonts w:cstheme="minorHAnsi"/>
        </w:rPr>
      </w:pPr>
    </w:p>
    <w:p w14:paraId="661CC4F7" w14:textId="77777777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</w:rPr>
          <w:alias w:val="Signature"/>
          <w:tag w:val="Signature"/>
          <w:id w:val="1905952608"/>
          <w:placeholder>
            <w:docPart w:val="F8F972E3F26A4105BF581D6B22E6D4E3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Signature</w:t>
          </w:r>
        </w:sdtContent>
      </w:sdt>
      <w:r w:rsidRPr="00C022C7">
        <w:rPr>
          <w:rStyle w:val="Voetnootmarkering"/>
          <w:rFonts w:cstheme="minorHAnsi"/>
        </w:rPr>
        <w:footnoteReference w:id="2"/>
      </w:r>
    </w:p>
    <w:p w14:paraId="78BD1730" w14:textId="77777777" w:rsidR="00833188" w:rsidRPr="00C022C7" w:rsidRDefault="00833188" w:rsidP="00833188">
      <w:pPr>
        <w:rPr>
          <w:rFonts w:cstheme="minorHAnsi"/>
        </w:rPr>
      </w:pPr>
    </w:p>
    <w:p w14:paraId="092F7604" w14:textId="77777777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</w:rPr>
          <w:alias w:val="Name"/>
          <w:tag w:val="Name"/>
          <w:id w:val="-88930654"/>
          <w:placeholder>
            <w:docPart w:val="C758DA05BDDD4BCCB1B86345EDE0E80A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Name</w:t>
          </w:r>
        </w:sdtContent>
      </w:sdt>
    </w:p>
    <w:p w14:paraId="7CCF2861" w14:textId="77777777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</w:rPr>
          <w:alias w:val="Job title"/>
          <w:tag w:val="Job title"/>
          <w:id w:val="1981411053"/>
          <w:placeholder>
            <w:docPart w:val="8793C774B1C84B78BCB1EFCEB36370B1"/>
          </w:placeholder>
          <w:showingPlcHdr/>
        </w:sdtPr>
        <w:sdtContent>
          <w:r w:rsidRPr="00833188">
            <w:rPr>
              <w:rFonts w:cstheme="minorHAnsi"/>
              <w:color w:val="808080"/>
              <w:shd w:val="clear" w:color="auto" w:fill="FFFFCC"/>
            </w:rPr>
            <w:t>Job</w:t>
          </w:r>
          <w:r w:rsidRPr="00833188">
            <w:rPr>
              <w:rFonts w:cstheme="minorHAnsi"/>
              <w:shd w:val="clear" w:color="auto" w:fill="FFFFCC"/>
            </w:rPr>
            <w:t xml:space="preserve"> </w:t>
          </w:r>
          <w:r w:rsidRPr="00833188">
            <w:rPr>
              <w:rFonts w:cstheme="minorHAnsi"/>
              <w:color w:val="808080"/>
              <w:shd w:val="clear" w:color="auto" w:fill="FFFFCC"/>
            </w:rPr>
            <w:t>title</w:t>
          </w:r>
        </w:sdtContent>
      </w:sdt>
      <w:r w:rsidRPr="00C022C7">
        <w:rPr>
          <w:rFonts w:cstheme="minorHAnsi"/>
        </w:rPr>
        <w:br/>
      </w:r>
      <w:sdt>
        <w:sdtPr>
          <w:rPr>
            <w:rFonts w:cstheme="minorHAnsi"/>
          </w:rPr>
          <w:alias w:val="Organisation"/>
          <w:tag w:val="Organisation"/>
          <w:id w:val="1737664303"/>
          <w:placeholder>
            <w:docPart w:val="7E998214DFE547789DB94B432DDD39AD"/>
          </w:placeholder>
          <w:showingPlcHdr/>
        </w:sdtPr>
        <w:sdtContent>
          <w:r w:rsidRPr="00833188">
            <w:rPr>
              <w:rStyle w:val="Tekstvantijdelijkeaanduiding"/>
              <w:rFonts w:cstheme="minorHAnsi"/>
              <w:shd w:val="clear" w:color="auto" w:fill="FFFFCC"/>
            </w:rPr>
            <w:t>Organisation</w:t>
          </w:r>
        </w:sdtContent>
      </w:sdt>
    </w:p>
    <w:p w14:paraId="324D0288" w14:textId="77777777" w:rsidR="00833188" w:rsidRPr="00C022C7" w:rsidRDefault="00833188" w:rsidP="00833188">
      <w:pPr>
        <w:rPr>
          <w:rFonts w:cstheme="minorHAnsi"/>
        </w:rPr>
      </w:pPr>
      <w:sdt>
        <w:sdtPr>
          <w:rPr>
            <w:rFonts w:cstheme="minorHAnsi"/>
          </w:rPr>
          <w:alias w:val="E-mail address"/>
          <w:tag w:val="E-mail address"/>
          <w:id w:val="359940870"/>
          <w:placeholder>
            <w:docPart w:val="ADAC739E21C24221A41AD4918A9EC14F"/>
          </w:placeholder>
          <w:showingPlcHdr/>
        </w:sdtPr>
        <w:sdtContent>
          <w:r w:rsidRPr="00833188">
            <w:rPr>
              <w:rStyle w:val="Tekstvantijdelijkeaanduiding"/>
              <w:rFonts w:cstheme="minorHAnsi"/>
              <w:shd w:val="clear" w:color="auto" w:fill="FFFFCC"/>
            </w:rPr>
            <w:t>E-mail address</w:t>
          </w:r>
        </w:sdtContent>
      </w:sdt>
      <w:r w:rsidRPr="00C022C7">
        <w:rPr>
          <w:rFonts w:cstheme="minorHAnsi"/>
        </w:rPr>
        <w:br/>
      </w:r>
      <w:sdt>
        <w:sdtPr>
          <w:rPr>
            <w:rFonts w:cstheme="minorHAnsi"/>
          </w:rPr>
          <w:alias w:val="Address"/>
          <w:tag w:val="Address"/>
          <w:id w:val="-1753893714"/>
          <w:placeholder>
            <w:docPart w:val="467B4BDDAC7B4B40A508700224090E4D"/>
          </w:placeholder>
          <w:showingPlcHdr/>
        </w:sdtPr>
        <w:sdtContent>
          <w:r w:rsidRPr="00833188">
            <w:rPr>
              <w:rStyle w:val="Tekstvantijdelijkeaanduiding"/>
              <w:rFonts w:cstheme="minorHAnsi"/>
              <w:shd w:val="clear" w:color="auto" w:fill="FFFFCC"/>
            </w:rPr>
            <w:t>Address</w:t>
          </w:r>
        </w:sdtContent>
      </w:sdt>
    </w:p>
    <w:p w14:paraId="4D11E7A5" w14:textId="77777777" w:rsidR="00D76CAD" w:rsidRPr="00833188" w:rsidRDefault="00D76CAD" w:rsidP="00833188"/>
    <w:sectPr w:rsidR="00D76CAD" w:rsidRPr="00833188" w:rsidSect="007C07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1906" w:h="16838"/>
      <w:pgMar w:top="1418" w:right="1417" w:bottom="851" w:left="1417" w:header="993" w:footer="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39D9A" w14:textId="77777777" w:rsidR="007C07FE" w:rsidRDefault="007C07FE" w:rsidP="00A71E94">
      <w:pPr>
        <w:spacing w:line="240" w:lineRule="auto"/>
      </w:pPr>
      <w:r>
        <w:separator/>
      </w:r>
    </w:p>
    <w:p w14:paraId="1E51EBD9" w14:textId="77777777" w:rsidR="007C07FE" w:rsidRDefault="007C07FE"/>
  </w:endnote>
  <w:endnote w:type="continuationSeparator" w:id="0">
    <w:p w14:paraId="503051A7" w14:textId="77777777" w:rsidR="007C07FE" w:rsidRDefault="007C07FE" w:rsidP="00A71E94">
      <w:pPr>
        <w:spacing w:line="240" w:lineRule="auto"/>
      </w:pPr>
      <w:r>
        <w:continuationSeparator/>
      </w:r>
    </w:p>
    <w:p w14:paraId="68B957EB" w14:textId="77777777" w:rsidR="007C07FE" w:rsidRDefault="007C0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DA944" w14:textId="77777777" w:rsidR="00833188" w:rsidRDefault="0083318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176536" w:rsidRPr="00D2734B" w14:paraId="021454D4" w14:textId="77777777" w:rsidTr="0045503A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37174309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1535997D" w14:textId="77777777" w:rsidR="00176536" w:rsidRPr="00D2734B" w:rsidRDefault="00176536" w:rsidP="00176536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D5118C">
                <w:rPr>
                  <w:rStyle w:val="Paginanummer"/>
                </w:rPr>
                <w:t>2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D5118C">
                <w:rPr>
                  <w:rStyle w:val="Paginanummer"/>
                </w:rPr>
                <w:t>2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444E11F9" w14:textId="77777777" w:rsidR="00176536" w:rsidRPr="00D2734B" w:rsidRDefault="00ED2DC8" w:rsidP="00176536">
          <w:pPr>
            <w:pStyle w:val="Voettekst8pt"/>
            <w:rPr>
              <w:rStyle w:val="Paginanummer"/>
            </w:rPr>
          </w:pPr>
          <w:r w:rsidRPr="00ED2DC8">
            <w:t>Voer hier de documentnaam</w:t>
          </w:r>
          <w:r w:rsidR="002E27FA">
            <w:t>/Titel</w:t>
          </w:r>
          <w:r w:rsidRPr="00ED2DC8">
            <w:t xml:space="preserve"> in</w:t>
          </w:r>
        </w:p>
      </w:tc>
    </w:tr>
  </w:tbl>
  <w:p w14:paraId="6106F48C" w14:textId="77777777" w:rsidR="005B423F" w:rsidRDefault="005B423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43767D" w:rsidRPr="00D2734B" w14:paraId="6AE6D5E1" w14:textId="77777777" w:rsidTr="0043767D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-112679856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25262333" w14:textId="7097596D" w:rsidR="0043767D" w:rsidRPr="00D2734B" w:rsidRDefault="0043767D" w:rsidP="0043767D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188">
                <w:rPr>
                  <w:rStyle w:val="Paginanummer"/>
                </w:rPr>
                <w:t>1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188">
                <w:rPr>
                  <w:rStyle w:val="Paginanummer"/>
                </w:rPr>
                <w:t>1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43212DCC" w14:textId="7E74733E" w:rsidR="0043767D" w:rsidRPr="00ED2DC8" w:rsidRDefault="00833188" w:rsidP="00833188">
          <w:pPr>
            <w:pStyle w:val="Voettekst8pt"/>
            <w:rPr>
              <w:rStyle w:val="Paginanummer"/>
            </w:rPr>
          </w:pPr>
          <w:r w:rsidRPr="00833188">
            <w:t xml:space="preserve">Declaration co-funding </w:t>
          </w:r>
          <w:r w:rsidR="002E27FA">
            <w:t>/</w:t>
          </w:r>
          <w:r>
            <w:t>version March</w:t>
          </w:r>
          <w:r w:rsidR="00555D8A">
            <w:t xml:space="preserve"> 2023</w:t>
          </w:r>
        </w:p>
      </w:tc>
    </w:tr>
  </w:tbl>
  <w:p w14:paraId="34A812B9" w14:textId="77777777" w:rsidR="005B423F" w:rsidRDefault="005B423F" w:rsidP="004376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ED1D5" w14:textId="77777777" w:rsidR="007C07FE" w:rsidRDefault="007C07FE" w:rsidP="00065DDF">
      <w:pPr>
        <w:pStyle w:val="Voetnoottekst"/>
      </w:pPr>
      <w:r>
        <w:separator/>
      </w:r>
    </w:p>
    <w:p w14:paraId="63C4CDF1" w14:textId="77777777" w:rsidR="007C07FE" w:rsidRDefault="007C07FE" w:rsidP="00065DDF">
      <w:pPr>
        <w:pStyle w:val="Voetnoottekst"/>
      </w:pPr>
    </w:p>
  </w:footnote>
  <w:footnote w:type="continuationSeparator" w:id="0">
    <w:p w14:paraId="5467BE42" w14:textId="77777777" w:rsidR="007C07FE" w:rsidRDefault="007C07FE" w:rsidP="00A71E94">
      <w:pPr>
        <w:spacing w:line="240" w:lineRule="auto"/>
      </w:pPr>
      <w:r>
        <w:continuationSeparator/>
      </w:r>
    </w:p>
    <w:p w14:paraId="2AFACB9C" w14:textId="77777777" w:rsidR="007C07FE" w:rsidRDefault="007C07FE"/>
  </w:footnote>
  <w:footnote w:id="1">
    <w:p w14:paraId="4F66E775" w14:textId="77777777" w:rsidR="00833188" w:rsidRPr="00F5703F" w:rsidRDefault="00833188" w:rsidP="00833188">
      <w:pPr>
        <w:pStyle w:val="Voetnoottekst"/>
      </w:pPr>
      <w:r>
        <w:rPr>
          <w:rStyle w:val="Voetnootmarkering"/>
        </w:rPr>
        <w:footnoteRef/>
      </w:r>
      <w:r>
        <w:t xml:space="preserve"> Only fill in the marked fields, other text cannot be adjusted.</w:t>
      </w:r>
    </w:p>
  </w:footnote>
  <w:footnote w:id="2">
    <w:p w14:paraId="39CA5B5B" w14:textId="77777777" w:rsidR="00833188" w:rsidRPr="00A97FB3" w:rsidRDefault="00833188" w:rsidP="00833188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4C1F63">
        <w:rPr>
          <w:lang w:val="en-GB"/>
        </w:rPr>
        <w:t xml:space="preserve"> To add a </w:t>
      </w:r>
      <w:r>
        <w:rPr>
          <w:lang w:val="en-GB"/>
        </w:rPr>
        <w:t xml:space="preserve">digital </w:t>
      </w:r>
      <w:r w:rsidRPr="004C1F63">
        <w:rPr>
          <w:lang w:val="en-GB"/>
        </w:rPr>
        <w:t xml:space="preserve">signature: </w:t>
      </w:r>
      <w:r>
        <w:rPr>
          <w:lang w:val="en-GB"/>
        </w:rPr>
        <w:t>select the</w:t>
      </w:r>
      <w:r w:rsidRPr="004C1F63">
        <w:rPr>
          <w:lang w:val="en-GB"/>
        </w:rPr>
        <w:t xml:space="preserve"> [Signature] field and go to</w:t>
      </w:r>
      <w:r>
        <w:rPr>
          <w:lang w:val="en-GB"/>
        </w:rPr>
        <w:t xml:space="preserve"> tab</w:t>
      </w:r>
      <w:r w:rsidRPr="004C1F63">
        <w:rPr>
          <w:lang w:val="en-GB"/>
        </w:rPr>
        <w:t xml:space="preserve"> Insert &gt; O</w:t>
      </w:r>
      <w:r>
        <w:rPr>
          <w:lang w:val="en-GB"/>
        </w:rPr>
        <w:t>b</w:t>
      </w:r>
      <w:r w:rsidRPr="004C1F63">
        <w:rPr>
          <w:lang w:val="en-GB"/>
        </w:rPr>
        <w:t>ject.</w:t>
      </w:r>
      <w:r>
        <w:rPr>
          <w:lang w:val="en-GB"/>
        </w:rPr>
        <w:t xml:space="preserve"> </w:t>
      </w:r>
      <w:r w:rsidRPr="00A97FB3">
        <w:rPr>
          <w:lang w:val="en-GB"/>
        </w:rPr>
        <w:t xml:space="preserve">Select Create from File. </w:t>
      </w:r>
    </w:p>
    <w:p w14:paraId="231F8275" w14:textId="77777777" w:rsidR="00833188" w:rsidRPr="004C1F63" w:rsidRDefault="00833188" w:rsidP="00833188">
      <w:pPr>
        <w:pStyle w:val="Voetnoottekst"/>
        <w:rPr>
          <w:lang w:val="en-GB"/>
        </w:rPr>
      </w:pPr>
      <w:r w:rsidRPr="00523192">
        <w:rPr>
          <w:lang w:val="en-GB"/>
        </w:rPr>
        <w:t xml:space="preserve">   </w:t>
      </w:r>
      <w:r w:rsidRPr="004C1F63">
        <w:rPr>
          <w:lang w:val="en-GB"/>
        </w:rPr>
        <w:t>Select Browse and choose the file you want to use.</w:t>
      </w:r>
      <w:r>
        <w:rPr>
          <w:lang w:val="en-GB"/>
        </w:rPr>
        <w:t xml:space="preserve"> Click OK to insert the file.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7696B" w14:textId="77777777" w:rsidR="00833188" w:rsidRDefault="0083318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D6586" w14:textId="77777777" w:rsidR="00833188" w:rsidRDefault="0083318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1070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6"/>
      <w:gridCol w:w="7815"/>
      <w:gridCol w:w="1816"/>
      <w:gridCol w:w="323"/>
    </w:tblGrid>
    <w:tr w:rsidR="00310958" w14:paraId="6468C675" w14:textId="77777777" w:rsidTr="0045503A">
      <w:trPr>
        <w:trHeight w:val="1814"/>
      </w:trPr>
      <w:tc>
        <w:tcPr>
          <w:tcW w:w="1116" w:type="dxa"/>
        </w:tcPr>
        <w:p w14:paraId="5B941065" w14:textId="77777777" w:rsidR="00310958" w:rsidRPr="00D80F5E" w:rsidRDefault="00310958" w:rsidP="00310958">
          <w:pPr>
            <w:pStyle w:val="Geenafstand"/>
            <w:ind w:left="7686"/>
            <w:rPr>
              <w:noProof/>
              <w:lang w:eastAsia="nl-NL"/>
            </w:rPr>
          </w:pPr>
          <w:bookmarkStart w:id="0" w:name="_GoBack"/>
        </w:p>
      </w:tc>
      <w:tc>
        <w:tcPr>
          <w:tcW w:w="7815" w:type="dxa"/>
          <w:tcMar>
            <w:left w:w="0" w:type="dxa"/>
            <w:right w:w="0" w:type="dxa"/>
          </w:tcMar>
        </w:tcPr>
        <w:p w14:paraId="5A45DCDD" w14:textId="17FD856D" w:rsidR="00310958" w:rsidRPr="00ED2DC8" w:rsidRDefault="00833188" w:rsidP="00ED2DC8">
          <w:pPr>
            <w:pStyle w:val="KopTitel"/>
          </w:pPr>
          <w:r w:rsidRPr="00C022C7">
            <w:rPr>
              <w:rStyle w:val="Kop1Char"/>
              <w:lang w:val="en-GB"/>
            </w:rPr>
            <w:t>Declaration co-funding</w:t>
          </w:r>
        </w:p>
      </w:tc>
      <w:tc>
        <w:tcPr>
          <w:tcW w:w="1816" w:type="dxa"/>
        </w:tcPr>
        <w:p w14:paraId="4536F2E3" w14:textId="77777777" w:rsidR="00310958" w:rsidRDefault="00310958" w:rsidP="00310958">
          <w:pPr>
            <w:pStyle w:val="Geenafstand"/>
            <w:rPr>
              <w:noProof/>
              <w:lang w:eastAsia="nl-NL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9776" behindDoc="0" locked="0" layoutInCell="1" allowOverlap="1" wp14:anchorId="5AED6B9C" wp14:editId="614623A0">
                <wp:simplePos x="0" y="0"/>
                <wp:positionH relativeFrom="margin">
                  <wp:posOffset>0</wp:posOffset>
                </wp:positionH>
                <wp:positionV relativeFrom="margin">
                  <wp:posOffset>4405</wp:posOffset>
                </wp:positionV>
                <wp:extent cx="712470" cy="1155065"/>
                <wp:effectExtent l="0" t="0" r="0" b="6985"/>
                <wp:wrapSquare wrapText="bothSides"/>
                <wp:docPr id="5" name="Afbeeldi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WO logo - RGB 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" cy="115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3" w:type="dxa"/>
        </w:tcPr>
        <w:p w14:paraId="6810B7D1" w14:textId="77777777" w:rsidR="00310958" w:rsidRDefault="00310958" w:rsidP="00310958">
          <w:pPr>
            <w:pStyle w:val="Geenafstand"/>
            <w:rPr>
              <w:noProof/>
              <w:lang w:eastAsia="nl-NL"/>
            </w:rPr>
          </w:pPr>
        </w:p>
      </w:tc>
    </w:tr>
    <w:bookmarkEnd w:id="0"/>
  </w:tbl>
  <w:p w14:paraId="2292682C" w14:textId="77777777" w:rsidR="005B423F" w:rsidRDefault="005B423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4CE2"/>
    <w:multiLevelType w:val="multilevel"/>
    <w:tmpl w:val="9DB4977E"/>
    <w:lvl w:ilvl="0">
      <w:start w:val="1"/>
      <w:numFmt w:val="bullet"/>
      <w:lvlText w:val=""/>
      <w:lvlJc w:val="left"/>
      <w:pPr>
        <w:ind w:left="1474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Openbulletpoint"/>
      <w:lvlText w:val="o"/>
      <w:lvlJc w:val="left"/>
      <w:pPr>
        <w:ind w:left="1361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4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" w15:restartNumberingAfterBreak="0">
    <w:nsid w:val="28E06337"/>
    <w:multiLevelType w:val="multilevel"/>
    <w:tmpl w:val="EA0ECC74"/>
    <w:lvl w:ilvl="0">
      <w:start w:val="1"/>
      <w:numFmt w:val="decimal"/>
      <w:pStyle w:val="Lijstlevel1Nummering123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decimal"/>
      <w:pStyle w:val="Lijstlevel2Nummering123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decimal"/>
      <w:pStyle w:val="Lijstlevel3Nummering123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decimal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decimal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decimal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2" w15:restartNumberingAfterBreak="0">
    <w:nsid w:val="2DF84BA1"/>
    <w:multiLevelType w:val="multilevel"/>
    <w:tmpl w:val="4EF8D3BC"/>
    <w:lvl w:ilvl="0">
      <w:start w:val="1"/>
      <w:numFmt w:val="bullet"/>
      <w:pStyle w:val="Lijstlevel1Opsommingdash"/>
      <w:lvlText w:val="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dash"/>
      <w:lvlText w:val="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pStyle w:val="Lijstlevel3Opsommingdash"/>
      <w:lvlText w:val="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pStyle w:val="Lijstlevel4Opsommingdash"/>
      <w:lvlText w:val="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3" w15:restartNumberingAfterBreak="0">
    <w:nsid w:val="366C0062"/>
    <w:multiLevelType w:val="multilevel"/>
    <w:tmpl w:val="65AA806A"/>
    <w:lvl w:ilvl="0">
      <w:start w:val="1"/>
      <w:numFmt w:val="bullet"/>
      <w:pStyle w:val="Lijstlevel1OpsommingChecklist"/>
      <w:lvlText w:val=""/>
      <w:lvlJc w:val="left"/>
      <w:pPr>
        <w:ind w:left="340" w:hanging="340"/>
      </w:pPr>
      <w:rPr>
        <w:rFonts w:ascii="Symbol" w:hAnsi="Symbol" w:hint="default"/>
        <w:color w:val="18657C"/>
        <w:sz w:val="17"/>
        <w:szCs w:val="20"/>
      </w:rPr>
    </w:lvl>
    <w:lvl w:ilvl="1">
      <w:start w:val="1"/>
      <w:numFmt w:val="bullet"/>
      <w:pStyle w:val="Lijstlevel2OpsommingChecklist"/>
      <w:lvlText w:val="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lvlText w:val="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lvlText w:val="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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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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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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4" w15:restartNumberingAfterBreak="0">
    <w:nsid w:val="5B0774E9"/>
    <w:multiLevelType w:val="multilevel"/>
    <w:tmpl w:val="0AE8DFA0"/>
    <w:lvl w:ilvl="0">
      <w:start w:val="1"/>
      <w:numFmt w:val="upperRoman"/>
      <w:pStyle w:val="Lijstlevel1NummeringIIIIII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upperRoman"/>
      <w:pStyle w:val="Lijstlevel2NummeringIIIIII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upperRoman"/>
      <w:pStyle w:val="Lijstlevel3NummeringIIIIII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upperRoman"/>
      <w:pStyle w:val="Lijstlevel4NummeringIIIIII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upp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upp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5" w15:restartNumberingAfterBreak="0">
    <w:nsid w:val="612B77AA"/>
    <w:multiLevelType w:val="multilevel"/>
    <w:tmpl w:val="FCE20DF8"/>
    <w:lvl w:ilvl="0">
      <w:start w:val="1"/>
      <w:numFmt w:val="bullet"/>
      <w:pStyle w:val="Lijstlevel1Opsomminggeslotenpunt"/>
      <w:lvlText w:val="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6" w15:restartNumberingAfterBreak="0">
    <w:nsid w:val="6F624958"/>
    <w:multiLevelType w:val="multilevel"/>
    <w:tmpl w:val="B74A37B2"/>
    <w:lvl w:ilvl="0">
      <w:start w:val="1"/>
      <w:numFmt w:val="lowerRoman"/>
      <w:pStyle w:val="Lijstlevel1Nummeringiiiiii0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Roman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Roman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7" w15:restartNumberingAfterBreak="0">
    <w:nsid w:val="792960D4"/>
    <w:multiLevelType w:val="multilevel"/>
    <w:tmpl w:val="9CAAABA8"/>
    <w:lvl w:ilvl="0">
      <w:start w:val="1"/>
      <w:numFmt w:val="lowerLetter"/>
      <w:pStyle w:val="Lijstlevel1Nummeringabc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Letter"/>
      <w:pStyle w:val="Lijstlevel2Nummeringabc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Letter"/>
      <w:pStyle w:val="Lijstlevel3Nummeringabc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Letter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Letter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Letter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Letter"/>
      <w:lvlText w:val="%9."/>
      <w:lvlJc w:val="left"/>
      <w:pPr>
        <w:ind w:left="3060" w:hanging="340"/>
      </w:pPr>
      <w:rPr>
        <w:rFonts w:hint="default"/>
        <w:color w:val="18657C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de3e998d-610b-40e7-a75f-9ab13f70f62e"/>
  </w:docVars>
  <w:rsids>
    <w:rsidRoot w:val="007C07FE"/>
    <w:rsid w:val="00010672"/>
    <w:rsid w:val="00015592"/>
    <w:rsid w:val="000168DD"/>
    <w:rsid w:val="00016BAF"/>
    <w:rsid w:val="000171CB"/>
    <w:rsid w:val="00020771"/>
    <w:rsid w:val="0002252F"/>
    <w:rsid w:val="000227DC"/>
    <w:rsid w:val="000228C5"/>
    <w:rsid w:val="00023362"/>
    <w:rsid w:val="00024563"/>
    <w:rsid w:val="00026BD2"/>
    <w:rsid w:val="00031DD4"/>
    <w:rsid w:val="000328BC"/>
    <w:rsid w:val="00034363"/>
    <w:rsid w:val="00035024"/>
    <w:rsid w:val="00037549"/>
    <w:rsid w:val="00037E13"/>
    <w:rsid w:val="00041845"/>
    <w:rsid w:val="000432D2"/>
    <w:rsid w:val="00047661"/>
    <w:rsid w:val="000509C3"/>
    <w:rsid w:val="000521C4"/>
    <w:rsid w:val="00052F88"/>
    <w:rsid w:val="000551EC"/>
    <w:rsid w:val="0006424A"/>
    <w:rsid w:val="0006482E"/>
    <w:rsid w:val="00065DDF"/>
    <w:rsid w:val="000677DE"/>
    <w:rsid w:val="000679A6"/>
    <w:rsid w:val="00073671"/>
    <w:rsid w:val="00086886"/>
    <w:rsid w:val="0009126C"/>
    <w:rsid w:val="000922C2"/>
    <w:rsid w:val="000950BB"/>
    <w:rsid w:val="00095EBD"/>
    <w:rsid w:val="000961F1"/>
    <w:rsid w:val="000A3F61"/>
    <w:rsid w:val="000A45D6"/>
    <w:rsid w:val="000B06C8"/>
    <w:rsid w:val="000C0A95"/>
    <w:rsid w:val="000C3A0B"/>
    <w:rsid w:val="000C4B4C"/>
    <w:rsid w:val="000D0655"/>
    <w:rsid w:val="000D0950"/>
    <w:rsid w:val="000D484F"/>
    <w:rsid w:val="000D5D75"/>
    <w:rsid w:val="000D62C4"/>
    <w:rsid w:val="000D6B2E"/>
    <w:rsid w:val="000E284E"/>
    <w:rsid w:val="000E61C0"/>
    <w:rsid w:val="000F0FC7"/>
    <w:rsid w:val="000F2BB0"/>
    <w:rsid w:val="001010B4"/>
    <w:rsid w:val="00111E8A"/>
    <w:rsid w:val="00113E2F"/>
    <w:rsid w:val="0011503F"/>
    <w:rsid w:val="0012289C"/>
    <w:rsid w:val="001238E4"/>
    <w:rsid w:val="00124200"/>
    <w:rsid w:val="001340AF"/>
    <w:rsid w:val="00136C41"/>
    <w:rsid w:val="00140887"/>
    <w:rsid w:val="00143F41"/>
    <w:rsid w:val="00144894"/>
    <w:rsid w:val="00145290"/>
    <w:rsid w:val="0014552B"/>
    <w:rsid w:val="00146547"/>
    <w:rsid w:val="0014747D"/>
    <w:rsid w:val="0015013B"/>
    <w:rsid w:val="0015517C"/>
    <w:rsid w:val="001636E8"/>
    <w:rsid w:val="0016694C"/>
    <w:rsid w:val="00170C44"/>
    <w:rsid w:val="00173495"/>
    <w:rsid w:val="00176536"/>
    <w:rsid w:val="00186B61"/>
    <w:rsid w:val="00193B06"/>
    <w:rsid w:val="00194FFE"/>
    <w:rsid w:val="00195D9C"/>
    <w:rsid w:val="00196405"/>
    <w:rsid w:val="001A07F6"/>
    <w:rsid w:val="001A0E7A"/>
    <w:rsid w:val="001A246B"/>
    <w:rsid w:val="001A5DEE"/>
    <w:rsid w:val="001B5C2B"/>
    <w:rsid w:val="001C5F9F"/>
    <w:rsid w:val="001D276F"/>
    <w:rsid w:val="001D3987"/>
    <w:rsid w:val="001E639F"/>
    <w:rsid w:val="001E6C19"/>
    <w:rsid w:val="001F1EB9"/>
    <w:rsid w:val="001F3CA6"/>
    <w:rsid w:val="001F4299"/>
    <w:rsid w:val="001F61DC"/>
    <w:rsid w:val="001F669D"/>
    <w:rsid w:val="001F6CAC"/>
    <w:rsid w:val="001F6DCF"/>
    <w:rsid w:val="00200F54"/>
    <w:rsid w:val="00213BD6"/>
    <w:rsid w:val="0021770D"/>
    <w:rsid w:val="0021775E"/>
    <w:rsid w:val="00225736"/>
    <w:rsid w:val="00230C4C"/>
    <w:rsid w:val="00230EEE"/>
    <w:rsid w:val="002319F6"/>
    <w:rsid w:val="00240325"/>
    <w:rsid w:val="002411E0"/>
    <w:rsid w:val="00243290"/>
    <w:rsid w:val="00243546"/>
    <w:rsid w:val="00244F6E"/>
    <w:rsid w:val="0024560F"/>
    <w:rsid w:val="00246700"/>
    <w:rsid w:val="00246CA3"/>
    <w:rsid w:val="00247311"/>
    <w:rsid w:val="0025734B"/>
    <w:rsid w:val="002608DD"/>
    <w:rsid w:val="0026328A"/>
    <w:rsid w:val="0026595A"/>
    <w:rsid w:val="002710F8"/>
    <w:rsid w:val="00276BF9"/>
    <w:rsid w:val="00277F06"/>
    <w:rsid w:val="002833E3"/>
    <w:rsid w:val="00286BF9"/>
    <w:rsid w:val="002914C9"/>
    <w:rsid w:val="002942DF"/>
    <w:rsid w:val="002A161A"/>
    <w:rsid w:val="002A5073"/>
    <w:rsid w:val="002A5CB5"/>
    <w:rsid w:val="002A7790"/>
    <w:rsid w:val="002B0900"/>
    <w:rsid w:val="002B48FA"/>
    <w:rsid w:val="002B710E"/>
    <w:rsid w:val="002C2BB6"/>
    <w:rsid w:val="002C48B6"/>
    <w:rsid w:val="002C4DA9"/>
    <w:rsid w:val="002D324C"/>
    <w:rsid w:val="002D4D94"/>
    <w:rsid w:val="002D6522"/>
    <w:rsid w:val="002E0BDB"/>
    <w:rsid w:val="002E27FA"/>
    <w:rsid w:val="002E633D"/>
    <w:rsid w:val="002F03DB"/>
    <w:rsid w:val="002F4F34"/>
    <w:rsid w:val="002F5024"/>
    <w:rsid w:val="00310958"/>
    <w:rsid w:val="00313B99"/>
    <w:rsid w:val="003140ED"/>
    <w:rsid w:val="0031729C"/>
    <w:rsid w:val="003172B6"/>
    <w:rsid w:val="00320349"/>
    <w:rsid w:val="00323769"/>
    <w:rsid w:val="003278CA"/>
    <w:rsid w:val="003307F6"/>
    <w:rsid w:val="00333F9E"/>
    <w:rsid w:val="00341F1B"/>
    <w:rsid w:val="00342808"/>
    <w:rsid w:val="0034551B"/>
    <w:rsid w:val="003524E9"/>
    <w:rsid w:val="0035358C"/>
    <w:rsid w:val="003569F9"/>
    <w:rsid w:val="0035742C"/>
    <w:rsid w:val="0035752B"/>
    <w:rsid w:val="00361399"/>
    <w:rsid w:val="003629D4"/>
    <w:rsid w:val="0037097E"/>
    <w:rsid w:val="0037122D"/>
    <w:rsid w:val="003718E2"/>
    <w:rsid w:val="0037495F"/>
    <w:rsid w:val="00374DEA"/>
    <w:rsid w:val="003832FD"/>
    <w:rsid w:val="003853F3"/>
    <w:rsid w:val="003874DD"/>
    <w:rsid w:val="00387BFD"/>
    <w:rsid w:val="003916E5"/>
    <w:rsid w:val="0039190D"/>
    <w:rsid w:val="00391F5A"/>
    <w:rsid w:val="00394CEC"/>
    <w:rsid w:val="00395311"/>
    <w:rsid w:val="003A01AA"/>
    <w:rsid w:val="003B230C"/>
    <w:rsid w:val="003B59FE"/>
    <w:rsid w:val="003B62D6"/>
    <w:rsid w:val="003C0598"/>
    <w:rsid w:val="003C2907"/>
    <w:rsid w:val="003C4151"/>
    <w:rsid w:val="003D175D"/>
    <w:rsid w:val="003D32F1"/>
    <w:rsid w:val="003D45A3"/>
    <w:rsid w:val="003D765D"/>
    <w:rsid w:val="003E37C8"/>
    <w:rsid w:val="003E6502"/>
    <w:rsid w:val="003F618D"/>
    <w:rsid w:val="004001DF"/>
    <w:rsid w:val="004034CD"/>
    <w:rsid w:val="00404803"/>
    <w:rsid w:val="00406B59"/>
    <w:rsid w:val="004077FD"/>
    <w:rsid w:val="004079E6"/>
    <w:rsid w:val="004126D5"/>
    <w:rsid w:val="00414373"/>
    <w:rsid w:val="004164FF"/>
    <w:rsid w:val="00417BDF"/>
    <w:rsid w:val="004300C0"/>
    <w:rsid w:val="00433ED3"/>
    <w:rsid w:val="00435AFE"/>
    <w:rsid w:val="0043767D"/>
    <w:rsid w:val="00437B7D"/>
    <w:rsid w:val="00441804"/>
    <w:rsid w:val="00442EFA"/>
    <w:rsid w:val="00444AC5"/>
    <w:rsid w:val="00445F59"/>
    <w:rsid w:val="0045222F"/>
    <w:rsid w:val="00452BFF"/>
    <w:rsid w:val="00455F16"/>
    <w:rsid w:val="004562D9"/>
    <w:rsid w:val="00457293"/>
    <w:rsid w:val="004575C0"/>
    <w:rsid w:val="00457CB5"/>
    <w:rsid w:val="00460EA8"/>
    <w:rsid w:val="00462304"/>
    <w:rsid w:val="00462574"/>
    <w:rsid w:val="0046678A"/>
    <w:rsid w:val="004714BC"/>
    <w:rsid w:val="0047350E"/>
    <w:rsid w:val="00477613"/>
    <w:rsid w:val="00486576"/>
    <w:rsid w:val="00490750"/>
    <w:rsid w:val="00494A91"/>
    <w:rsid w:val="004A1DEA"/>
    <w:rsid w:val="004A1E76"/>
    <w:rsid w:val="004A447D"/>
    <w:rsid w:val="004A5435"/>
    <w:rsid w:val="004B1A9F"/>
    <w:rsid w:val="004B601F"/>
    <w:rsid w:val="004C1380"/>
    <w:rsid w:val="004C3E30"/>
    <w:rsid w:val="004C45EE"/>
    <w:rsid w:val="004C4859"/>
    <w:rsid w:val="004C5AB8"/>
    <w:rsid w:val="004C75E3"/>
    <w:rsid w:val="004C7DE9"/>
    <w:rsid w:val="004D1994"/>
    <w:rsid w:val="004D5991"/>
    <w:rsid w:val="004E3ED4"/>
    <w:rsid w:val="004E5F8B"/>
    <w:rsid w:val="004E6232"/>
    <w:rsid w:val="004E70A4"/>
    <w:rsid w:val="004F6EA2"/>
    <w:rsid w:val="00500082"/>
    <w:rsid w:val="00500260"/>
    <w:rsid w:val="00500268"/>
    <w:rsid w:val="00504AFD"/>
    <w:rsid w:val="00504CA3"/>
    <w:rsid w:val="00506E54"/>
    <w:rsid w:val="0050728B"/>
    <w:rsid w:val="005107B4"/>
    <w:rsid w:val="00513100"/>
    <w:rsid w:val="00513417"/>
    <w:rsid w:val="00513DD2"/>
    <w:rsid w:val="00514D7B"/>
    <w:rsid w:val="0051577F"/>
    <w:rsid w:val="00516A58"/>
    <w:rsid w:val="0052111A"/>
    <w:rsid w:val="00522C77"/>
    <w:rsid w:val="00523741"/>
    <w:rsid w:val="00524381"/>
    <w:rsid w:val="00524F09"/>
    <w:rsid w:val="00526021"/>
    <w:rsid w:val="00526C9D"/>
    <w:rsid w:val="00530B64"/>
    <w:rsid w:val="005360DC"/>
    <w:rsid w:val="00541A75"/>
    <w:rsid w:val="005420CB"/>
    <w:rsid w:val="005434B9"/>
    <w:rsid w:val="005435F2"/>
    <w:rsid w:val="00550A73"/>
    <w:rsid w:val="00550F50"/>
    <w:rsid w:val="00555D8A"/>
    <w:rsid w:val="00556944"/>
    <w:rsid w:val="00562D5F"/>
    <w:rsid w:val="00567DAC"/>
    <w:rsid w:val="00571883"/>
    <w:rsid w:val="00572223"/>
    <w:rsid w:val="005737E7"/>
    <w:rsid w:val="00574CD3"/>
    <w:rsid w:val="0058144A"/>
    <w:rsid w:val="005820B3"/>
    <w:rsid w:val="00583574"/>
    <w:rsid w:val="00584D57"/>
    <w:rsid w:val="00584E41"/>
    <w:rsid w:val="005902BA"/>
    <w:rsid w:val="005A245E"/>
    <w:rsid w:val="005A3775"/>
    <w:rsid w:val="005B423F"/>
    <w:rsid w:val="005C0C16"/>
    <w:rsid w:val="005C0F3B"/>
    <w:rsid w:val="005D0578"/>
    <w:rsid w:val="005D05D1"/>
    <w:rsid w:val="005D64B6"/>
    <w:rsid w:val="005E48F2"/>
    <w:rsid w:val="005E4E61"/>
    <w:rsid w:val="005E6AC4"/>
    <w:rsid w:val="005F2E44"/>
    <w:rsid w:val="005F546A"/>
    <w:rsid w:val="00606006"/>
    <w:rsid w:val="00612184"/>
    <w:rsid w:val="00621E87"/>
    <w:rsid w:val="006223AF"/>
    <w:rsid w:val="00633A8B"/>
    <w:rsid w:val="006447F2"/>
    <w:rsid w:val="006467B6"/>
    <w:rsid w:val="00652A40"/>
    <w:rsid w:val="00662E41"/>
    <w:rsid w:val="006656F3"/>
    <w:rsid w:val="00672EC7"/>
    <w:rsid w:val="00674EE7"/>
    <w:rsid w:val="00697D28"/>
    <w:rsid w:val="006A56AE"/>
    <w:rsid w:val="006A6743"/>
    <w:rsid w:val="006B4BED"/>
    <w:rsid w:val="006C309A"/>
    <w:rsid w:val="006C5B84"/>
    <w:rsid w:val="006D01F3"/>
    <w:rsid w:val="006D2916"/>
    <w:rsid w:val="006D7130"/>
    <w:rsid w:val="006E2EB4"/>
    <w:rsid w:val="006F12DC"/>
    <w:rsid w:val="006F1398"/>
    <w:rsid w:val="006F1866"/>
    <w:rsid w:val="006F3A3D"/>
    <w:rsid w:val="006F4728"/>
    <w:rsid w:val="006F6733"/>
    <w:rsid w:val="0070511E"/>
    <w:rsid w:val="00705BE1"/>
    <w:rsid w:val="00711170"/>
    <w:rsid w:val="00713468"/>
    <w:rsid w:val="00714349"/>
    <w:rsid w:val="00714F77"/>
    <w:rsid w:val="007162EC"/>
    <w:rsid w:val="00717940"/>
    <w:rsid w:val="00722C5B"/>
    <w:rsid w:val="00734B8E"/>
    <w:rsid w:val="00736157"/>
    <w:rsid w:val="00737246"/>
    <w:rsid w:val="007450D4"/>
    <w:rsid w:val="0075069C"/>
    <w:rsid w:val="00751BD2"/>
    <w:rsid w:val="00753944"/>
    <w:rsid w:val="00755DB1"/>
    <w:rsid w:val="00757DC5"/>
    <w:rsid w:val="00764CC6"/>
    <w:rsid w:val="0076504F"/>
    <w:rsid w:val="0077196A"/>
    <w:rsid w:val="007728EE"/>
    <w:rsid w:val="00781912"/>
    <w:rsid w:val="00782942"/>
    <w:rsid w:val="007846DF"/>
    <w:rsid w:val="007901AC"/>
    <w:rsid w:val="00791025"/>
    <w:rsid w:val="0079539B"/>
    <w:rsid w:val="007955DB"/>
    <w:rsid w:val="007A01E8"/>
    <w:rsid w:val="007A050A"/>
    <w:rsid w:val="007A319A"/>
    <w:rsid w:val="007A5206"/>
    <w:rsid w:val="007B4D82"/>
    <w:rsid w:val="007B661A"/>
    <w:rsid w:val="007C07FE"/>
    <w:rsid w:val="007C0F0C"/>
    <w:rsid w:val="007C3F3F"/>
    <w:rsid w:val="007C7CB1"/>
    <w:rsid w:val="007D088E"/>
    <w:rsid w:val="007D555B"/>
    <w:rsid w:val="007D55CE"/>
    <w:rsid w:val="007D5811"/>
    <w:rsid w:val="007E20BF"/>
    <w:rsid w:val="007E2428"/>
    <w:rsid w:val="007E37B8"/>
    <w:rsid w:val="007E4178"/>
    <w:rsid w:val="007E562E"/>
    <w:rsid w:val="007E692C"/>
    <w:rsid w:val="007E693B"/>
    <w:rsid w:val="007F09EA"/>
    <w:rsid w:val="007F2A54"/>
    <w:rsid w:val="007F368F"/>
    <w:rsid w:val="007F4166"/>
    <w:rsid w:val="008023AB"/>
    <w:rsid w:val="008077AE"/>
    <w:rsid w:val="00813CB9"/>
    <w:rsid w:val="008147E6"/>
    <w:rsid w:val="00816B4B"/>
    <w:rsid w:val="00816ECB"/>
    <w:rsid w:val="008228BF"/>
    <w:rsid w:val="00827F58"/>
    <w:rsid w:val="00833188"/>
    <w:rsid w:val="008431E3"/>
    <w:rsid w:val="008447A1"/>
    <w:rsid w:val="00846306"/>
    <w:rsid w:val="00851C12"/>
    <w:rsid w:val="00862C23"/>
    <w:rsid w:val="00870AE6"/>
    <w:rsid w:val="00873E96"/>
    <w:rsid w:val="00875AE3"/>
    <w:rsid w:val="0087787F"/>
    <w:rsid w:val="008835B3"/>
    <w:rsid w:val="00886FA8"/>
    <w:rsid w:val="00887535"/>
    <w:rsid w:val="008950A5"/>
    <w:rsid w:val="008960FF"/>
    <w:rsid w:val="008A6B32"/>
    <w:rsid w:val="008A6F1E"/>
    <w:rsid w:val="008B1A4D"/>
    <w:rsid w:val="008C44B8"/>
    <w:rsid w:val="008D40C3"/>
    <w:rsid w:val="008E3D34"/>
    <w:rsid w:val="008E4F7F"/>
    <w:rsid w:val="008E5857"/>
    <w:rsid w:val="008E6546"/>
    <w:rsid w:val="008E73FC"/>
    <w:rsid w:val="008F38B6"/>
    <w:rsid w:val="008F59B9"/>
    <w:rsid w:val="008F6EE4"/>
    <w:rsid w:val="0090028D"/>
    <w:rsid w:val="00901451"/>
    <w:rsid w:val="009015A0"/>
    <w:rsid w:val="0090191A"/>
    <w:rsid w:val="00911396"/>
    <w:rsid w:val="00914C24"/>
    <w:rsid w:val="00915815"/>
    <w:rsid w:val="0091767F"/>
    <w:rsid w:val="00921295"/>
    <w:rsid w:val="00921ECF"/>
    <w:rsid w:val="00922F19"/>
    <w:rsid w:val="0093274E"/>
    <w:rsid w:val="00934E54"/>
    <w:rsid w:val="0093589E"/>
    <w:rsid w:val="00937931"/>
    <w:rsid w:val="00937E04"/>
    <w:rsid w:val="0094378D"/>
    <w:rsid w:val="009521D8"/>
    <w:rsid w:val="00954F5B"/>
    <w:rsid w:val="009553CA"/>
    <w:rsid w:val="00962203"/>
    <w:rsid w:val="0096247F"/>
    <w:rsid w:val="00966A98"/>
    <w:rsid w:val="0097058B"/>
    <w:rsid w:val="009715D1"/>
    <w:rsid w:val="0097196C"/>
    <w:rsid w:val="009747B8"/>
    <w:rsid w:val="0098418B"/>
    <w:rsid w:val="009860B4"/>
    <w:rsid w:val="009879BC"/>
    <w:rsid w:val="00990951"/>
    <w:rsid w:val="009912E4"/>
    <w:rsid w:val="0099428B"/>
    <w:rsid w:val="009958B0"/>
    <w:rsid w:val="00995C1D"/>
    <w:rsid w:val="009974CB"/>
    <w:rsid w:val="009977A8"/>
    <w:rsid w:val="009A0D0D"/>
    <w:rsid w:val="009A0DCF"/>
    <w:rsid w:val="009A3F71"/>
    <w:rsid w:val="009B21EF"/>
    <w:rsid w:val="009C3236"/>
    <w:rsid w:val="009D34D2"/>
    <w:rsid w:val="009D3D47"/>
    <w:rsid w:val="009D43D5"/>
    <w:rsid w:val="009E10C4"/>
    <w:rsid w:val="009E777B"/>
    <w:rsid w:val="009F02E9"/>
    <w:rsid w:val="009F6E31"/>
    <w:rsid w:val="00A008A4"/>
    <w:rsid w:val="00A0245A"/>
    <w:rsid w:val="00A0464A"/>
    <w:rsid w:val="00A07D1C"/>
    <w:rsid w:val="00A11210"/>
    <w:rsid w:val="00A112EF"/>
    <w:rsid w:val="00A154CC"/>
    <w:rsid w:val="00A15FEC"/>
    <w:rsid w:val="00A221A8"/>
    <w:rsid w:val="00A36B4C"/>
    <w:rsid w:val="00A379F2"/>
    <w:rsid w:val="00A417B5"/>
    <w:rsid w:val="00A4194E"/>
    <w:rsid w:val="00A471F6"/>
    <w:rsid w:val="00A51C4D"/>
    <w:rsid w:val="00A57375"/>
    <w:rsid w:val="00A57A61"/>
    <w:rsid w:val="00A62DD9"/>
    <w:rsid w:val="00A6351C"/>
    <w:rsid w:val="00A6471C"/>
    <w:rsid w:val="00A657FF"/>
    <w:rsid w:val="00A65CAB"/>
    <w:rsid w:val="00A6746D"/>
    <w:rsid w:val="00A707F6"/>
    <w:rsid w:val="00A71E94"/>
    <w:rsid w:val="00A75EC6"/>
    <w:rsid w:val="00A76FF2"/>
    <w:rsid w:val="00A8753B"/>
    <w:rsid w:val="00A87C9C"/>
    <w:rsid w:val="00A90C74"/>
    <w:rsid w:val="00A955EC"/>
    <w:rsid w:val="00A9666E"/>
    <w:rsid w:val="00AA53AA"/>
    <w:rsid w:val="00AB2147"/>
    <w:rsid w:val="00AC00E0"/>
    <w:rsid w:val="00AC0E63"/>
    <w:rsid w:val="00AC6328"/>
    <w:rsid w:val="00AD2027"/>
    <w:rsid w:val="00AE01C4"/>
    <w:rsid w:val="00AE1871"/>
    <w:rsid w:val="00AE1DBC"/>
    <w:rsid w:val="00AE6429"/>
    <w:rsid w:val="00AF5743"/>
    <w:rsid w:val="00B01051"/>
    <w:rsid w:val="00B05231"/>
    <w:rsid w:val="00B070B6"/>
    <w:rsid w:val="00B21F97"/>
    <w:rsid w:val="00B228EB"/>
    <w:rsid w:val="00B2595B"/>
    <w:rsid w:val="00B331E7"/>
    <w:rsid w:val="00B34D6C"/>
    <w:rsid w:val="00B50E1C"/>
    <w:rsid w:val="00B51661"/>
    <w:rsid w:val="00B57009"/>
    <w:rsid w:val="00B6381A"/>
    <w:rsid w:val="00B66CD5"/>
    <w:rsid w:val="00B83AEC"/>
    <w:rsid w:val="00B90875"/>
    <w:rsid w:val="00B90EF6"/>
    <w:rsid w:val="00B92C73"/>
    <w:rsid w:val="00B934E6"/>
    <w:rsid w:val="00B97A2F"/>
    <w:rsid w:val="00B97F9E"/>
    <w:rsid w:val="00BB4F94"/>
    <w:rsid w:val="00BC53E9"/>
    <w:rsid w:val="00BC570B"/>
    <w:rsid w:val="00BD1801"/>
    <w:rsid w:val="00BD3FB5"/>
    <w:rsid w:val="00BE38AD"/>
    <w:rsid w:val="00BE40AE"/>
    <w:rsid w:val="00BE42D9"/>
    <w:rsid w:val="00BE4551"/>
    <w:rsid w:val="00BE63E9"/>
    <w:rsid w:val="00BF3929"/>
    <w:rsid w:val="00BF6B04"/>
    <w:rsid w:val="00C007D8"/>
    <w:rsid w:val="00C00DC8"/>
    <w:rsid w:val="00C01E37"/>
    <w:rsid w:val="00C022A2"/>
    <w:rsid w:val="00C04FA9"/>
    <w:rsid w:val="00C105B6"/>
    <w:rsid w:val="00C22DE9"/>
    <w:rsid w:val="00C23092"/>
    <w:rsid w:val="00C247EA"/>
    <w:rsid w:val="00C3473A"/>
    <w:rsid w:val="00C375B1"/>
    <w:rsid w:val="00C37E4C"/>
    <w:rsid w:val="00C4139E"/>
    <w:rsid w:val="00C46E82"/>
    <w:rsid w:val="00C50649"/>
    <w:rsid w:val="00C51A44"/>
    <w:rsid w:val="00C55CBB"/>
    <w:rsid w:val="00C56B01"/>
    <w:rsid w:val="00C66D3A"/>
    <w:rsid w:val="00C6743B"/>
    <w:rsid w:val="00C7200B"/>
    <w:rsid w:val="00C7500B"/>
    <w:rsid w:val="00C90119"/>
    <w:rsid w:val="00C92E2A"/>
    <w:rsid w:val="00C93F88"/>
    <w:rsid w:val="00C947DD"/>
    <w:rsid w:val="00C96C01"/>
    <w:rsid w:val="00CA0F09"/>
    <w:rsid w:val="00CA11CB"/>
    <w:rsid w:val="00CA68C4"/>
    <w:rsid w:val="00CA6E36"/>
    <w:rsid w:val="00CB2998"/>
    <w:rsid w:val="00CB6973"/>
    <w:rsid w:val="00CC08A0"/>
    <w:rsid w:val="00CC1974"/>
    <w:rsid w:val="00CD58F9"/>
    <w:rsid w:val="00CE0009"/>
    <w:rsid w:val="00CE13F6"/>
    <w:rsid w:val="00CE2753"/>
    <w:rsid w:val="00CE2A91"/>
    <w:rsid w:val="00CE5634"/>
    <w:rsid w:val="00CE7236"/>
    <w:rsid w:val="00CF51BA"/>
    <w:rsid w:val="00D017D9"/>
    <w:rsid w:val="00D01A00"/>
    <w:rsid w:val="00D043E2"/>
    <w:rsid w:val="00D0687B"/>
    <w:rsid w:val="00D07AAC"/>
    <w:rsid w:val="00D11F7C"/>
    <w:rsid w:val="00D145C5"/>
    <w:rsid w:val="00D14C33"/>
    <w:rsid w:val="00D16905"/>
    <w:rsid w:val="00D227A0"/>
    <w:rsid w:val="00D2528E"/>
    <w:rsid w:val="00D276DC"/>
    <w:rsid w:val="00D36888"/>
    <w:rsid w:val="00D46352"/>
    <w:rsid w:val="00D5118C"/>
    <w:rsid w:val="00D51402"/>
    <w:rsid w:val="00D51839"/>
    <w:rsid w:val="00D54390"/>
    <w:rsid w:val="00D639D2"/>
    <w:rsid w:val="00D63C4B"/>
    <w:rsid w:val="00D703B5"/>
    <w:rsid w:val="00D712A9"/>
    <w:rsid w:val="00D71DED"/>
    <w:rsid w:val="00D72EB4"/>
    <w:rsid w:val="00D768E8"/>
    <w:rsid w:val="00D76CAD"/>
    <w:rsid w:val="00D8053C"/>
    <w:rsid w:val="00D80F5E"/>
    <w:rsid w:val="00D87A58"/>
    <w:rsid w:val="00D9425F"/>
    <w:rsid w:val="00D96B71"/>
    <w:rsid w:val="00DA1A99"/>
    <w:rsid w:val="00DA7B55"/>
    <w:rsid w:val="00DB1FBF"/>
    <w:rsid w:val="00DB25BA"/>
    <w:rsid w:val="00DB5254"/>
    <w:rsid w:val="00DC15A5"/>
    <w:rsid w:val="00DC2A7F"/>
    <w:rsid w:val="00DC5923"/>
    <w:rsid w:val="00DC6F7B"/>
    <w:rsid w:val="00DD4660"/>
    <w:rsid w:val="00DE0389"/>
    <w:rsid w:val="00DE1020"/>
    <w:rsid w:val="00DE1A00"/>
    <w:rsid w:val="00DE6E51"/>
    <w:rsid w:val="00DF1ECE"/>
    <w:rsid w:val="00DF7DA9"/>
    <w:rsid w:val="00E0472A"/>
    <w:rsid w:val="00E06970"/>
    <w:rsid w:val="00E10B18"/>
    <w:rsid w:val="00E1137E"/>
    <w:rsid w:val="00E141F6"/>
    <w:rsid w:val="00E2186E"/>
    <w:rsid w:val="00E25091"/>
    <w:rsid w:val="00E25EEC"/>
    <w:rsid w:val="00E2656F"/>
    <w:rsid w:val="00E271B7"/>
    <w:rsid w:val="00E31CD9"/>
    <w:rsid w:val="00E3257A"/>
    <w:rsid w:val="00E45821"/>
    <w:rsid w:val="00E500CF"/>
    <w:rsid w:val="00E50351"/>
    <w:rsid w:val="00E55AA7"/>
    <w:rsid w:val="00E610DC"/>
    <w:rsid w:val="00E6183F"/>
    <w:rsid w:val="00E62B85"/>
    <w:rsid w:val="00E67DCD"/>
    <w:rsid w:val="00E76209"/>
    <w:rsid w:val="00E80A1A"/>
    <w:rsid w:val="00E84930"/>
    <w:rsid w:val="00E86F0F"/>
    <w:rsid w:val="00E8770C"/>
    <w:rsid w:val="00E901D8"/>
    <w:rsid w:val="00EA02D1"/>
    <w:rsid w:val="00EA23C7"/>
    <w:rsid w:val="00EA7CBD"/>
    <w:rsid w:val="00EB29A7"/>
    <w:rsid w:val="00EB40A1"/>
    <w:rsid w:val="00EC012B"/>
    <w:rsid w:val="00EC5A86"/>
    <w:rsid w:val="00ED09D6"/>
    <w:rsid w:val="00ED2DC8"/>
    <w:rsid w:val="00EF19E6"/>
    <w:rsid w:val="00EF4196"/>
    <w:rsid w:val="00F02F2F"/>
    <w:rsid w:val="00F03C29"/>
    <w:rsid w:val="00F0429D"/>
    <w:rsid w:val="00F12573"/>
    <w:rsid w:val="00F1509F"/>
    <w:rsid w:val="00F15A19"/>
    <w:rsid w:val="00F16F09"/>
    <w:rsid w:val="00F2733F"/>
    <w:rsid w:val="00F27350"/>
    <w:rsid w:val="00F33168"/>
    <w:rsid w:val="00F331CC"/>
    <w:rsid w:val="00F43C06"/>
    <w:rsid w:val="00F46805"/>
    <w:rsid w:val="00F46D36"/>
    <w:rsid w:val="00F47065"/>
    <w:rsid w:val="00F55553"/>
    <w:rsid w:val="00F57160"/>
    <w:rsid w:val="00F661B1"/>
    <w:rsid w:val="00F70978"/>
    <w:rsid w:val="00F71A3E"/>
    <w:rsid w:val="00F7552C"/>
    <w:rsid w:val="00F76368"/>
    <w:rsid w:val="00F77D74"/>
    <w:rsid w:val="00F826D9"/>
    <w:rsid w:val="00F82EC8"/>
    <w:rsid w:val="00F846F9"/>
    <w:rsid w:val="00F85B67"/>
    <w:rsid w:val="00F86205"/>
    <w:rsid w:val="00F90B02"/>
    <w:rsid w:val="00F94525"/>
    <w:rsid w:val="00FA0190"/>
    <w:rsid w:val="00FA1008"/>
    <w:rsid w:val="00FA1FD8"/>
    <w:rsid w:val="00FA2342"/>
    <w:rsid w:val="00FA30EB"/>
    <w:rsid w:val="00FB0352"/>
    <w:rsid w:val="00FB0DDE"/>
    <w:rsid w:val="00FB2E2E"/>
    <w:rsid w:val="00FB4239"/>
    <w:rsid w:val="00FB7597"/>
    <w:rsid w:val="00FC3B68"/>
    <w:rsid w:val="00FC55F6"/>
    <w:rsid w:val="00FC6D81"/>
    <w:rsid w:val="00FD13CC"/>
    <w:rsid w:val="00FD2478"/>
    <w:rsid w:val="00FD349D"/>
    <w:rsid w:val="00FD434D"/>
    <w:rsid w:val="00FD5579"/>
    <w:rsid w:val="00FD763B"/>
    <w:rsid w:val="00FE1020"/>
    <w:rsid w:val="00FE11D5"/>
    <w:rsid w:val="00FE334E"/>
    <w:rsid w:val="00FE575D"/>
    <w:rsid w:val="00FF0973"/>
    <w:rsid w:val="00FF507C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447B9"/>
  <w15:chartTrackingRefBased/>
  <w15:docId w15:val="{996AE477-A5A2-444F-9246-76E05633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19"/>
        <w:szCs w:val="19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qFormat="1"/>
    <w:lsdException w:name="heading 6" w:semiHidden="1" w:uiPriority="1" w:qFormat="1"/>
    <w:lsdException w:name="heading 7" w:semiHidden="1" w:uiPriority="1" w:qFormat="1"/>
    <w:lsdException w:name="heading 8" w:semiHidden="1" w:uiPriority="1" w:qFormat="1"/>
    <w:lsdException w:name="heading 9" w:semiHidden="1" w:uiPriority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 w:uiPriority="4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4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29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DC5"/>
    <w:rPr>
      <w:rFonts w:asciiTheme="minorHAnsi" w:eastAsia="Times New Roman" w:hAnsiTheme="minorHAnsi" w:cs="Times New Roman"/>
      <w:sz w:val="20"/>
      <w:lang w:val="en-GB" w:eastAsia="nl-NL"/>
    </w:rPr>
  </w:style>
  <w:style w:type="paragraph" w:styleId="Kop1">
    <w:name w:val="heading 1"/>
    <w:basedOn w:val="Standaard"/>
    <w:next w:val="Kop2"/>
    <w:link w:val="Kop1Char"/>
    <w:uiPriority w:val="1"/>
    <w:qFormat/>
    <w:rsid w:val="004E70A4"/>
    <w:pPr>
      <w:keepNext/>
      <w:pageBreakBefore/>
      <w:outlineLvl w:val="0"/>
    </w:pPr>
    <w:rPr>
      <w:rFonts w:ascii="Calibri Light" w:eastAsiaTheme="majorEastAsia" w:hAnsi="Calibri Light" w:cstheme="majorBidi"/>
      <w:noProof/>
      <w:color w:val="18657C"/>
      <w:sz w:val="48"/>
      <w:szCs w:val="32"/>
      <w:u w:color="808080"/>
    </w:rPr>
  </w:style>
  <w:style w:type="paragraph" w:styleId="Kop2">
    <w:name w:val="heading 2"/>
    <w:basedOn w:val="Standaard"/>
    <w:next w:val="Standaard"/>
    <w:link w:val="Kop2Char"/>
    <w:uiPriority w:val="1"/>
    <w:qFormat/>
    <w:rsid w:val="004E70A4"/>
    <w:pPr>
      <w:keepNext/>
      <w:spacing w:before="120" w:after="120"/>
      <w:outlineLvl w:val="1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styleId="Kop3">
    <w:name w:val="heading 3"/>
    <w:basedOn w:val="Standaard"/>
    <w:next w:val="Standaard"/>
    <w:link w:val="Kop3Char"/>
    <w:uiPriority w:val="1"/>
    <w:qFormat/>
    <w:rsid w:val="004E70A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noProof/>
      <w:color w:val="18657C"/>
      <w:sz w:val="28"/>
      <w:szCs w:val="17"/>
      <w:u w:color="808080"/>
    </w:rPr>
  </w:style>
  <w:style w:type="paragraph" w:styleId="Kop4">
    <w:name w:val="heading 4"/>
    <w:basedOn w:val="Kop3"/>
    <w:link w:val="Kop4Char"/>
    <w:uiPriority w:val="1"/>
    <w:qFormat/>
    <w:rsid w:val="004E70A4"/>
    <w:pPr>
      <w:outlineLvl w:val="3"/>
    </w:pPr>
    <w:rPr>
      <w:noProof w:val="0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9"/>
    <w:semiHidden/>
    <w:rsid w:val="004E70A4"/>
    <w:pPr>
      <w:keepNext/>
      <w:spacing w:before="24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uiPriority w:val="1"/>
    <w:semiHidden/>
    <w:qFormat/>
    <w:rsid w:val="004E70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C323D" w:themeColor="accent1" w:themeShade="80"/>
    </w:rPr>
  </w:style>
  <w:style w:type="paragraph" w:styleId="Kop7">
    <w:name w:val="heading 7"/>
    <w:basedOn w:val="Standaard"/>
    <w:next w:val="Standaard"/>
    <w:link w:val="Kop7Char"/>
    <w:uiPriority w:val="1"/>
    <w:semiHidden/>
    <w:qFormat/>
    <w:rsid w:val="004E70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styleId="Kop8">
    <w:name w:val="heading 8"/>
    <w:basedOn w:val="Standaard"/>
    <w:next w:val="Standaard"/>
    <w:link w:val="Kop8Char"/>
    <w:uiPriority w:val="1"/>
    <w:semiHidden/>
    <w:qFormat/>
    <w:rsid w:val="004E70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1"/>
    <w:semiHidden/>
    <w:qFormat/>
    <w:rsid w:val="004E70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level1Nummering123">
    <w:name w:val="Lijst level 1. Nummering 1 2 3"/>
    <w:uiPriority w:val="2"/>
    <w:qFormat/>
    <w:rsid w:val="004E70A4"/>
    <w:pPr>
      <w:numPr>
        <w:numId w:val="5"/>
      </w:numPr>
      <w:tabs>
        <w:tab w:val="left" w:pos="1361"/>
      </w:tabs>
    </w:pPr>
    <w:rPr>
      <w:noProof/>
      <w:sz w:val="20"/>
      <w:szCs w:val="17"/>
    </w:rPr>
  </w:style>
  <w:style w:type="paragraph" w:customStyle="1" w:styleId="Lijstlevel2Nummeringiiiiii0">
    <w:name w:val="Lijst level 2. Nummering i ii iii"/>
    <w:uiPriority w:val="2"/>
    <w:rsid w:val="004E70A4"/>
    <w:rPr>
      <w:sz w:val="20"/>
      <w:szCs w:val="17"/>
    </w:rPr>
  </w:style>
  <w:style w:type="paragraph" w:customStyle="1" w:styleId="Paginatie">
    <w:name w:val="Paginatie"/>
    <w:basedOn w:val="Koptekst"/>
    <w:link w:val="PaginatieChar"/>
    <w:uiPriority w:val="3"/>
    <w:rsid w:val="004E70A4"/>
    <w:pPr>
      <w:framePr w:wrap="notBeside" w:vAnchor="page" w:hAnchor="page" w:x="721" w:y="16053" w:anchorLock="1"/>
      <w:spacing w:line="260" w:lineRule="atLeast"/>
    </w:pPr>
    <w:rPr>
      <w:noProof/>
    </w:rPr>
  </w:style>
  <w:style w:type="character" w:customStyle="1" w:styleId="PaginatieChar">
    <w:name w:val="Paginatie Char"/>
    <w:basedOn w:val="KoptekstChar"/>
    <w:link w:val="Paginatie"/>
    <w:uiPriority w:val="3"/>
    <w:rsid w:val="004E70A4"/>
    <w:rPr>
      <w:rFonts w:asciiTheme="minorHAnsi" w:eastAsia="Times New Roman" w:hAnsiTheme="minorHAnsi" w:cs="Times New Roman"/>
      <w:noProof/>
      <w:sz w:val="20"/>
      <w:lang w:eastAsia="nl-NL"/>
    </w:rPr>
  </w:style>
  <w:style w:type="paragraph" w:customStyle="1" w:styleId="Colofon">
    <w:name w:val="Colofon"/>
    <w:basedOn w:val="Standaard"/>
    <w:uiPriority w:val="3"/>
    <w:rsid w:val="004E70A4"/>
    <w:pPr>
      <w:framePr w:wrap="around" w:vAnchor="page" w:hAnchor="page" w:x="568" w:y="2904"/>
      <w:spacing w:line="240" w:lineRule="auto"/>
    </w:pPr>
    <w:rPr>
      <w:rFonts w:cs="Calibri"/>
      <w:noProof/>
      <w:sz w:val="16"/>
      <w:szCs w:val="17"/>
    </w:rPr>
  </w:style>
  <w:style w:type="paragraph" w:customStyle="1" w:styleId="Voettekst8pt">
    <w:name w:val="Voettekst 8pt"/>
    <w:basedOn w:val="Standaard"/>
    <w:link w:val="Voettekst8ptChar"/>
    <w:uiPriority w:val="4"/>
    <w:qFormat/>
    <w:rsid w:val="004E70A4"/>
    <w:rPr>
      <w:sz w:val="16"/>
      <w:szCs w:val="17"/>
    </w:rPr>
  </w:style>
  <w:style w:type="character" w:customStyle="1" w:styleId="Kop1Char">
    <w:name w:val="Kop 1 Char"/>
    <w:basedOn w:val="Standaardalinea-lettertype"/>
    <w:link w:val="Kop1"/>
    <w:uiPriority w:val="1"/>
    <w:rsid w:val="004E70A4"/>
    <w:rPr>
      <w:rFonts w:ascii="Calibri Light" w:eastAsiaTheme="majorEastAsia" w:hAnsi="Calibri Light" w:cstheme="majorBidi"/>
      <w:noProof/>
      <w:color w:val="18657C"/>
      <w:sz w:val="48"/>
      <w:szCs w:val="32"/>
      <w:u w:color="808080"/>
      <w:lang w:eastAsia="nl-NL"/>
    </w:rPr>
  </w:style>
  <w:style w:type="paragraph" w:customStyle="1" w:styleId="KopTitel">
    <w:name w:val="Kop Titel"/>
    <w:uiPriority w:val="1"/>
    <w:qFormat/>
    <w:rsid w:val="004E70A4"/>
    <w:pPr>
      <w:spacing w:line="240" w:lineRule="auto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customStyle="1" w:styleId="BodyQuote">
    <w:name w:val="Body Quote"/>
    <w:basedOn w:val="Standaard"/>
    <w:link w:val="BodyQuoteChar"/>
    <w:semiHidden/>
    <w:qFormat/>
    <w:rsid w:val="004E70A4"/>
    <w:pPr>
      <w:keepLines/>
      <w:spacing w:after="200"/>
      <w:ind w:left="680"/>
    </w:pPr>
    <w:rPr>
      <w:rFonts w:ascii="Calibri Light" w:hAnsi="Calibri Light" w:cs="Calibri Light"/>
      <w:i/>
      <w:color w:val="18657C"/>
      <w:szCs w:val="17"/>
    </w:rPr>
  </w:style>
  <w:style w:type="character" w:customStyle="1" w:styleId="BodyQuoteChar">
    <w:name w:val="Body Quote Char"/>
    <w:basedOn w:val="Standaardalinea-lettertype"/>
    <w:link w:val="BodyQuote"/>
    <w:semiHidden/>
    <w:rsid w:val="004E70A4"/>
    <w:rPr>
      <w:rFonts w:ascii="Calibri Light" w:eastAsia="Times New Roman" w:hAnsi="Calibri Light" w:cs="Calibri Light"/>
      <w:i/>
      <w:color w:val="18657C"/>
      <w:sz w:val="20"/>
      <w:szCs w:val="17"/>
      <w:lang w:eastAsia="nl-NL"/>
    </w:rPr>
  </w:style>
  <w:style w:type="paragraph" w:customStyle="1" w:styleId="BodyUitlichtingtekst">
    <w:name w:val="Body Uitlichting tekst"/>
    <w:basedOn w:val="Standaard"/>
    <w:link w:val="BodyUitlichtingtekstChar"/>
    <w:semiHidden/>
    <w:qFormat/>
    <w:rsid w:val="004E70A4"/>
    <w:pPr>
      <w:keepLines/>
      <w:spacing w:after="200"/>
      <w:ind w:left="680"/>
    </w:pPr>
    <w:rPr>
      <w:color w:val="18657C"/>
      <w:szCs w:val="17"/>
    </w:rPr>
  </w:style>
  <w:style w:type="character" w:customStyle="1" w:styleId="BodyUitlichtingtekstChar">
    <w:name w:val="Body Uitlichting tekst Char"/>
    <w:basedOn w:val="Standaardalinea-lettertype"/>
    <w:link w:val="BodyUitlichtingtekst"/>
    <w:semiHidden/>
    <w:rsid w:val="004E70A4"/>
    <w:rPr>
      <w:rFonts w:asciiTheme="minorHAnsi" w:eastAsia="Times New Roman" w:hAnsiTheme="minorHAnsi" w:cs="Times New Roman"/>
      <w:color w:val="18657C"/>
      <w:sz w:val="20"/>
      <w:szCs w:val="17"/>
      <w:lang w:eastAsia="nl-NL"/>
    </w:rPr>
  </w:style>
  <w:style w:type="character" w:customStyle="1" w:styleId="Voettekst8ptChar">
    <w:name w:val="Voettekst 8pt Char"/>
    <w:basedOn w:val="Standaardalinea-lettertype"/>
    <w:link w:val="Voettekst8pt"/>
    <w:uiPriority w:val="4"/>
    <w:rsid w:val="004E70A4"/>
    <w:rPr>
      <w:rFonts w:asciiTheme="minorHAnsi" w:eastAsia="Times New Roman" w:hAnsiTheme="minorHAnsi" w:cs="Times New Roman"/>
      <w:sz w:val="16"/>
      <w:szCs w:val="17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4E70A4"/>
    <w:rPr>
      <w:color w:val="808080"/>
    </w:rPr>
  </w:style>
  <w:style w:type="paragraph" w:customStyle="1" w:styleId="Lijstlevel2Nummeringabc">
    <w:name w:val="Lijst level 2. Nummering a b c"/>
    <w:uiPriority w:val="2"/>
    <w:rsid w:val="004E70A4"/>
    <w:pPr>
      <w:numPr>
        <w:ilvl w:val="1"/>
        <w:numId w:val="6"/>
      </w:numPr>
    </w:pPr>
    <w:rPr>
      <w:sz w:val="20"/>
      <w:szCs w:val="17"/>
    </w:rPr>
  </w:style>
  <w:style w:type="paragraph" w:styleId="Lijstalinea">
    <w:name w:val="List Paragraph"/>
    <w:basedOn w:val="Standaard"/>
    <w:uiPriority w:val="99"/>
    <w:semiHidden/>
    <w:qFormat/>
    <w:rsid w:val="004E70A4"/>
    <w:pPr>
      <w:ind w:left="720"/>
      <w:contextualSpacing/>
    </w:pPr>
  </w:style>
  <w:style w:type="paragraph" w:customStyle="1" w:styleId="Lijstlevel1Opsomminggeslotenpunt">
    <w:name w:val="Lijst level 1. Opsomming gesloten punt"/>
    <w:uiPriority w:val="2"/>
    <w:qFormat/>
    <w:rsid w:val="004E70A4"/>
    <w:pPr>
      <w:keepLines/>
      <w:numPr>
        <w:numId w:val="2"/>
      </w:numPr>
    </w:pPr>
    <w:rPr>
      <w:sz w:val="20"/>
      <w:szCs w:val="17"/>
    </w:rPr>
  </w:style>
  <w:style w:type="paragraph" w:customStyle="1" w:styleId="Lijstlevel1OpsommingChecklist">
    <w:name w:val="Lijst level 1. Opsomming Checklist"/>
    <w:uiPriority w:val="2"/>
    <w:rsid w:val="004E70A4"/>
    <w:pPr>
      <w:numPr>
        <w:numId w:val="3"/>
      </w:numPr>
    </w:pPr>
    <w:rPr>
      <w:sz w:val="20"/>
      <w:szCs w:val="17"/>
    </w:rPr>
  </w:style>
  <w:style w:type="paragraph" w:customStyle="1" w:styleId="Lijstlevel1Opsommingdash">
    <w:name w:val="Lijst level 1. Opsomming dash –"/>
    <w:uiPriority w:val="2"/>
    <w:qFormat/>
    <w:rsid w:val="004E70A4"/>
    <w:pPr>
      <w:numPr>
        <w:numId w:val="8"/>
      </w:numPr>
    </w:pPr>
    <w:rPr>
      <w:sz w:val="20"/>
    </w:rPr>
  </w:style>
  <w:style w:type="paragraph" w:styleId="Kopvaninhoudsopgave">
    <w:name w:val="TOC Heading"/>
    <w:basedOn w:val="Kop1"/>
    <w:next w:val="Standaard"/>
    <w:uiPriority w:val="39"/>
    <w:semiHidden/>
    <w:qFormat/>
    <w:rsid w:val="004E70A4"/>
    <w:pPr>
      <w:keepLines/>
      <w:pageBreakBefore w:val="0"/>
      <w:spacing w:before="240" w:line="259" w:lineRule="auto"/>
      <w:outlineLvl w:val="9"/>
    </w:pPr>
    <w:rPr>
      <w:b/>
      <w:color w:val="124B5C" w:themeColor="accent1" w:themeShade="BF"/>
      <w:sz w:val="32"/>
    </w:rPr>
  </w:style>
  <w:style w:type="paragraph" w:customStyle="1" w:styleId="Lijstlevel4Nummering123">
    <w:name w:val="Lijst level 4. Nummering 1 2 3"/>
    <w:uiPriority w:val="2"/>
    <w:qFormat/>
    <w:rsid w:val="004E70A4"/>
    <w:rPr>
      <w:rFonts w:eastAsiaTheme="minorEastAsia"/>
      <w:sz w:val="20"/>
      <w:szCs w:val="20"/>
      <w:lang w:val="en-US" w:eastAsia="ja-JP"/>
    </w:rPr>
  </w:style>
  <w:style w:type="paragraph" w:customStyle="1" w:styleId="Lijstlevel4Nummeringabc">
    <w:name w:val="Lijst level 4. Nummering a b c"/>
    <w:uiPriority w:val="2"/>
    <w:qFormat/>
    <w:rsid w:val="004E70A4"/>
    <w:rPr>
      <w:sz w:val="20"/>
    </w:rPr>
  </w:style>
  <w:style w:type="paragraph" w:styleId="Bloktekst">
    <w:name w:val="Block Text"/>
    <w:basedOn w:val="Standaard"/>
    <w:uiPriority w:val="99"/>
    <w:semiHidden/>
    <w:rsid w:val="004E70A4"/>
    <w:pPr>
      <w:pBdr>
        <w:top w:val="single" w:sz="2" w:space="10" w:color="18657C"/>
        <w:left w:val="single" w:sz="2" w:space="10" w:color="18657C"/>
        <w:bottom w:val="single" w:sz="2" w:space="10" w:color="18657C"/>
        <w:right w:val="single" w:sz="2" w:space="10" w:color="18657C"/>
      </w:pBdr>
      <w:ind w:left="1152" w:right="1152"/>
    </w:pPr>
    <w:rPr>
      <w:rFonts w:eastAsiaTheme="minorEastAsia"/>
      <w:i/>
      <w:iCs/>
      <w:color w:val="18657C"/>
    </w:rPr>
  </w:style>
  <w:style w:type="paragraph" w:styleId="Bronvermelding">
    <w:name w:val="table of authorities"/>
    <w:basedOn w:val="Standaard"/>
    <w:next w:val="Standaard"/>
    <w:uiPriority w:val="99"/>
    <w:semiHidden/>
    <w:rsid w:val="004E70A4"/>
    <w:pPr>
      <w:ind w:left="200" w:hanging="200"/>
    </w:pPr>
  </w:style>
  <w:style w:type="paragraph" w:styleId="Duidelijkcitaat">
    <w:name w:val="Intense Quote"/>
    <w:basedOn w:val="Standaard"/>
    <w:next w:val="Standaard"/>
    <w:link w:val="DuidelijkcitaatChar"/>
    <w:uiPriority w:val="99"/>
    <w:semiHidden/>
    <w:qFormat/>
    <w:rsid w:val="004E70A4"/>
    <w:pPr>
      <w:pBdr>
        <w:top w:val="single" w:sz="4" w:space="10" w:color="18657C"/>
        <w:bottom w:val="single" w:sz="4" w:space="10" w:color="18657C"/>
      </w:pBdr>
      <w:spacing w:before="360" w:after="360"/>
      <w:ind w:left="864" w:right="864"/>
      <w:jc w:val="center"/>
    </w:pPr>
    <w:rPr>
      <w:i/>
      <w:iCs/>
      <w:color w:val="18657C"/>
    </w:rPr>
  </w:style>
  <w:style w:type="character" w:customStyle="1" w:styleId="DuidelijkcitaatChar">
    <w:name w:val="Duidelijk citaat Char"/>
    <w:basedOn w:val="Standaardalinea-lettertype"/>
    <w:link w:val="Duidelijkcitaat"/>
    <w:uiPriority w:val="99"/>
    <w:semiHidden/>
    <w:rsid w:val="004E70A4"/>
    <w:rPr>
      <w:rFonts w:asciiTheme="minorHAnsi" w:eastAsia="Times New Roman" w:hAnsiTheme="minorHAnsi" w:cs="Times New Roman"/>
      <w:i/>
      <w:iCs/>
      <w:color w:val="18657C"/>
      <w:sz w:val="20"/>
      <w:lang w:eastAsia="nl-NL"/>
    </w:rPr>
  </w:style>
  <w:style w:type="character" w:styleId="Eindnootmarkering">
    <w:name w:val="endnote reference"/>
    <w:uiPriority w:val="99"/>
    <w:semiHidden/>
    <w:rsid w:val="004E70A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rsid w:val="004E70A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E70A4"/>
    <w:rPr>
      <w:rFonts w:asciiTheme="minorHAnsi" w:eastAsia="Times New Roman" w:hAnsiTheme="minorHAnsi" w:cs="Times New Roman"/>
      <w:sz w:val="20"/>
      <w:lang w:eastAsia="nl-NL"/>
    </w:rPr>
  </w:style>
  <w:style w:type="paragraph" w:styleId="Geenafstand">
    <w:name w:val="No Spacing"/>
    <w:link w:val="GeenafstandChar"/>
    <w:uiPriority w:val="1"/>
    <w:qFormat/>
    <w:rsid w:val="004E70A4"/>
    <w:rPr>
      <w:rFonts w:eastAsiaTheme="minorEastAsia"/>
      <w:sz w:val="20"/>
      <w:lang w:eastAsia="ja-JP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E70A4"/>
    <w:rPr>
      <w:rFonts w:eastAsiaTheme="minorEastAsia"/>
      <w:sz w:val="20"/>
      <w:lang w:eastAsia="ja-JP"/>
    </w:rPr>
  </w:style>
  <w:style w:type="table" w:styleId="Gemiddeldearcering1-accent1">
    <w:name w:val="Medium Shading 1 Accent 1"/>
    <w:basedOn w:val="Standaardtabel"/>
    <w:uiPriority w:val="63"/>
    <w:rsid w:val="004E70A4"/>
    <w:pPr>
      <w:spacing w:line="240" w:lineRule="auto"/>
    </w:pPr>
    <w:rPr>
      <w:color w:val="18657C" w:themeColor="text2"/>
    </w:rPr>
    <w:tblPr>
      <w:tblStyleRowBandSize w:val="1"/>
      <w:tblStyleColBandSize w:val="1"/>
      <w:tblBorders>
        <w:top w:val="single" w:sz="8" w:space="0" w:color="26A2C7" w:themeColor="accent1" w:themeTint="BF"/>
        <w:left w:val="single" w:sz="8" w:space="0" w:color="26A2C7" w:themeColor="accent1" w:themeTint="BF"/>
        <w:bottom w:val="single" w:sz="8" w:space="0" w:color="26A2C7" w:themeColor="accent1" w:themeTint="BF"/>
        <w:right w:val="single" w:sz="8" w:space="0" w:color="26A2C7" w:themeColor="accent1" w:themeTint="BF"/>
        <w:insideH w:val="single" w:sz="8" w:space="0" w:color="26A2C7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  <w:shd w:val="clear" w:color="auto" w:fill="18657C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2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2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lijst1-accent4">
    <w:name w:val="Medium List 1 Accent 4"/>
    <w:basedOn w:val="Standaardtabel"/>
    <w:uiPriority w:val="65"/>
    <w:rsid w:val="004E70A4"/>
    <w:pPr>
      <w:spacing w:line="240" w:lineRule="auto"/>
    </w:pPr>
    <w:rPr>
      <w:color w:val="18657C" w:themeColor="text1"/>
    </w:rPr>
    <w:tblPr>
      <w:tblStyleRowBandSize w:val="1"/>
      <w:tblStyleColBandSize w:val="1"/>
      <w:tblBorders>
        <w:top w:val="single" w:sz="8" w:space="0" w:color="F9B232" w:themeColor="accent4"/>
        <w:bottom w:val="single" w:sz="8" w:space="0" w:color="F9B2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232" w:themeColor="accent4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band1Vert">
      <w:tblPr/>
      <w:tcPr>
        <w:shd w:val="clear" w:color="auto" w:fill="FDEBCC" w:themeFill="accent4" w:themeFillTint="3F"/>
      </w:tcPr>
    </w:tblStylePr>
    <w:tblStylePr w:type="band1Horz">
      <w:tblPr/>
      <w:tcPr>
        <w:shd w:val="clear" w:color="auto" w:fill="FDEBCC" w:themeFill="accent4" w:themeFillTint="3F"/>
      </w:tcPr>
    </w:tblStylePr>
  </w:style>
  <w:style w:type="character" w:styleId="GevolgdeHyperlink">
    <w:name w:val="FollowedHyperlink"/>
    <w:basedOn w:val="Standaardalinea-lettertype"/>
    <w:uiPriority w:val="99"/>
    <w:semiHidden/>
    <w:rsid w:val="004E70A4"/>
    <w:rPr>
      <w:color w:val="008B9F"/>
      <w:u w:val="single"/>
    </w:rPr>
  </w:style>
  <w:style w:type="character" w:styleId="Hyperlink">
    <w:name w:val="Hyperlink"/>
    <w:basedOn w:val="GevolgdeHyperlink"/>
    <w:uiPriority w:val="99"/>
    <w:qFormat/>
    <w:rsid w:val="004E70A4"/>
    <w:rPr>
      <w:color w:val="auto"/>
      <w:u w:val="single" w:color="18657C"/>
    </w:rPr>
  </w:style>
  <w:style w:type="paragraph" w:styleId="Index1">
    <w:name w:val="index 1"/>
    <w:basedOn w:val="Standaard"/>
    <w:next w:val="Standaard"/>
    <w:autoRedefine/>
    <w:uiPriority w:val="99"/>
    <w:semiHidden/>
    <w:rsid w:val="004E70A4"/>
    <w:pPr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rsid w:val="004E70A4"/>
    <w:pPr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rsid w:val="004E70A4"/>
    <w:pPr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rsid w:val="004E70A4"/>
    <w:pPr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rsid w:val="004E70A4"/>
    <w:pPr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rsid w:val="004E70A4"/>
    <w:pPr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rsid w:val="004E70A4"/>
    <w:pPr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rsid w:val="004E70A4"/>
    <w:pPr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rsid w:val="004E70A4"/>
    <w:pPr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rsid w:val="004E70A4"/>
    <w:rPr>
      <w:rFonts w:cs="Arial"/>
      <w:b/>
      <w:bCs/>
    </w:rPr>
  </w:style>
  <w:style w:type="paragraph" w:styleId="Inhopg1">
    <w:name w:val="toc 1"/>
    <w:basedOn w:val="Standaard"/>
    <w:next w:val="Standaard"/>
    <w:autoRedefine/>
    <w:uiPriority w:val="39"/>
    <w:rsid w:val="004E70A4"/>
    <w:pPr>
      <w:tabs>
        <w:tab w:val="left" w:pos="1021"/>
        <w:tab w:val="right" w:pos="9060"/>
      </w:tabs>
      <w:spacing w:before="120"/>
      <w:ind w:left="680"/>
    </w:pPr>
    <w:rPr>
      <w:noProof/>
      <w:color w:val="18657C"/>
      <w:sz w:val="22"/>
    </w:rPr>
  </w:style>
  <w:style w:type="paragraph" w:styleId="Inhopg2">
    <w:name w:val="toc 2"/>
    <w:basedOn w:val="Standaard"/>
    <w:next w:val="Standaard"/>
    <w:autoRedefine/>
    <w:uiPriority w:val="39"/>
    <w:qFormat/>
    <w:rsid w:val="004E70A4"/>
    <w:pPr>
      <w:tabs>
        <w:tab w:val="left" w:pos="1361"/>
        <w:tab w:val="right" w:pos="9060"/>
      </w:tabs>
      <w:ind w:left="1021"/>
    </w:pPr>
    <w:rPr>
      <w:sz w:val="16"/>
    </w:rPr>
  </w:style>
  <w:style w:type="paragraph" w:styleId="Inhopg3">
    <w:name w:val="toc 3"/>
    <w:basedOn w:val="Inhopg2"/>
    <w:next w:val="Standaard"/>
    <w:autoRedefine/>
    <w:uiPriority w:val="39"/>
    <w:qFormat/>
    <w:rsid w:val="004E70A4"/>
    <w:pPr>
      <w:tabs>
        <w:tab w:val="left" w:pos="1843"/>
        <w:tab w:val="left" w:pos="1871"/>
      </w:tabs>
      <w:ind w:left="136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semiHidden/>
    <w:rsid w:val="004E70A4"/>
    <w:pPr>
      <w:ind w:left="601"/>
    </w:pPr>
  </w:style>
  <w:style w:type="paragraph" w:styleId="Inhopg5">
    <w:name w:val="toc 5"/>
    <w:basedOn w:val="Standaard"/>
    <w:next w:val="Standaard"/>
    <w:autoRedefine/>
    <w:uiPriority w:val="99"/>
    <w:semiHidden/>
    <w:rsid w:val="004E70A4"/>
    <w:pPr>
      <w:ind w:left="799"/>
    </w:pPr>
  </w:style>
  <w:style w:type="paragraph" w:styleId="Inhopg6">
    <w:name w:val="toc 6"/>
    <w:basedOn w:val="Standaard"/>
    <w:next w:val="Standaard"/>
    <w:autoRedefine/>
    <w:uiPriority w:val="99"/>
    <w:semiHidden/>
    <w:rsid w:val="004E70A4"/>
    <w:pPr>
      <w:ind w:left="998"/>
    </w:pPr>
  </w:style>
  <w:style w:type="paragraph" w:styleId="Inhopg7">
    <w:name w:val="toc 7"/>
    <w:basedOn w:val="Standaard"/>
    <w:next w:val="Standaard"/>
    <w:autoRedefine/>
    <w:uiPriority w:val="99"/>
    <w:semiHidden/>
    <w:rsid w:val="004E70A4"/>
    <w:pPr>
      <w:ind w:left="1202"/>
    </w:pPr>
  </w:style>
  <w:style w:type="paragraph" w:styleId="Inhopg8">
    <w:name w:val="toc 8"/>
    <w:basedOn w:val="Standaard"/>
    <w:next w:val="Standaard"/>
    <w:autoRedefine/>
    <w:uiPriority w:val="99"/>
    <w:semiHidden/>
    <w:rsid w:val="004E70A4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4E70A4"/>
    <w:pPr>
      <w:ind w:left="1599"/>
    </w:pPr>
  </w:style>
  <w:style w:type="character" w:styleId="Intensievebenadrukking">
    <w:name w:val="Intense Emphasis"/>
    <w:basedOn w:val="Standaardalinea-lettertype"/>
    <w:uiPriority w:val="99"/>
    <w:rsid w:val="004E70A4"/>
    <w:rPr>
      <w:i w:val="0"/>
      <w:iCs/>
      <w:color w:val="18657C"/>
    </w:rPr>
  </w:style>
  <w:style w:type="character" w:styleId="Intensieveverwijzing">
    <w:name w:val="Intense Reference"/>
    <w:basedOn w:val="Standaardalinea-lettertype"/>
    <w:uiPriority w:val="99"/>
    <w:semiHidden/>
    <w:qFormat/>
    <w:rsid w:val="004E70A4"/>
    <w:rPr>
      <w:b/>
      <w:bCs/>
      <w:smallCaps/>
      <w:color w:val="18657C"/>
      <w:spacing w:val="5"/>
    </w:rPr>
  </w:style>
  <w:style w:type="character" w:customStyle="1" w:styleId="Kop3Char">
    <w:name w:val="Kop 3 Char"/>
    <w:basedOn w:val="Standaardalinea-lettertype"/>
    <w:link w:val="Kop3"/>
    <w:uiPriority w:val="1"/>
    <w:rsid w:val="004E70A4"/>
    <w:rPr>
      <w:rFonts w:asciiTheme="majorHAnsi" w:eastAsiaTheme="majorEastAsia" w:hAnsiTheme="majorHAnsi" w:cstheme="majorBidi"/>
      <w:noProof/>
      <w:color w:val="18657C"/>
      <w:sz w:val="28"/>
      <w:szCs w:val="17"/>
      <w:u w:color="808080"/>
      <w:lang w:eastAsia="nl-NL"/>
    </w:rPr>
  </w:style>
  <w:style w:type="character" w:customStyle="1" w:styleId="Kop2Char">
    <w:name w:val="Kop 2 Char"/>
    <w:basedOn w:val="Standaardalinea-lettertype"/>
    <w:link w:val="Kop2"/>
    <w:uiPriority w:val="1"/>
    <w:rsid w:val="004E70A4"/>
    <w:rPr>
      <w:rFonts w:asciiTheme="majorHAnsi" w:eastAsiaTheme="majorEastAsia" w:hAnsiTheme="majorHAnsi" w:cstheme="majorBidi"/>
      <w:noProof/>
      <w:color w:val="18657C"/>
      <w:sz w:val="36"/>
      <w:szCs w:val="26"/>
      <w:u w:color="808080"/>
      <w:lang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4E70A4"/>
    <w:rPr>
      <w:rFonts w:asciiTheme="majorHAnsi" w:eastAsiaTheme="majorEastAsia" w:hAnsiTheme="majorHAnsi" w:cstheme="majorBidi"/>
      <w:color w:val="18657C"/>
      <w:sz w:val="24"/>
      <w:szCs w:val="24"/>
      <w:u w:color="808080"/>
      <w:lang w:eastAsia="nl-NL"/>
    </w:rPr>
  </w:style>
  <w:style w:type="character" w:customStyle="1" w:styleId="Kop5Char">
    <w:name w:val="Kop 5 Char"/>
    <w:basedOn w:val="Standaardalinea-lettertype"/>
    <w:link w:val="Kop5"/>
    <w:uiPriority w:val="99"/>
    <w:semiHidden/>
    <w:rsid w:val="004E70A4"/>
    <w:rPr>
      <w:rFonts w:asciiTheme="minorHAnsi" w:eastAsia="Times New Roman" w:hAnsiTheme="minorHAnsi" w:cs="Times New Roman"/>
      <w:bCs/>
      <w:i/>
      <w:iCs/>
      <w:sz w:val="20"/>
      <w:szCs w:val="26"/>
      <w:lang w:eastAsia="nl-NL"/>
    </w:rPr>
  </w:style>
  <w:style w:type="table" w:styleId="Lichtraster-accent4">
    <w:name w:val="Light Grid Accent 4"/>
    <w:basedOn w:val="Standaardtabel"/>
    <w:uiPriority w:val="62"/>
    <w:rsid w:val="004E70A4"/>
    <w:pPr>
      <w:spacing w:line="240" w:lineRule="auto"/>
    </w:pPr>
    <w:rPr>
      <w:color w:val="18657C" w:themeColor="text2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  <w:insideH w:val="single" w:sz="8" w:space="0" w:color="F9B232" w:themeColor="accent4"/>
        <w:insideV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1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band1Vert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  <w:shd w:val="clear" w:color="auto" w:fill="FDEBCC" w:themeFill="accent4" w:themeFillTint="3F"/>
      </w:tcPr>
    </w:tblStylePr>
    <w:tblStylePr w:type="band1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  <w:shd w:val="clear" w:color="auto" w:fill="FDEBCC" w:themeFill="accent4" w:themeFillTint="3F"/>
      </w:tcPr>
    </w:tblStylePr>
    <w:tblStylePr w:type="band2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</w:tcPr>
    </w:tblStylePr>
  </w:style>
  <w:style w:type="table" w:styleId="Lichtearcering-accent2">
    <w:name w:val="Light Shading Accent 2"/>
    <w:basedOn w:val="Standaardtabel"/>
    <w:uiPriority w:val="60"/>
    <w:rsid w:val="004E70A4"/>
    <w:pPr>
      <w:spacing w:line="240" w:lineRule="auto"/>
    </w:pPr>
    <w:rPr>
      <w:color w:val="006777" w:themeColor="accent2" w:themeShade="BF"/>
    </w:rPr>
    <w:tblPr>
      <w:tblStyleRowBandSize w:val="1"/>
      <w:tblStyleColBandSize w:val="1"/>
      <w:tblBorders>
        <w:top w:val="single" w:sz="8" w:space="0" w:color="008B9F" w:themeColor="accent2"/>
        <w:bottom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</w:style>
  <w:style w:type="paragraph" w:styleId="Macrotekst">
    <w:name w:val="macro"/>
    <w:link w:val="MacrotekstChar"/>
    <w:uiPriority w:val="99"/>
    <w:semiHidden/>
    <w:rsid w:val="004E70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color w:val="18657C" w:themeColor="text2"/>
      <w:lang w:eastAsia="nl-NL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E70A4"/>
    <w:rPr>
      <w:rFonts w:ascii="Courier New" w:hAnsi="Courier New" w:cs="Courier New"/>
      <w:color w:val="18657C" w:themeColor="text2"/>
      <w:lang w:eastAsia="nl-NL"/>
    </w:rPr>
  </w:style>
  <w:style w:type="paragraph" w:styleId="Normaalweb">
    <w:name w:val="Normal (Web)"/>
    <w:basedOn w:val="Standaard"/>
    <w:link w:val="NormaalwebChar"/>
    <w:uiPriority w:val="99"/>
    <w:semiHidden/>
    <w:rsid w:val="004E70A4"/>
    <w:pPr>
      <w:spacing w:before="100" w:beforeAutospacing="1" w:after="100" w:afterAutospacing="1" w:line="240" w:lineRule="auto"/>
    </w:pPr>
    <w:rPr>
      <w:sz w:val="18"/>
      <w:szCs w:val="24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4E70A4"/>
    <w:rPr>
      <w:rFonts w:asciiTheme="minorHAnsi" w:eastAsia="Times New Roman" w:hAnsiTheme="minorHAnsi" w:cs="Times New Roman"/>
      <w:sz w:val="18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rsid w:val="004E70A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E70A4"/>
    <w:rPr>
      <w:rFonts w:asciiTheme="minorHAnsi" w:eastAsia="Times New Roman" w:hAnsiTheme="minorHAnsi" w:cs="Times New Roman"/>
      <w:sz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4E70A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E70A4"/>
    <w:rPr>
      <w:rFonts w:asciiTheme="minorHAnsi" w:eastAsia="Times New Roman" w:hAnsiTheme="minorHAnsi" w:cs="Times New Roman"/>
      <w:b/>
      <w:bCs/>
      <w:sz w:val="20"/>
      <w:lang w:eastAsia="nl-NL"/>
    </w:rPr>
  </w:style>
  <w:style w:type="character" w:styleId="Paginanummer">
    <w:name w:val="page number"/>
    <w:basedOn w:val="Standaardalinea-lettertype"/>
    <w:uiPriority w:val="99"/>
    <w:rsid w:val="004E70A4"/>
  </w:style>
  <w:style w:type="paragraph" w:customStyle="1" w:styleId="Referentie">
    <w:name w:val="Referentie"/>
    <w:basedOn w:val="Standaard"/>
    <w:uiPriority w:val="3"/>
    <w:rsid w:val="004E70A4"/>
    <w:pPr>
      <w:framePr w:wrap="around" w:vAnchor="page" w:hAnchor="page" w:x="568" w:y="2904"/>
    </w:pPr>
  </w:style>
  <w:style w:type="table" w:styleId="Tabelraster">
    <w:name w:val="Table Grid"/>
    <w:basedOn w:val="Standaardtabel"/>
    <w:uiPriority w:val="39"/>
    <w:rsid w:val="004E70A4"/>
    <w:pPr>
      <w:spacing w:line="240" w:lineRule="auto"/>
    </w:p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character" w:styleId="Verwijzingopmerking">
    <w:name w:val="annotation reference"/>
    <w:uiPriority w:val="99"/>
    <w:semiHidden/>
    <w:rsid w:val="004E70A4"/>
    <w:rPr>
      <w:sz w:val="16"/>
      <w:szCs w:val="16"/>
    </w:rPr>
  </w:style>
  <w:style w:type="character" w:styleId="Voetnootmarkering">
    <w:name w:val="footnote reference"/>
    <w:uiPriority w:val="4"/>
    <w:rsid w:val="004E70A4"/>
    <w:rPr>
      <w:rFonts w:asciiTheme="minorHAnsi" w:hAnsiTheme="minorHAnsi"/>
      <w:b/>
      <w:color w:val="18657C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4"/>
    <w:rsid w:val="004E70A4"/>
    <w:pPr>
      <w:spacing w:line="276" w:lineRule="auto"/>
      <w:ind w:left="340" w:hanging="340"/>
    </w:pPr>
    <w:rPr>
      <w:noProof/>
      <w:sz w:val="16"/>
      <w:szCs w:val="14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4"/>
    <w:rsid w:val="004E70A4"/>
    <w:rPr>
      <w:rFonts w:asciiTheme="minorHAnsi" w:eastAsia="Times New Roman" w:hAnsiTheme="minorHAnsi" w:cs="Times New Roman"/>
      <w:noProof/>
      <w:sz w:val="16"/>
      <w:szCs w:val="14"/>
      <w:lang w:val="en-US" w:eastAsia="nl-NL"/>
    </w:rPr>
  </w:style>
  <w:style w:type="paragraph" w:styleId="Voettekst">
    <w:name w:val="footer"/>
    <w:basedOn w:val="Standaard"/>
    <w:link w:val="VoettekstChar"/>
    <w:uiPriority w:val="99"/>
    <w:semiHidden/>
    <w:rsid w:val="004E70A4"/>
    <w:pPr>
      <w:tabs>
        <w:tab w:val="center" w:pos="4703"/>
        <w:tab w:val="right" w:pos="9406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E70A4"/>
    <w:rPr>
      <w:rFonts w:asciiTheme="minorHAnsi" w:eastAsia="Times New Roman" w:hAnsiTheme="minorHAnsi" w:cs="Times New Roman"/>
      <w:sz w:val="16"/>
      <w:lang w:eastAsia="nl-NL"/>
    </w:rPr>
  </w:style>
  <w:style w:type="paragraph" w:customStyle="1" w:styleId="Koptekst7pt">
    <w:name w:val="Koptekst 7pt"/>
    <w:basedOn w:val="Standaard"/>
    <w:uiPriority w:val="4"/>
    <w:semiHidden/>
    <w:rsid w:val="00C23092"/>
    <w:pPr>
      <w:spacing w:line="260" w:lineRule="exact"/>
      <w:ind w:left="680"/>
    </w:pPr>
    <w:rPr>
      <w:sz w:val="14"/>
      <w:szCs w:val="17"/>
      <w:u w:color="808080"/>
    </w:rPr>
  </w:style>
  <w:style w:type="character" w:customStyle="1" w:styleId="Kop9Char">
    <w:name w:val="Kop 9 Char"/>
    <w:basedOn w:val="Standaardalinea-lettertype"/>
    <w:link w:val="Kop9"/>
    <w:uiPriority w:val="1"/>
    <w:semiHidden/>
    <w:rsid w:val="004E70A4"/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  <w:lang w:eastAsia="nl-NL"/>
    </w:rPr>
  </w:style>
  <w:style w:type="character" w:customStyle="1" w:styleId="Kop6Char">
    <w:name w:val="Kop 6 Char"/>
    <w:basedOn w:val="Standaardalinea-lettertype"/>
    <w:link w:val="Kop6"/>
    <w:uiPriority w:val="1"/>
    <w:semiHidden/>
    <w:rsid w:val="004E70A4"/>
    <w:rPr>
      <w:rFonts w:asciiTheme="majorHAnsi" w:eastAsiaTheme="majorEastAsia" w:hAnsiTheme="majorHAnsi" w:cstheme="majorBidi"/>
      <w:color w:val="0C323D" w:themeColor="accent1" w:themeShade="80"/>
      <w:sz w:val="20"/>
      <w:lang w:eastAsia="nl-NL"/>
    </w:rPr>
  </w:style>
  <w:style w:type="paragraph" w:customStyle="1" w:styleId="paginanummer0">
    <w:name w:val="pagina nummer"/>
    <w:basedOn w:val="Standaard"/>
    <w:semiHidden/>
    <w:rsid w:val="004E70A4"/>
    <w:pPr>
      <w:spacing w:line="260" w:lineRule="exact"/>
      <w:ind w:left="709"/>
    </w:pPr>
    <w:rPr>
      <w:sz w:val="14"/>
      <w:szCs w:val="17"/>
      <w:u w:color="808080"/>
    </w:rPr>
  </w:style>
  <w:style w:type="paragraph" w:styleId="Ballontekst">
    <w:name w:val="Balloon Text"/>
    <w:basedOn w:val="Standaard"/>
    <w:link w:val="BallontekstChar"/>
    <w:uiPriority w:val="99"/>
    <w:semiHidden/>
    <w:rsid w:val="004E70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70A4"/>
    <w:rPr>
      <w:rFonts w:ascii="Segoe UI" w:eastAsia="Times New Roman" w:hAnsi="Segoe UI" w:cs="Segoe UI"/>
      <w:sz w:val="18"/>
      <w:szCs w:val="18"/>
      <w:lang w:eastAsia="nl-NL"/>
    </w:rPr>
  </w:style>
  <w:style w:type="paragraph" w:styleId="Koptekst">
    <w:name w:val="header"/>
    <w:basedOn w:val="Standaard"/>
    <w:link w:val="KoptekstChar"/>
    <w:uiPriority w:val="99"/>
    <w:semiHidden/>
    <w:rsid w:val="004E70A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E70A4"/>
    <w:rPr>
      <w:rFonts w:asciiTheme="minorHAnsi" w:eastAsia="Times New Roman" w:hAnsiTheme="minorHAnsi" w:cs="Times New Roman"/>
      <w:sz w:val="20"/>
      <w:lang w:eastAsia="nl-NL"/>
    </w:rPr>
  </w:style>
  <w:style w:type="paragraph" w:styleId="Revisie">
    <w:name w:val="Revision"/>
    <w:hidden/>
    <w:uiPriority w:val="99"/>
    <w:semiHidden/>
    <w:rsid w:val="007A050A"/>
    <w:pPr>
      <w:spacing w:line="240" w:lineRule="auto"/>
    </w:pPr>
    <w:rPr>
      <w:sz w:val="20"/>
    </w:rPr>
  </w:style>
  <w:style w:type="paragraph" w:customStyle="1" w:styleId="Lijstlevel2Opsommingdash">
    <w:name w:val="Lijst level 2. Opsomming dash –"/>
    <w:uiPriority w:val="2"/>
    <w:rsid w:val="004E70A4"/>
    <w:pPr>
      <w:numPr>
        <w:ilvl w:val="1"/>
        <w:numId w:val="8"/>
      </w:numPr>
    </w:pPr>
    <w:rPr>
      <w:sz w:val="20"/>
    </w:rPr>
  </w:style>
  <w:style w:type="paragraph" w:customStyle="1" w:styleId="Lijstlevel3Opsommingdash">
    <w:name w:val="Lijst level 3. Opsomming dash –"/>
    <w:uiPriority w:val="2"/>
    <w:rsid w:val="004E70A4"/>
    <w:pPr>
      <w:numPr>
        <w:ilvl w:val="2"/>
        <w:numId w:val="8"/>
      </w:numPr>
    </w:pPr>
    <w:rPr>
      <w:sz w:val="20"/>
    </w:rPr>
  </w:style>
  <w:style w:type="paragraph" w:customStyle="1" w:styleId="Lijstlevel2OpsommingOpenbulletpoint">
    <w:name w:val="Lijst level 2. Opsomming Open bulletpoint"/>
    <w:uiPriority w:val="2"/>
    <w:rsid w:val="004E70A4"/>
    <w:pPr>
      <w:numPr>
        <w:ilvl w:val="1"/>
        <w:numId w:val="4"/>
      </w:numPr>
      <w:contextualSpacing/>
    </w:pPr>
    <w:rPr>
      <w:sz w:val="20"/>
    </w:rPr>
  </w:style>
  <w:style w:type="character" w:customStyle="1" w:styleId="Kop7Char">
    <w:name w:val="Kop 7 Char"/>
    <w:basedOn w:val="Standaardalinea-lettertype"/>
    <w:link w:val="Kop7"/>
    <w:uiPriority w:val="1"/>
    <w:semiHidden/>
    <w:rsid w:val="004E70A4"/>
    <w:rPr>
      <w:rFonts w:asciiTheme="majorHAnsi" w:eastAsiaTheme="majorEastAsia" w:hAnsiTheme="majorHAnsi" w:cstheme="majorBidi"/>
      <w:i/>
      <w:iCs/>
      <w:color w:val="0C323D" w:themeColor="accent1" w:themeShade="80"/>
      <w:sz w:val="20"/>
      <w:lang w:eastAsia="nl-NL"/>
    </w:rPr>
  </w:style>
  <w:style w:type="paragraph" w:customStyle="1" w:styleId="Lijstlevel2OpsommingChecklist">
    <w:name w:val="Lijst level 2. Opsomming Checklist"/>
    <w:basedOn w:val="Lijstlevel1OpsommingChecklist"/>
    <w:uiPriority w:val="2"/>
    <w:rsid w:val="004E70A4"/>
    <w:pPr>
      <w:numPr>
        <w:ilvl w:val="1"/>
      </w:numPr>
    </w:pPr>
  </w:style>
  <w:style w:type="paragraph" w:customStyle="1" w:styleId="Lijstlevel3Nummering123">
    <w:name w:val="Lijst level 3. Nummering 1 2 3"/>
    <w:uiPriority w:val="2"/>
    <w:rsid w:val="004E70A4"/>
    <w:pPr>
      <w:numPr>
        <w:ilvl w:val="2"/>
        <w:numId w:val="5"/>
      </w:numPr>
    </w:pPr>
    <w:rPr>
      <w:sz w:val="20"/>
      <w:szCs w:val="17"/>
    </w:rPr>
  </w:style>
  <w:style w:type="paragraph" w:customStyle="1" w:styleId="Kopalinea">
    <w:name w:val="Kop alinea"/>
    <w:uiPriority w:val="1"/>
    <w:qFormat/>
    <w:rsid w:val="004E70A4"/>
    <w:pPr>
      <w:spacing w:before="260"/>
    </w:pPr>
    <w:rPr>
      <w:rFonts w:asciiTheme="majorHAnsi" w:hAnsiTheme="majorHAnsi" w:cs="Arial"/>
      <w:bCs/>
      <w:color w:val="18657C"/>
      <w:sz w:val="20"/>
      <w:szCs w:val="17"/>
    </w:rPr>
  </w:style>
  <w:style w:type="paragraph" w:customStyle="1" w:styleId="Lijstlevel3Nummeringiiiiii0">
    <w:name w:val="Lijst level 3. Nummering i ii iii"/>
    <w:uiPriority w:val="2"/>
    <w:qFormat/>
    <w:rsid w:val="004E70A4"/>
    <w:rPr>
      <w:sz w:val="20"/>
      <w:szCs w:val="17"/>
    </w:rPr>
  </w:style>
  <w:style w:type="paragraph" w:customStyle="1" w:styleId="Lijstlevel4Nummeringiiiiii0">
    <w:name w:val="Lijst level 4. Nummering i ii iii"/>
    <w:uiPriority w:val="2"/>
    <w:qFormat/>
    <w:rsid w:val="004E70A4"/>
    <w:rPr>
      <w:sz w:val="20"/>
      <w:szCs w:val="17"/>
    </w:rPr>
  </w:style>
  <w:style w:type="paragraph" w:customStyle="1" w:styleId="Lijstlevel3Nummeringabc">
    <w:name w:val="Lijst level 3. Nummering a b c"/>
    <w:uiPriority w:val="2"/>
    <w:rsid w:val="004E70A4"/>
    <w:pPr>
      <w:numPr>
        <w:ilvl w:val="2"/>
        <w:numId w:val="6"/>
      </w:numPr>
    </w:pPr>
    <w:rPr>
      <w:sz w:val="20"/>
      <w:szCs w:val="17"/>
    </w:rPr>
  </w:style>
  <w:style w:type="paragraph" w:customStyle="1" w:styleId="Lijstlevel4Opsommingdash">
    <w:name w:val="Lijst level 4. Opsomming dash –"/>
    <w:uiPriority w:val="2"/>
    <w:rsid w:val="004E70A4"/>
    <w:pPr>
      <w:numPr>
        <w:ilvl w:val="3"/>
        <w:numId w:val="8"/>
      </w:numPr>
    </w:pPr>
    <w:rPr>
      <w:sz w:val="20"/>
    </w:rPr>
  </w:style>
  <w:style w:type="paragraph" w:customStyle="1" w:styleId="Lijstlevel3NummeringIIIIII">
    <w:name w:val="Lijst level 3. Nummering I II III"/>
    <w:uiPriority w:val="2"/>
    <w:rsid w:val="004E70A4"/>
    <w:pPr>
      <w:numPr>
        <w:ilvl w:val="2"/>
        <w:numId w:val="7"/>
      </w:numPr>
    </w:pPr>
    <w:rPr>
      <w:sz w:val="20"/>
      <w:szCs w:val="17"/>
    </w:rPr>
  </w:style>
  <w:style w:type="paragraph" w:customStyle="1" w:styleId="Lijstlevel2NummeringIIIIII">
    <w:name w:val="Lijst level 2. Nummering I II III"/>
    <w:uiPriority w:val="2"/>
    <w:rsid w:val="004E70A4"/>
    <w:pPr>
      <w:numPr>
        <w:ilvl w:val="1"/>
        <w:numId w:val="7"/>
      </w:numPr>
    </w:pPr>
    <w:rPr>
      <w:sz w:val="20"/>
      <w:szCs w:val="17"/>
    </w:rPr>
  </w:style>
  <w:style w:type="paragraph" w:customStyle="1" w:styleId="Lijstlevel1NummeringIIIIII">
    <w:name w:val="Lijst level 1. Nummering I II III"/>
    <w:uiPriority w:val="2"/>
    <w:qFormat/>
    <w:rsid w:val="004E70A4"/>
    <w:pPr>
      <w:numPr>
        <w:numId w:val="7"/>
      </w:numPr>
    </w:pPr>
    <w:rPr>
      <w:sz w:val="20"/>
      <w:szCs w:val="17"/>
    </w:rPr>
  </w:style>
  <w:style w:type="paragraph" w:customStyle="1" w:styleId="Lijstlevel4NummeringIIIIII">
    <w:name w:val="Lijst level 4. Nummering I II III"/>
    <w:uiPriority w:val="2"/>
    <w:rsid w:val="004E70A4"/>
    <w:pPr>
      <w:numPr>
        <w:ilvl w:val="3"/>
        <w:numId w:val="7"/>
      </w:numPr>
    </w:pPr>
    <w:rPr>
      <w:sz w:val="20"/>
      <w:szCs w:val="17"/>
    </w:rPr>
  </w:style>
  <w:style w:type="paragraph" w:customStyle="1" w:styleId="Lijstlevel2Nummering123">
    <w:name w:val="Lijst level 2. Nummering 1 2 3"/>
    <w:uiPriority w:val="2"/>
    <w:rsid w:val="004E70A4"/>
    <w:pPr>
      <w:numPr>
        <w:ilvl w:val="1"/>
        <w:numId w:val="5"/>
      </w:numPr>
    </w:pPr>
    <w:rPr>
      <w:sz w:val="20"/>
      <w:szCs w:val="17"/>
    </w:rPr>
  </w:style>
  <w:style w:type="paragraph" w:customStyle="1" w:styleId="Lijstlevel1Nummeringiiiiii0">
    <w:name w:val="Lijst level 1. Nummering i ii iii"/>
    <w:uiPriority w:val="2"/>
    <w:qFormat/>
    <w:rsid w:val="004E70A4"/>
    <w:pPr>
      <w:numPr>
        <w:numId w:val="1"/>
      </w:numPr>
    </w:pPr>
    <w:rPr>
      <w:sz w:val="20"/>
      <w:szCs w:val="17"/>
    </w:rPr>
  </w:style>
  <w:style w:type="paragraph" w:customStyle="1" w:styleId="Lijstlevel1Nummeringabc">
    <w:name w:val="Lijst level 1. Nummering a b c"/>
    <w:uiPriority w:val="2"/>
    <w:qFormat/>
    <w:rsid w:val="004E70A4"/>
    <w:pPr>
      <w:numPr>
        <w:numId w:val="6"/>
      </w:numPr>
    </w:pPr>
    <w:rPr>
      <w:sz w:val="20"/>
      <w:szCs w:val="17"/>
    </w:rPr>
  </w:style>
  <w:style w:type="table" w:customStyle="1" w:styleId="Kalender2">
    <w:name w:val="Kalender 2"/>
    <w:basedOn w:val="Standaardtabel"/>
    <w:uiPriority w:val="99"/>
    <w:qFormat/>
    <w:rsid w:val="004E70A4"/>
    <w:pPr>
      <w:spacing w:line="240" w:lineRule="auto"/>
      <w:jc w:val="center"/>
    </w:pPr>
    <w:rPr>
      <w:rFonts w:asciiTheme="minorHAnsi" w:eastAsiaTheme="minorEastAsia" w:hAnsiTheme="minorHAnsi"/>
      <w:sz w:val="28"/>
      <w:szCs w:val="28"/>
      <w:lang w:eastAsia="nl-NL"/>
    </w:rPr>
    <w:tblPr>
      <w:tblBorders>
        <w:insideV w:val="single" w:sz="4" w:space="0" w:color="48B9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8657C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raster1">
    <w:name w:val="Tabelraster1"/>
    <w:basedOn w:val="Standaardtabel"/>
    <w:next w:val="Tabelraster"/>
    <w:uiPriority w:val="59"/>
    <w:rsid w:val="004E70A4"/>
    <w:pPr>
      <w:spacing w:line="240" w:lineRule="auto"/>
    </w:pPr>
    <w:rPr>
      <w:color w:val="18657C" w:themeColor="text2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table" w:styleId="Lichtelijst">
    <w:name w:val="Light List"/>
    <w:basedOn w:val="Standaardtabel"/>
    <w:uiPriority w:val="61"/>
    <w:rsid w:val="004E70A4"/>
    <w:pPr>
      <w:spacing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band1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</w:style>
  <w:style w:type="table" w:customStyle="1" w:styleId="Kalender1">
    <w:name w:val="Kalender 1"/>
    <w:basedOn w:val="Standaardtabel"/>
    <w:uiPriority w:val="99"/>
    <w:qFormat/>
    <w:rsid w:val="004E70A4"/>
    <w:pPr>
      <w:spacing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18657C" w:themeColor="text1"/>
          <w:left w:val="nil"/>
          <w:bottom w:val="single" w:sz="24" w:space="0" w:color="18657C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Kalender3">
    <w:name w:val="Kalender 3"/>
    <w:basedOn w:val="Standaardtabel"/>
    <w:uiPriority w:val="99"/>
    <w:qFormat/>
    <w:rsid w:val="004E70A4"/>
    <w:pPr>
      <w:spacing w:line="240" w:lineRule="auto"/>
      <w:jc w:val="right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/>
    <w:tblStylePr w:type="firstRow">
      <w:pPr>
        <w:wordWrap/>
        <w:jc w:val="right"/>
      </w:pPr>
      <w:rPr>
        <w:color w:val="18657C" w:themeColor="accent1"/>
        <w:sz w:val="44"/>
      </w:rPr>
    </w:tblStylePr>
    <w:tblStylePr w:type="firstCol">
      <w:rPr>
        <w:color w:val="18657C" w:themeColor="accent1"/>
      </w:rPr>
    </w:tblStylePr>
    <w:tblStylePr w:type="lastCol">
      <w:rPr>
        <w:color w:val="18657C" w:themeColor="accent1"/>
      </w:rPr>
    </w:tblStylePr>
  </w:style>
  <w:style w:type="table" w:styleId="Gemiddeldelijst2-accent1">
    <w:name w:val="Medium List 2 Accent 1"/>
    <w:basedOn w:val="Standaardtabel"/>
    <w:uiPriority w:val="66"/>
    <w:rsid w:val="004E70A4"/>
    <w:pPr>
      <w:spacing w:line="240" w:lineRule="auto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657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18657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657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657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2F0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chtearcering-accent1">
    <w:name w:val="Light Shading Accent 1"/>
    <w:basedOn w:val="Standaardtabel"/>
    <w:uiPriority w:val="60"/>
    <w:rsid w:val="004E70A4"/>
    <w:pPr>
      <w:spacing w:line="240" w:lineRule="auto"/>
    </w:pPr>
    <w:rPr>
      <w:rFonts w:asciiTheme="minorHAnsi" w:eastAsiaTheme="minorEastAsia" w:hAnsiTheme="minorHAnsi"/>
      <w:color w:val="124B5C" w:themeColor="accent1" w:themeShade="BF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bottom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4E70A4"/>
    <w:pPr>
      <w:spacing w:before="200" w:after="160"/>
      <w:ind w:left="864" w:right="864"/>
      <w:jc w:val="center"/>
    </w:pPr>
    <w:rPr>
      <w:i/>
      <w:iCs/>
      <w:color w:val="18657C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E70A4"/>
    <w:rPr>
      <w:rFonts w:asciiTheme="minorHAnsi" w:eastAsia="Times New Roman" w:hAnsiTheme="minorHAnsi" w:cs="Times New Roman"/>
      <w:i/>
      <w:iCs/>
      <w:color w:val="18657C"/>
      <w:sz w:val="20"/>
      <w:lang w:eastAsia="nl-NL"/>
    </w:rPr>
  </w:style>
  <w:style w:type="table" w:styleId="Gemiddeldearcering1-accent2">
    <w:name w:val="Medium Shading 1 Accent 2"/>
    <w:basedOn w:val="Standaardtabel"/>
    <w:semiHidden/>
    <w:unhideWhenUsed/>
    <w:rsid w:val="004E70A4"/>
    <w:pPr>
      <w:spacing w:line="240" w:lineRule="auto"/>
    </w:p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8" w:space="0" w:color="F2F2F2" w:themeColor="background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3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3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ndertitel">
    <w:name w:val="Subtitle"/>
    <w:basedOn w:val="Standaard"/>
    <w:next w:val="Standaard"/>
    <w:link w:val="OndertitelChar"/>
    <w:uiPriority w:val="1"/>
    <w:semiHidden/>
    <w:qFormat/>
    <w:rsid w:val="004E70A4"/>
    <w:pPr>
      <w:numPr>
        <w:ilvl w:val="1"/>
      </w:numPr>
      <w:spacing w:after="160"/>
    </w:pPr>
    <w:rPr>
      <w:rFonts w:eastAsiaTheme="minorEastAsia"/>
      <w:color w:val="18657C" w:themeColor="text1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"/>
    <w:semiHidden/>
    <w:rsid w:val="004E70A4"/>
    <w:rPr>
      <w:rFonts w:asciiTheme="minorHAnsi" w:eastAsiaTheme="minorEastAsia" w:hAnsiTheme="minorHAnsi" w:cs="Times New Roman"/>
      <w:color w:val="18657C" w:themeColor="text1"/>
      <w:spacing w:val="15"/>
      <w:sz w:val="22"/>
      <w:szCs w:val="22"/>
      <w:lang w:eastAsia="nl-NL"/>
    </w:rPr>
  </w:style>
  <w:style w:type="character" w:styleId="Subtieleverwijzing">
    <w:name w:val="Subtle Reference"/>
    <w:basedOn w:val="Standaardalinea-lettertype"/>
    <w:uiPriority w:val="99"/>
    <w:semiHidden/>
    <w:qFormat/>
    <w:rsid w:val="004E70A4"/>
    <w:rPr>
      <w:smallCaps/>
      <w:color w:val="18657C" w:themeColor="text1"/>
    </w:rPr>
  </w:style>
  <w:style w:type="table" w:styleId="Rastertabel4-Accent2">
    <w:name w:val="Grid Table 4 Accent 2"/>
    <w:basedOn w:val="Standaardtabel"/>
    <w:uiPriority w:val="49"/>
    <w:rsid w:val="004E70A4"/>
    <w:pPr>
      <w:spacing w:line="240" w:lineRule="auto"/>
    </w:p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B9F" w:themeColor="accent2"/>
          <w:left w:val="single" w:sz="4" w:space="0" w:color="008B9F" w:themeColor="accent2"/>
          <w:bottom w:val="single" w:sz="4" w:space="0" w:color="008B9F" w:themeColor="accent2"/>
          <w:right w:val="single" w:sz="4" w:space="0" w:color="008B9F" w:themeColor="accent2"/>
          <w:insideH w:val="nil"/>
          <w:insideV w:val="nil"/>
        </w:tcBorders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character" w:customStyle="1" w:styleId="Kop8Char">
    <w:name w:val="Kop 8 Char"/>
    <w:basedOn w:val="Standaardalinea-lettertype"/>
    <w:link w:val="Kop8"/>
    <w:uiPriority w:val="1"/>
    <w:semiHidden/>
    <w:rsid w:val="004E70A4"/>
    <w:rPr>
      <w:rFonts w:asciiTheme="majorHAnsi" w:eastAsiaTheme="majorEastAsia" w:hAnsiTheme="majorHAnsi" w:cstheme="majorBidi"/>
      <w:color w:val="0C323D" w:themeColor="accent1" w:themeShade="80"/>
      <w:sz w:val="21"/>
      <w:szCs w:val="21"/>
      <w:lang w:eastAsia="nl-NL"/>
    </w:rPr>
  </w:style>
  <w:style w:type="character" w:styleId="Subtielebenadrukking">
    <w:name w:val="Subtle Emphasis"/>
    <w:basedOn w:val="Standaardalinea-lettertype"/>
    <w:uiPriority w:val="19"/>
    <w:semiHidden/>
    <w:qFormat/>
    <w:rsid w:val="004E70A4"/>
    <w:rPr>
      <w:i/>
      <w:iCs/>
      <w:color w:val="18657C" w:themeColor="text1"/>
    </w:rPr>
  </w:style>
  <w:style w:type="table" w:styleId="Rastertabel1licht-Accent2">
    <w:name w:val="Grid Table 1 Light Accent 2"/>
    <w:basedOn w:val="Standaardtabel"/>
    <w:uiPriority w:val="46"/>
    <w:rsid w:val="004E70A4"/>
    <w:pPr>
      <w:spacing w:line="240" w:lineRule="auto"/>
    </w:pPr>
    <w:tblPr>
      <w:tblStyleRowBandSize w:val="1"/>
      <w:tblStyleColBandSize w:val="1"/>
      <w:tblBorders>
        <w:top w:val="single" w:sz="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  <w:insideH w:val="single" w:sz="4" w:space="0" w:color="008B9F" w:themeColor="accent2"/>
        <w:insideV w:val="single" w:sz="4" w:space="0" w:color="008B9F" w:themeColor="accent2"/>
      </w:tblBorders>
    </w:tblPr>
    <w:tblStylePr w:type="firstRow">
      <w:rPr>
        <w:b/>
        <w:bCs/>
      </w:rPr>
      <w:tblPr/>
      <w:tcPr>
        <w:tcBorders>
          <w:bottom w:val="single" w:sz="12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qFormat/>
    <w:rsid w:val="004E70A4"/>
    <w:pPr>
      <w:keepLines/>
      <w:spacing w:after="260"/>
      <w:ind w:left="680"/>
    </w:pPr>
    <w:rPr>
      <w:sz w:val="20"/>
      <w:szCs w:val="17"/>
    </w:rPr>
  </w:style>
  <w:style w:type="paragraph" w:customStyle="1" w:styleId="BodyGeenafstand">
    <w:name w:val="Body Geen afstand"/>
    <w:basedOn w:val="Body"/>
    <w:qFormat/>
    <w:rsid w:val="004E70A4"/>
    <w:pPr>
      <w:keepNext/>
      <w:tabs>
        <w:tab w:val="left" w:pos="1021"/>
      </w:tabs>
      <w:spacing w:after="0"/>
    </w:pPr>
  </w:style>
  <w:style w:type="paragraph" w:customStyle="1" w:styleId="Greystandaard">
    <w:name w:val="Grey standaard"/>
    <w:basedOn w:val="Standaard"/>
    <w:link w:val="GreystandaardChar"/>
    <w:uiPriority w:val="3"/>
    <w:rsid w:val="004E70A4"/>
    <w:pPr>
      <w:framePr w:wrap="around" w:vAnchor="page" w:hAnchor="page" w:x="568" w:y="2904"/>
      <w:ind w:right="113"/>
      <w:jc w:val="right"/>
    </w:pPr>
    <w:rPr>
      <w:rFonts w:cs="Calibri"/>
      <w:color w:val="7F7F7F"/>
    </w:rPr>
  </w:style>
  <w:style w:type="character" w:customStyle="1" w:styleId="GreystandaardChar">
    <w:name w:val="Grey standaard Char"/>
    <w:basedOn w:val="Standaardalinea-lettertype"/>
    <w:link w:val="Greystandaard"/>
    <w:uiPriority w:val="3"/>
    <w:rsid w:val="004E70A4"/>
    <w:rPr>
      <w:rFonts w:asciiTheme="minorHAnsi" w:eastAsia="Times New Roman" w:hAnsiTheme="minorHAnsi" w:cs="Calibri"/>
      <w:color w:val="7F7F7F"/>
      <w:sz w:val="20"/>
      <w:lang w:eastAsia="nl-NL"/>
    </w:rPr>
  </w:style>
  <w:style w:type="paragraph" w:customStyle="1" w:styleId="Kop1Inhoudsopgave">
    <w:name w:val="Kop 1 Inhoudsopgave"/>
    <w:basedOn w:val="Kop1"/>
    <w:uiPriority w:val="1"/>
    <w:qFormat/>
    <w:rsid w:val="004E70A4"/>
    <w:pPr>
      <w:outlineLvl w:val="9"/>
    </w:pPr>
  </w:style>
  <w:style w:type="paragraph" w:customStyle="1" w:styleId="Kop1zondernr">
    <w:name w:val="Kop 1 zonder nr"/>
    <w:basedOn w:val="Kop1Inhoudsopgave"/>
    <w:next w:val="Body"/>
    <w:uiPriority w:val="1"/>
    <w:qFormat/>
    <w:rsid w:val="004E70A4"/>
    <w:pPr>
      <w:ind w:left="680"/>
      <w:outlineLvl w:val="0"/>
    </w:pPr>
  </w:style>
  <w:style w:type="paragraph" w:customStyle="1" w:styleId="Kop2zondernr">
    <w:name w:val="Kop 2 zonder nr"/>
    <w:basedOn w:val="Kop2"/>
    <w:next w:val="Body"/>
    <w:uiPriority w:val="1"/>
    <w:qFormat/>
    <w:rsid w:val="004E70A4"/>
    <w:pPr>
      <w:ind w:left="680"/>
    </w:pPr>
  </w:style>
  <w:style w:type="paragraph" w:customStyle="1" w:styleId="Kop3zondernr">
    <w:name w:val="Kop 3 zonder nr"/>
    <w:basedOn w:val="Kop3"/>
    <w:next w:val="Body"/>
    <w:uiPriority w:val="1"/>
    <w:qFormat/>
    <w:rsid w:val="004E70A4"/>
    <w:pPr>
      <w:ind w:left="680"/>
      <w:outlineLvl w:val="9"/>
    </w:pPr>
  </w:style>
  <w:style w:type="paragraph" w:customStyle="1" w:styleId="Koptekst8pt">
    <w:name w:val="Koptekst 8pt"/>
    <w:basedOn w:val="Standaard"/>
    <w:uiPriority w:val="4"/>
    <w:rsid w:val="004E70A4"/>
    <w:pPr>
      <w:spacing w:line="260" w:lineRule="exact"/>
      <w:ind w:left="680"/>
    </w:pPr>
    <w:rPr>
      <w:sz w:val="16"/>
      <w:szCs w:val="17"/>
      <w:u w:color="808080"/>
    </w:rPr>
  </w:style>
  <w:style w:type="paragraph" w:customStyle="1" w:styleId="Voettekst8pt0">
    <w:name w:val="Voettekst 8 pt"/>
    <w:basedOn w:val="Standaard"/>
    <w:link w:val="Voettekst8ptChar0"/>
    <w:uiPriority w:val="4"/>
    <w:qFormat/>
    <w:rsid w:val="004E70A4"/>
    <w:rPr>
      <w:sz w:val="16"/>
      <w:szCs w:val="17"/>
    </w:rPr>
  </w:style>
  <w:style w:type="character" w:customStyle="1" w:styleId="Voettekst8ptChar0">
    <w:name w:val="Voettekst 8 pt Char"/>
    <w:basedOn w:val="Standaardalinea-lettertype"/>
    <w:link w:val="Voettekst8pt0"/>
    <w:uiPriority w:val="4"/>
    <w:rsid w:val="004E70A4"/>
    <w:rPr>
      <w:rFonts w:asciiTheme="minorHAnsi" w:eastAsia="Times New Roman" w:hAnsiTheme="minorHAnsi" w:cs="Times New Roman"/>
      <w:sz w:val="16"/>
      <w:szCs w:val="17"/>
      <w:lang w:eastAsia="nl-NL"/>
    </w:rPr>
  </w:style>
  <w:style w:type="paragraph" w:customStyle="1" w:styleId="Voettekst1">
    <w:name w:val="Voettekst1"/>
    <w:basedOn w:val="Standaard"/>
    <w:link w:val="Voettekst1Char"/>
    <w:uiPriority w:val="3"/>
    <w:rsid w:val="004E70A4"/>
    <w:rPr>
      <w:noProof/>
      <w:sz w:val="16"/>
      <w:szCs w:val="17"/>
    </w:rPr>
  </w:style>
  <w:style w:type="character" w:customStyle="1" w:styleId="Voettekst1Char">
    <w:name w:val="Voettekst1 Char"/>
    <w:basedOn w:val="Standaardalinea-lettertype"/>
    <w:link w:val="Voettekst1"/>
    <w:uiPriority w:val="3"/>
    <w:rsid w:val="004E70A4"/>
    <w:rPr>
      <w:rFonts w:asciiTheme="minorHAnsi" w:eastAsia="Times New Roman" w:hAnsiTheme="minorHAnsi" w:cs="Times New Roman"/>
      <w:noProof/>
      <w:sz w:val="16"/>
      <w:szCs w:val="17"/>
      <w:lang w:eastAsia="nl-NL"/>
    </w:rPr>
  </w:style>
  <w:style w:type="paragraph" w:customStyle="1" w:styleId="Voorbladronde">
    <w:name w:val="Voorblad ronde"/>
    <w:uiPriority w:val="5"/>
    <w:qFormat/>
    <w:rsid w:val="004E70A4"/>
    <w:pPr>
      <w:spacing w:after="200" w:line="276" w:lineRule="auto"/>
    </w:pPr>
    <w:rPr>
      <w:color w:val="18657C"/>
      <w:sz w:val="20"/>
      <w:szCs w:val="21"/>
    </w:rPr>
  </w:style>
  <w:style w:type="paragraph" w:customStyle="1" w:styleId="VoorbladThema">
    <w:name w:val="Voorblad Thema"/>
    <w:basedOn w:val="Standaard"/>
    <w:link w:val="VoorbladThemaChar"/>
    <w:uiPriority w:val="5"/>
    <w:qFormat/>
    <w:rsid w:val="004E70A4"/>
    <w:rPr>
      <w:rFonts w:eastAsia="SimSun"/>
      <w:b/>
      <w:bCs/>
      <w:color w:val="18657C"/>
      <w:kern w:val="28"/>
    </w:rPr>
  </w:style>
  <w:style w:type="character" w:customStyle="1" w:styleId="VoorbladThemaChar">
    <w:name w:val="Voorblad Thema Char"/>
    <w:basedOn w:val="Standaardalinea-lettertype"/>
    <w:link w:val="VoorbladThema"/>
    <w:uiPriority w:val="5"/>
    <w:rsid w:val="004E70A4"/>
    <w:rPr>
      <w:rFonts w:asciiTheme="minorHAnsi" w:eastAsia="SimSun" w:hAnsiTheme="minorHAnsi" w:cs="Times New Roman"/>
      <w:b/>
      <w:bCs/>
      <w:color w:val="18657C"/>
      <w:kern w:val="28"/>
      <w:sz w:val="20"/>
      <w:lang w:eastAsia="nl-NL"/>
    </w:rPr>
  </w:style>
  <w:style w:type="paragraph" w:customStyle="1" w:styleId="VoorbladTitel">
    <w:name w:val="Voorblad Titel"/>
    <w:basedOn w:val="Kop1"/>
    <w:uiPriority w:val="5"/>
    <w:qFormat/>
    <w:rsid w:val="004E70A4"/>
    <w:pPr>
      <w:pageBreakBefore w:val="0"/>
      <w:spacing w:before="10200" w:line="240" w:lineRule="auto"/>
      <w:outlineLvl w:val="9"/>
    </w:pPr>
    <w:rPr>
      <w:b/>
      <w:bCs/>
      <w:sz w:val="56"/>
      <w:szCs w:val="56"/>
    </w:rPr>
  </w:style>
  <w:style w:type="paragraph" w:customStyle="1" w:styleId="Lijstlevel2Opsomminggeslotenpunt">
    <w:name w:val="Lijst level 2. Opsomming gesloten punt"/>
    <w:uiPriority w:val="2"/>
    <w:qFormat/>
    <w:rsid w:val="007C07FE"/>
    <w:pPr>
      <w:keepLines/>
      <w:ind w:left="680" w:hanging="340"/>
    </w:pPr>
    <w:rPr>
      <w:sz w:val="20"/>
      <w:szCs w:val="17"/>
    </w:rPr>
  </w:style>
  <w:style w:type="character" w:styleId="Zwaar">
    <w:name w:val="Strong"/>
    <w:basedOn w:val="Standaardalinea-lettertype"/>
    <w:uiPriority w:val="22"/>
    <w:qFormat/>
    <w:rsid w:val="007C07FE"/>
    <w:rPr>
      <w:b/>
      <w:bCs/>
      <w:color w:val="18657C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WOHUISSTIJL\JSRCS\HuisstijlSjablonen\Documenten\\NWO%20Basisdocument_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492AA734E94F63B1CF85A6F94F58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171F44-A2C1-48AB-A401-E0AAC3D03974}"/>
      </w:docPartPr>
      <w:docPartBody>
        <w:p w:rsidR="00000000" w:rsidRDefault="008A6EC4" w:rsidP="008A6EC4">
          <w:pPr>
            <w:pStyle w:val="59492AA734E94F63B1CF85A6F94F5841"/>
          </w:pPr>
          <w:r w:rsidRPr="00F5703F">
            <w:rPr>
              <w:rFonts w:cstheme="minorHAnsi"/>
              <w:color w:val="808080"/>
              <w:lang w:val="en-GB"/>
            </w:rPr>
            <w:t>Project</w:t>
          </w:r>
          <w:r w:rsidRPr="00F5703F">
            <w:rPr>
              <w:rFonts w:cstheme="minorHAnsi"/>
              <w:lang w:val="en-GB"/>
            </w:rPr>
            <w:t xml:space="preserve"> </w:t>
          </w:r>
          <w:r w:rsidRPr="00F5703F">
            <w:rPr>
              <w:rFonts w:cstheme="minorHAnsi"/>
              <w:color w:val="808080"/>
              <w:lang w:val="en-GB"/>
            </w:rPr>
            <w:t>title</w:t>
          </w:r>
        </w:p>
      </w:docPartBody>
    </w:docPart>
    <w:docPart>
      <w:docPartPr>
        <w:name w:val="9BDFCC4DB9914396B16E00CC95A5D2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471023-0913-431F-950E-C7462EBF9D9D}"/>
      </w:docPartPr>
      <w:docPartBody>
        <w:p w:rsidR="00000000" w:rsidRDefault="008A6EC4" w:rsidP="008A6EC4">
          <w:pPr>
            <w:pStyle w:val="9BDFCC4DB9914396B16E00CC95A5D2EE"/>
          </w:pPr>
          <w:r w:rsidRPr="00F5703F">
            <w:rPr>
              <w:rFonts w:cstheme="minorHAnsi"/>
              <w:color w:val="808080"/>
              <w:lang w:val="en-GB"/>
            </w:rPr>
            <w:t>Main applicant</w:t>
          </w:r>
        </w:p>
      </w:docPartBody>
    </w:docPart>
    <w:docPart>
      <w:docPartPr>
        <w:name w:val="022B8F90EF7143E982414305124727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80BD8-52EF-407E-B70E-9591CBB7DDD6}"/>
      </w:docPartPr>
      <w:docPartBody>
        <w:p w:rsidR="00000000" w:rsidRDefault="008A6EC4" w:rsidP="008A6EC4">
          <w:pPr>
            <w:pStyle w:val="022B8F90EF7143E982414305124727DC"/>
          </w:pPr>
          <w:r w:rsidRPr="00F5703F">
            <w:rPr>
              <w:rFonts w:cstheme="minorHAnsi"/>
              <w:color w:val="808080"/>
              <w:lang w:val="en-GB"/>
            </w:rPr>
            <w:t>Organisation name</w:t>
          </w:r>
        </w:p>
      </w:docPartBody>
    </w:docPart>
    <w:docPart>
      <w:docPartPr>
        <w:name w:val="926E7C80B9BA468B8DAB21AF8D19EC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48677D-08FD-471D-B42B-F111DEE9BE32}"/>
      </w:docPartPr>
      <w:docPartBody>
        <w:p w:rsidR="00000000" w:rsidRDefault="008A6EC4" w:rsidP="008A6EC4">
          <w:pPr>
            <w:pStyle w:val="926E7C80B9BA468B8DAB21AF8D19ECEA"/>
          </w:pPr>
          <w:r w:rsidRPr="00F5703F">
            <w:rPr>
              <w:rFonts w:cstheme="minorHAnsi"/>
              <w:color w:val="808080"/>
              <w:lang w:val="en-GB"/>
            </w:rPr>
            <w:t>Amount in cash</w:t>
          </w:r>
        </w:p>
      </w:docPartBody>
    </w:docPart>
    <w:docPart>
      <w:docPartPr>
        <w:name w:val="5E9D9D4C8F9E4A748C79DCC0D832E9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F59CCB-C22F-42C7-8A66-112E9C61A410}"/>
      </w:docPartPr>
      <w:docPartBody>
        <w:p w:rsidR="00000000" w:rsidRDefault="008A6EC4" w:rsidP="008A6EC4">
          <w:pPr>
            <w:pStyle w:val="5E9D9D4C8F9E4A748C79DCC0D832E9F6"/>
          </w:pPr>
          <w:r w:rsidRPr="00F5703F">
            <w:rPr>
              <w:rFonts w:cstheme="minorHAnsi"/>
              <w:color w:val="808080"/>
              <w:lang w:val="en-GB"/>
            </w:rPr>
            <w:t>Amount in kind</w:t>
          </w:r>
        </w:p>
      </w:docPartBody>
    </w:docPart>
    <w:docPart>
      <w:docPartPr>
        <w:name w:val="F8F972E3F26A4105BF581D6B22E6D4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3435CC-7834-4838-914F-6B9495831893}"/>
      </w:docPartPr>
      <w:docPartBody>
        <w:p w:rsidR="00000000" w:rsidRDefault="008A6EC4" w:rsidP="008A6EC4">
          <w:pPr>
            <w:pStyle w:val="F8F972E3F26A4105BF581D6B22E6D4E3"/>
          </w:pPr>
          <w:r w:rsidRPr="00F5703F">
            <w:rPr>
              <w:rFonts w:cstheme="minorHAnsi"/>
              <w:color w:val="808080"/>
              <w:lang w:val="en-GB"/>
            </w:rPr>
            <w:t>Signature</w:t>
          </w:r>
        </w:p>
      </w:docPartBody>
    </w:docPart>
    <w:docPart>
      <w:docPartPr>
        <w:name w:val="C758DA05BDDD4BCCB1B86345EDE0E8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A91716-0160-44FA-B120-B1B5200C8E22}"/>
      </w:docPartPr>
      <w:docPartBody>
        <w:p w:rsidR="00000000" w:rsidRDefault="008A6EC4" w:rsidP="008A6EC4">
          <w:pPr>
            <w:pStyle w:val="C758DA05BDDD4BCCB1B86345EDE0E80A"/>
          </w:pPr>
          <w:r w:rsidRPr="00F5703F">
            <w:rPr>
              <w:rFonts w:cstheme="minorHAnsi"/>
              <w:color w:val="808080"/>
              <w:lang w:val="en-GB"/>
            </w:rPr>
            <w:t>Name</w:t>
          </w:r>
        </w:p>
      </w:docPartBody>
    </w:docPart>
    <w:docPart>
      <w:docPartPr>
        <w:name w:val="8793C774B1C84B78BCB1EFCEB36370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4BC7D3-6A55-400B-B370-541ADBCAD467}"/>
      </w:docPartPr>
      <w:docPartBody>
        <w:p w:rsidR="00000000" w:rsidRDefault="008A6EC4" w:rsidP="008A6EC4">
          <w:pPr>
            <w:pStyle w:val="8793C774B1C84B78BCB1EFCEB36370B1"/>
          </w:pPr>
          <w:r w:rsidRPr="00F5703F">
            <w:rPr>
              <w:rFonts w:cstheme="minorHAnsi"/>
              <w:color w:val="808080"/>
              <w:lang w:val="en-GB"/>
            </w:rPr>
            <w:t>Job</w:t>
          </w:r>
          <w:r w:rsidRPr="00F5703F">
            <w:rPr>
              <w:rFonts w:cstheme="minorHAnsi"/>
              <w:lang w:val="en-GB"/>
            </w:rPr>
            <w:t xml:space="preserve"> </w:t>
          </w:r>
          <w:r w:rsidRPr="00F5703F">
            <w:rPr>
              <w:rFonts w:cstheme="minorHAnsi"/>
              <w:color w:val="808080"/>
              <w:lang w:val="en-GB"/>
            </w:rPr>
            <w:t>title</w:t>
          </w:r>
        </w:p>
      </w:docPartBody>
    </w:docPart>
    <w:docPart>
      <w:docPartPr>
        <w:name w:val="7E998214DFE547789DB94B432DDD39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13D8E3-7AD7-42CD-8011-12AB1745CCB0}"/>
      </w:docPartPr>
      <w:docPartBody>
        <w:p w:rsidR="00000000" w:rsidRDefault="008A6EC4" w:rsidP="008A6EC4">
          <w:pPr>
            <w:pStyle w:val="7E998214DFE547789DB94B432DDD39AD"/>
          </w:pPr>
          <w:r w:rsidRPr="00F5703F">
            <w:rPr>
              <w:rStyle w:val="Tekstvantijdelijkeaanduiding"/>
              <w:rFonts w:cstheme="minorHAnsi"/>
              <w:lang w:val="en-GB"/>
            </w:rPr>
            <w:t>Organisation</w:t>
          </w:r>
        </w:p>
      </w:docPartBody>
    </w:docPart>
    <w:docPart>
      <w:docPartPr>
        <w:name w:val="ADAC739E21C24221A41AD4918A9EC1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88D7B1-4765-440C-98C2-A83D280DA4FE}"/>
      </w:docPartPr>
      <w:docPartBody>
        <w:p w:rsidR="00000000" w:rsidRDefault="008A6EC4" w:rsidP="008A6EC4">
          <w:pPr>
            <w:pStyle w:val="ADAC739E21C24221A41AD4918A9EC14F"/>
          </w:pPr>
          <w:r w:rsidRPr="00F5703F">
            <w:rPr>
              <w:rStyle w:val="Tekstvantijdelijkeaanduiding"/>
              <w:rFonts w:cstheme="minorHAnsi"/>
              <w:lang w:val="en-GB"/>
            </w:rPr>
            <w:t>E-mail address</w:t>
          </w:r>
        </w:p>
      </w:docPartBody>
    </w:docPart>
    <w:docPart>
      <w:docPartPr>
        <w:name w:val="467B4BDDAC7B4B40A508700224090E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AC2767-9420-47E9-AC2C-C6B7B174DE06}"/>
      </w:docPartPr>
      <w:docPartBody>
        <w:p w:rsidR="00000000" w:rsidRDefault="008A6EC4" w:rsidP="008A6EC4">
          <w:pPr>
            <w:pStyle w:val="467B4BDDAC7B4B40A508700224090E4D"/>
          </w:pPr>
          <w:r w:rsidRPr="00F5703F">
            <w:rPr>
              <w:rStyle w:val="Tekstvantijdelijkeaanduiding"/>
              <w:rFonts w:cstheme="minorHAnsi"/>
              <w:lang w:val="en-GB"/>
            </w:rPr>
            <w:t>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C4"/>
    <w:rsid w:val="008A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1F035540084869BCF6D2E46F781F63">
    <w:name w:val="AB1F035540084869BCF6D2E46F781F63"/>
    <w:rsid w:val="008A6EC4"/>
  </w:style>
  <w:style w:type="paragraph" w:customStyle="1" w:styleId="20C600F5CB7E48669E21A9087D330B0D">
    <w:name w:val="20C600F5CB7E48669E21A9087D330B0D"/>
    <w:rsid w:val="008A6EC4"/>
  </w:style>
  <w:style w:type="paragraph" w:customStyle="1" w:styleId="EC056BB7850D4EB39014CCFD84DC3171">
    <w:name w:val="EC056BB7850D4EB39014CCFD84DC3171"/>
    <w:rsid w:val="008A6EC4"/>
  </w:style>
  <w:style w:type="paragraph" w:customStyle="1" w:styleId="AEC06F7F4CC84D52ABD2C872A9E865DB">
    <w:name w:val="AEC06F7F4CC84D52ABD2C872A9E865DB"/>
    <w:rsid w:val="008A6EC4"/>
  </w:style>
  <w:style w:type="paragraph" w:customStyle="1" w:styleId="69379EB22776489B975E2AC78732EE55">
    <w:name w:val="69379EB22776489B975E2AC78732EE55"/>
    <w:rsid w:val="008A6EC4"/>
  </w:style>
  <w:style w:type="paragraph" w:customStyle="1" w:styleId="A3CAF5918F9E4B4DA8ED24D879F60AFE">
    <w:name w:val="A3CAF5918F9E4B4DA8ED24D879F60AFE"/>
    <w:rsid w:val="008A6EC4"/>
  </w:style>
  <w:style w:type="paragraph" w:customStyle="1" w:styleId="B7BE1C28BC1E43DE83B724ED1394E190">
    <w:name w:val="B7BE1C28BC1E43DE83B724ED1394E190"/>
    <w:rsid w:val="008A6EC4"/>
  </w:style>
  <w:style w:type="paragraph" w:customStyle="1" w:styleId="A77E9F77C43F48EF94E0C47778549D01">
    <w:name w:val="A77E9F77C43F48EF94E0C47778549D01"/>
    <w:rsid w:val="008A6EC4"/>
  </w:style>
  <w:style w:type="character" w:styleId="Tekstvantijdelijkeaanduiding">
    <w:name w:val="Placeholder Text"/>
    <w:basedOn w:val="Standaardalinea-lettertype"/>
    <w:uiPriority w:val="99"/>
    <w:semiHidden/>
    <w:rsid w:val="008A6EC4"/>
    <w:rPr>
      <w:color w:val="808080"/>
    </w:rPr>
  </w:style>
  <w:style w:type="paragraph" w:customStyle="1" w:styleId="FD1D123E05094157AE4CAF22A70BA849">
    <w:name w:val="FD1D123E05094157AE4CAF22A70BA849"/>
    <w:rsid w:val="008A6EC4"/>
  </w:style>
  <w:style w:type="paragraph" w:customStyle="1" w:styleId="3E499FEE1EF245158661D5A0B062DAC8">
    <w:name w:val="3E499FEE1EF245158661D5A0B062DAC8"/>
    <w:rsid w:val="008A6EC4"/>
  </w:style>
  <w:style w:type="paragraph" w:customStyle="1" w:styleId="5D70569F35314148BDF05E9C788F5238">
    <w:name w:val="5D70569F35314148BDF05E9C788F5238"/>
    <w:rsid w:val="008A6EC4"/>
  </w:style>
  <w:style w:type="paragraph" w:customStyle="1" w:styleId="30CE88B3771F47BA9D5965C97E1A11F0">
    <w:name w:val="30CE88B3771F47BA9D5965C97E1A11F0"/>
    <w:rsid w:val="008A6EC4"/>
  </w:style>
  <w:style w:type="paragraph" w:customStyle="1" w:styleId="850AA633A91A46ABA7FD98A415B90862">
    <w:name w:val="850AA633A91A46ABA7FD98A415B90862"/>
    <w:rsid w:val="008A6EC4"/>
  </w:style>
  <w:style w:type="paragraph" w:customStyle="1" w:styleId="B5DC7035D5BD4E1CB41F94A0D2B830E8">
    <w:name w:val="B5DC7035D5BD4E1CB41F94A0D2B830E8"/>
    <w:rsid w:val="008A6EC4"/>
  </w:style>
  <w:style w:type="paragraph" w:customStyle="1" w:styleId="E1640EA2AA1C4D9897BC03BC5182533A">
    <w:name w:val="E1640EA2AA1C4D9897BC03BC5182533A"/>
    <w:rsid w:val="008A6EC4"/>
  </w:style>
  <w:style w:type="paragraph" w:customStyle="1" w:styleId="12808873F50149F68CFC63E8A95E625C">
    <w:name w:val="12808873F50149F68CFC63E8A95E625C"/>
    <w:rsid w:val="008A6EC4"/>
  </w:style>
  <w:style w:type="paragraph" w:customStyle="1" w:styleId="14ACFA82257F40C2BFA8B6C72112899B">
    <w:name w:val="14ACFA82257F40C2BFA8B6C72112899B"/>
    <w:rsid w:val="008A6EC4"/>
  </w:style>
  <w:style w:type="paragraph" w:customStyle="1" w:styleId="D132B49D2A9A42A9BE30C9E9A08154CD">
    <w:name w:val="D132B49D2A9A42A9BE30C9E9A08154CD"/>
    <w:rsid w:val="008A6EC4"/>
  </w:style>
  <w:style w:type="paragraph" w:customStyle="1" w:styleId="322E5D14922F4FC687080CA8BE9FB996">
    <w:name w:val="322E5D14922F4FC687080CA8BE9FB996"/>
    <w:rsid w:val="008A6EC4"/>
  </w:style>
  <w:style w:type="paragraph" w:customStyle="1" w:styleId="EC9D5F6B5FEA4257B89C1E1CC3F4FA51">
    <w:name w:val="EC9D5F6B5FEA4257B89C1E1CC3F4FA51"/>
    <w:rsid w:val="008A6EC4"/>
  </w:style>
  <w:style w:type="paragraph" w:customStyle="1" w:styleId="D99CDCF35899451994D2BA4E43EB287A">
    <w:name w:val="D99CDCF35899451994D2BA4E43EB287A"/>
    <w:rsid w:val="008A6EC4"/>
  </w:style>
  <w:style w:type="paragraph" w:customStyle="1" w:styleId="E7F8D6AC7F054650B6D16221288D13C4">
    <w:name w:val="E7F8D6AC7F054650B6D16221288D13C4"/>
    <w:rsid w:val="008A6EC4"/>
  </w:style>
  <w:style w:type="paragraph" w:customStyle="1" w:styleId="523BFE5141CE4E50BC7A1CEAD7298FDB">
    <w:name w:val="523BFE5141CE4E50BC7A1CEAD7298FDB"/>
    <w:rsid w:val="008A6EC4"/>
  </w:style>
  <w:style w:type="paragraph" w:customStyle="1" w:styleId="C7735213E2AD49D59008C32BB14ED82D">
    <w:name w:val="C7735213E2AD49D59008C32BB14ED82D"/>
    <w:rsid w:val="008A6EC4"/>
  </w:style>
  <w:style w:type="paragraph" w:customStyle="1" w:styleId="8F7CD4269EC6495F9003164CBC501762">
    <w:name w:val="8F7CD4269EC6495F9003164CBC501762"/>
    <w:rsid w:val="008A6EC4"/>
  </w:style>
  <w:style w:type="paragraph" w:customStyle="1" w:styleId="7817FD76DA2D49EAA0D1C3EA4B3A9FAB">
    <w:name w:val="7817FD76DA2D49EAA0D1C3EA4B3A9FAB"/>
    <w:rsid w:val="008A6EC4"/>
  </w:style>
  <w:style w:type="paragraph" w:customStyle="1" w:styleId="AB77708373C348E496461839E5C15DFD">
    <w:name w:val="AB77708373C348E496461839E5C15DFD"/>
    <w:rsid w:val="008A6EC4"/>
  </w:style>
  <w:style w:type="paragraph" w:customStyle="1" w:styleId="7445C01B2A544C50A692CB534D7970AC">
    <w:name w:val="7445C01B2A544C50A692CB534D7970AC"/>
    <w:rsid w:val="008A6EC4"/>
  </w:style>
  <w:style w:type="paragraph" w:customStyle="1" w:styleId="7638754BE17A4C76A0A8F2559DD6BDDF">
    <w:name w:val="7638754BE17A4C76A0A8F2559DD6BDDF"/>
    <w:rsid w:val="008A6EC4"/>
  </w:style>
  <w:style w:type="paragraph" w:customStyle="1" w:styleId="35492C95412A44329899234D5437EEA2">
    <w:name w:val="35492C95412A44329899234D5437EEA2"/>
    <w:rsid w:val="008A6EC4"/>
  </w:style>
  <w:style w:type="paragraph" w:customStyle="1" w:styleId="AB9A199F461B4743BCF51E32DB6A5A6D">
    <w:name w:val="AB9A199F461B4743BCF51E32DB6A5A6D"/>
    <w:rsid w:val="008A6EC4"/>
  </w:style>
  <w:style w:type="paragraph" w:customStyle="1" w:styleId="B53294947A87415181C3BCC7FE76FA9F">
    <w:name w:val="B53294947A87415181C3BCC7FE76FA9F"/>
    <w:rsid w:val="008A6EC4"/>
  </w:style>
  <w:style w:type="paragraph" w:customStyle="1" w:styleId="A0DC72DA53F04FAEBF292512A800D7DD">
    <w:name w:val="A0DC72DA53F04FAEBF292512A800D7DD"/>
    <w:rsid w:val="008A6EC4"/>
  </w:style>
  <w:style w:type="paragraph" w:customStyle="1" w:styleId="EC334697FDA94E3AB2BB94C080920D82">
    <w:name w:val="EC334697FDA94E3AB2BB94C080920D82"/>
    <w:rsid w:val="008A6EC4"/>
  </w:style>
  <w:style w:type="paragraph" w:customStyle="1" w:styleId="5F6449B974B94A13B0B6CFD99FDDDBE6">
    <w:name w:val="5F6449B974B94A13B0B6CFD99FDDDBE6"/>
    <w:rsid w:val="008A6EC4"/>
  </w:style>
  <w:style w:type="paragraph" w:customStyle="1" w:styleId="2A3885486BFB407AA751DAC55129FBA0">
    <w:name w:val="2A3885486BFB407AA751DAC55129FBA0"/>
    <w:rsid w:val="008A6EC4"/>
  </w:style>
  <w:style w:type="paragraph" w:customStyle="1" w:styleId="BCCBA0963CC14D4EAA200E8E04A1C4C0">
    <w:name w:val="BCCBA0963CC14D4EAA200E8E04A1C4C0"/>
    <w:rsid w:val="008A6EC4"/>
  </w:style>
  <w:style w:type="paragraph" w:customStyle="1" w:styleId="59492AA734E94F63B1CF85A6F94F5841">
    <w:name w:val="59492AA734E94F63B1CF85A6F94F5841"/>
    <w:rsid w:val="008A6EC4"/>
  </w:style>
  <w:style w:type="paragraph" w:customStyle="1" w:styleId="9BDFCC4DB9914396B16E00CC95A5D2EE">
    <w:name w:val="9BDFCC4DB9914396B16E00CC95A5D2EE"/>
    <w:rsid w:val="008A6EC4"/>
  </w:style>
  <w:style w:type="paragraph" w:customStyle="1" w:styleId="022B8F90EF7143E982414305124727DC">
    <w:name w:val="022B8F90EF7143E982414305124727DC"/>
    <w:rsid w:val="008A6EC4"/>
  </w:style>
  <w:style w:type="paragraph" w:customStyle="1" w:styleId="926E7C80B9BA468B8DAB21AF8D19ECEA">
    <w:name w:val="926E7C80B9BA468B8DAB21AF8D19ECEA"/>
    <w:rsid w:val="008A6EC4"/>
  </w:style>
  <w:style w:type="paragraph" w:customStyle="1" w:styleId="5E9D9D4C8F9E4A748C79DCC0D832E9F6">
    <w:name w:val="5E9D9D4C8F9E4A748C79DCC0D832E9F6"/>
    <w:rsid w:val="008A6EC4"/>
  </w:style>
  <w:style w:type="paragraph" w:customStyle="1" w:styleId="F8F972E3F26A4105BF581D6B22E6D4E3">
    <w:name w:val="F8F972E3F26A4105BF581D6B22E6D4E3"/>
    <w:rsid w:val="008A6EC4"/>
  </w:style>
  <w:style w:type="paragraph" w:customStyle="1" w:styleId="C758DA05BDDD4BCCB1B86345EDE0E80A">
    <w:name w:val="C758DA05BDDD4BCCB1B86345EDE0E80A"/>
    <w:rsid w:val="008A6EC4"/>
  </w:style>
  <w:style w:type="paragraph" w:customStyle="1" w:styleId="8793C774B1C84B78BCB1EFCEB36370B1">
    <w:name w:val="8793C774B1C84B78BCB1EFCEB36370B1"/>
    <w:rsid w:val="008A6EC4"/>
  </w:style>
  <w:style w:type="paragraph" w:customStyle="1" w:styleId="7E998214DFE547789DB94B432DDD39AD">
    <w:name w:val="7E998214DFE547789DB94B432DDD39AD"/>
    <w:rsid w:val="008A6EC4"/>
  </w:style>
  <w:style w:type="paragraph" w:customStyle="1" w:styleId="ADAC739E21C24221A41AD4918A9EC14F">
    <w:name w:val="ADAC739E21C24221A41AD4918A9EC14F"/>
    <w:rsid w:val="008A6EC4"/>
  </w:style>
  <w:style w:type="paragraph" w:customStyle="1" w:styleId="467B4BDDAC7B4B40A508700224090E4D">
    <w:name w:val="467B4BDDAC7B4B40A508700224090E4D"/>
    <w:rsid w:val="008A6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WO">
      <a:dk1>
        <a:srgbClr val="18657C"/>
      </a:dk1>
      <a:lt1>
        <a:srgbClr val="F2F2F2"/>
      </a:lt1>
      <a:dk2>
        <a:srgbClr val="18657C"/>
      </a:dk2>
      <a:lt2>
        <a:srgbClr val="D8D8D8"/>
      </a:lt2>
      <a:accent1>
        <a:srgbClr val="18657C"/>
      </a:accent1>
      <a:accent2>
        <a:srgbClr val="008B9F"/>
      </a:accent2>
      <a:accent3>
        <a:srgbClr val="EB5D47"/>
      </a:accent3>
      <a:accent4>
        <a:srgbClr val="F9B232"/>
      </a:accent4>
      <a:accent5>
        <a:srgbClr val="8B6648"/>
      </a:accent5>
      <a:accent6>
        <a:srgbClr val="BA8B66"/>
      </a:accent6>
      <a:hlink>
        <a:srgbClr val="008B9F"/>
      </a:hlink>
      <a:folHlink>
        <a:srgbClr val="008B9F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6DE31FD89E468941C71AC205DC90" ma:contentTypeVersion="12" ma:contentTypeDescription="Een nieuw document maken." ma:contentTypeScope="" ma:versionID="23a25e460d82bc294cae9ed17f3d390b">
  <xsd:schema xmlns:xsd="http://www.w3.org/2001/XMLSchema" xmlns:xs="http://www.w3.org/2001/XMLSchema" xmlns:p="http://schemas.microsoft.com/office/2006/metadata/properties" xmlns:ns3="77a73bca-f50c-48f2-a8e2-17135f0ab42c" xmlns:ns4="df24aa6d-6e57-4a20-bcb1-2597875a9ecb" targetNamespace="http://schemas.microsoft.com/office/2006/metadata/properties" ma:root="true" ma:fieldsID="1502f3de7ea613fa1302f99c1a232138" ns3:_="" ns4:_="">
    <xsd:import namespace="77a73bca-f50c-48f2-a8e2-17135f0ab42c"/>
    <xsd:import namespace="df24aa6d-6e57-4a20-bcb1-2597875a9e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3bca-f50c-48f2-a8e2-17135f0ab4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4aa6d-6e57-4a20-bcb1-2597875a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24aa6d-6e57-4a20-bcb1-2597875a9e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DBE6-74CF-488D-A37C-F07276AD6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3bca-f50c-48f2-a8e2-17135f0ab42c"/>
    <ds:schemaRef ds:uri="df24aa6d-6e57-4a20-bcb1-2597875a9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F3CBA-9992-4E77-BBE0-FBDDF8C60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F7147-F5DA-4D34-972D-400C391DF2AA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77a73bca-f50c-48f2-a8e2-17135f0ab42c"/>
    <ds:schemaRef ds:uri="df24aa6d-6e57-4a20-bcb1-2597875a9ecb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755C1A7-DF40-4EB3-8C8B-B0E0CED0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NWO Basisdocument_Sjabloon</Template>
  <TotalTime>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NWO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K. [Kitty]</dc:creator>
  <cp:keywords/>
  <dc:description/>
  <cp:lastModifiedBy>Wieman, K. [Kitty]</cp:lastModifiedBy>
  <cp:revision>2</cp:revision>
  <cp:lastPrinted>2019-06-27T10:16:00Z</cp:lastPrinted>
  <dcterms:created xsi:type="dcterms:W3CDTF">2023-03-08T13:13:00Z</dcterms:created>
  <dcterms:modified xsi:type="dcterms:W3CDTF">2023-03-08T13:13:00Z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0x010100C36B6DE31FD89E468941C71AC205DC90</vt:lpwstr>
  </property>
</Properties>
</file>